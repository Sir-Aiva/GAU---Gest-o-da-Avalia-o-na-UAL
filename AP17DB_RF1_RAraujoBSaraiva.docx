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C920AF" w:rsidRDefault="003A5BC3" w:rsidP="003A5BC3">
      <w:pPr>
        <w:pStyle w:val="Photo"/>
        <w:jc w:val="both"/>
        <w:rPr>
          <w:rFonts w:ascii="Arial" w:hAnsi="Arial" w:cs="Arial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C920A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45FEEB39">
            <wp:simplePos x="0" y="0"/>
            <wp:positionH relativeFrom="column">
              <wp:posOffset>3133725</wp:posOffset>
            </wp:positionH>
            <wp:positionV relativeFrom="paragraph">
              <wp:posOffset>-792480</wp:posOffset>
            </wp:positionV>
            <wp:extent cx="3202407" cy="141922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AL_DCT_56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407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bookmarkEnd w:id="1"/>
    <w:bookmarkEnd w:id="2"/>
    <w:bookmarkEnd w:id="3"/>
    <w:bookmarkEnd w:id="4"/>
    <w:p w:rsidR="003A5BC3" w:rsidRPr="00C920AF" w:rsidRDefault="003A5BC3" w:rsidP="003A5BC3">
      <w:pPr>
        <w:pStyle w:val="Subtitle"/>
        <w:rPr>
          <w:rFonts w:ascii="Arial" w:hAnsi="Arial" w:cs="Arial"/>
          <w:caps w:val="0"/>
          <w:color w:val="007789" w:themeColor="accent1" w:themeShade="BF"/>
          <w:kern w:val="28"/>
          <w:sz w:val="60"/>
        </w:rPr>
      </w:pPr>
    </w:p>
    <w:p w:rsidR="003A5BC3" w:rsidRPr="00C920AF" w:rsidRDefault="003A5BC3" w:rsidP="003A5BC3">
      <w:pPr>
        <w:pStyle w:val="Subtitle"/>
        <w:rPr>
          <w:rFonts w:ascii="Arial" w:hAnsi="Arial" w:cs="Arial"/>
          <w:caps w:val="0"/>
          <w:color w:val="007789" w:themeColor="accent1" w:themeShade="BF"/>
          <w:kern w:val="28"/>
          <w:sz w:val="60"/>
        </w:rPr>
      </w:pPr>
    </w:p>
    <w:p w:rsidR="003A5BC3" w:rsidRPr="00C920AF" w:rsidRDefault="003A5BC3" w:rsidP="003A5BC3">
      <w:pPr>
        <w:pStyle w:val="Subtitle"/>
        <w:rPr>
          <w:rFonts w:ascii="Arial" w:hAnsi="Arial" w:cs="Arial"/>
          <w:caps w:val="0"/>
          <w:color w:val="007789" w:themeColor="accent1" w:themeShade="BF"/>
          <w:kern w:val="28"/>
          <w:sz w:val="60"/>
        </w:rPr>
      </w:pPr>
      <w:r w:rsidRPr="00C920AF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2035810</wp:posOffset>
            </wp:positionH>
            <wp:positionV relativeFrom="paragraph">
              <wp:posOffset>433705</wp:posOffset>
            </wp:positionV>
            <wp:extent cx="1414780" cy="1418710"/>
            <wp:effectExtent l="0" t="0" r="0" b="0"/>
            <wp:wrapNone/>
            <wp:docPr id="1" name="Picture 1" descr="Image result for pyth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ython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141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5BC3" w:rsidRPr="00C920AF" w:rsidRDefault="003A5BC3" w:rsidP="003A5BC3">
      <w:pPr>
        <w:pStyle w:val="Subtitle"/>
        <w:rPr>
          <w:rFonts w:ascii="Arial" w:hAnsi="Arial" w:cs="Arial"/>
          <w:caps w:val="0"/>
          <w:color w:val="007789" w:themeColor="accent1" w:themeShade="BF"/>
          <w:kern w:val="28"/>
          <w:sz w:val="60"/>
        </w:rPr>
      </w:pPr>
    </w:p>
    <w:p w:rsidR="003A5BC3" w:rsidRPr="00C920AF" w:rsidRDefault="003A5BC3" w:rsidP="003A5BC3">
      <w:pPr>
        <w:pStyle w:val="Subtitle"/>
        <w:rPr>
          <w:rFonts w:ascii="Arial" w:hAnsi="Arial" w:cs="Arial"/>
          <w:caps w:val="0"/>
          <w:color w:val="007789" w:themeColor="accent1" w:themeShade="BF"/>
          <w:kern w:val="28"/>
          <w:sz w:val="60"/>
        </w:rPr>
      </w:pPr>
    </w:p>
    <w:p w:rsidR="003A5BC3" w:rsidRPr="00C920AF" w:rsidRDefault="003A5BC3" w:rsidP="003A5BC3">
      <w:pPr>
        <w:pStyle w:val="Subtitle"/>
        <w:rPr>
          <w:rFonts w:ascii="Arial" w:hAnsi="Arial" w:cs="Arial"/>
          <w:caps w:val="0"/>
          <w:color w:val="007789" w:themeColor="accent1" w:themeShade="BF"/>
          <w:kern w:val="28"/>
          <w:sz w:val="60"/>
        </w:rPr>
      </w:pPr>
    </w:p>
    <w:p w:rsidR="003A5BC3" w:rsidRPr="00C920AF" w:rsidRDefault="003A5BC3" w:rsidP="003A5BC3">
      <w:pPr>
        <w:pStyle w:val="Subtitle"/>
        <w:rPr>
          <w:rFonts w:ascii="Arial" w:hAnsi="Arial" w:cs="Arial"/>
          <w:caps w:val="0"/>
          <w:color w:val="007789" w:themeColor="accent1" w:themeShade="BF"/>
          <w:kern w:val="28"/>
          <w:sz w:val="60"/>
        </w:rPr>
      </w:pPr>
      <w:r w:rsidRPr="00C920AF">
        <w:rPr>
          <w:rFonts w:ascii="Arial" w:hAnsi="Arial" w:cs="Arial"/>
          <w:caps w:val="0"/>
          <w:color w:val="007789" w:themeColor="accent1" w:themeShade="BF"/>
          <w:kern w:val="28"/>
          <w:sz w:val="60"/>
        </w:rPr>
        <w:t>GAU - Gestão da Avaliação na UAL</w:t>
      </w:r>
    </w:p>
    <w:p w:rsidR="003A5BC3" w:rsidRPr="00C920AF" w:rsidRDefault="003A5BC3" w:rsidP="003A5BC3">
      <w:pPr>
        <w:pStyle w:val="Subtitle"/>
        <w:rPr>
          <w:rFonts w:ascii="Arial" w:hAnsi="Arial" w:cs="Arial"/>
        </w:rPr>
      </w:pPr>
    </w:p>
    <w:p w:rsidR="00B30882" w:rsidRPr="00C920AF" w:rsidRDefault="00B30882" w:rsidP="003A5BC3">
      <w:pPr>
        <w:pStyle w:val="Subtitle"/>
        <w:rPr>
          <w:rFonts w:ascii="Arial" w:hAnsi="Arial" w:cs="Arial"/>
        </w:rPr>
      </w:pPr>
    </w:p>
    <w:p w:rsidR="003A5BC3" w:rsidRPr="00C920AF" w:rsidRDefault="00B30882" w:rsidP="003A5BC3">
      <w:pPr>
        <w:pStyle w:val="Subtitle"/>
        <w:rPr>
          <w:rFonts w:ascii="Arial" w:hAnsi="Arial" w:cs="Arial"/>
        </w:rPr>
      </w:pPr>
      <w:r w:rsidRPr="00C920AF">
        <w:rPr>
          <w:rFonts w:ascii="Arial" w:hAnsi="Arial" w:cs="Arial"/>
        </w:rPr>
        <w:t>Trabalho de Algoritmia e Programação</w:t>
      </w:r>
    </w:p>
    <w:p w:rsidR="00C6554A" w:rsidRDefault="003A5BC3" w:rsidP="003A5BC3">
      <w:pPr>
        <w:pStyle w:val="Subtitle"/>
        <w:rPr>
          <w:rFonts w:ascii="Arial" w:hAnsi="Arial" w:cs="Arial"/>
        </w:rPr>
      </w:pPr>
      <w:r w:rsidRPr="00C920AF">
        <w:rPr>
          <w:rFonts w:ascii="Arial" w:hAnsi="Arial" w:cs="Arial"/>
        </w:rPr>
        <w:t>Projecto F</w:t>
      </w:r>
      <w:r w:rsidR="00C36B07" w:rsidRPr="00C920AF">
        <w:rPr>
          <w:rFonts w:ascii="Arial" w:hAnsi="Arial" w:cs="Arial"/>
        </w:rPr>
        <w:t>ase 1</w:t>
      </w:r>
    </w:p>
    <w:p w:rsidR="0043671D" w:rsidRDefault="0043671D" w:rsidP="003A5BC3">
      <w:pPr>
        <w:pStyle w:val="Subtitle"/>
        <w:rPr>
          <w:rFonts w:ascii="Arial" w:hAnsi="Arial" w:cs="Arial"/>
        </w:rPr>
      </w:pPr>
    </w:p>
    <w:p w:rsidR="0043671D" w:rsidRPr="00C920AF" w:rsidRDefault="0043671D" w:rsidP="003A5BC3">
      <w:pPr>
        <w:pStyle w:val="Subtitle"/>
        <w:rPr>
          <w:rFonts w:ascii="Arial" w:hAnsi="Arial" w:cs="Arial"/>
        </w:rPr>
      </w:pPr>
      <w:r>
        <w:rPr>
          <w:rFonts w:ascii="Arial" w:hAnsi="Arial" w:cs="Arial"/>
        </w:rPr>
        <w:t>pAULO ENES DA SILVEIRA</w:t>
      </w:r>
    </w:p>
    <w:p w:rsidR="003A5BC3" w:rsidRPr="00C920AF" w:rsidRDefault="003A5BC3" w:rsidP="00C6554A">
      <w:pPr>
        <w:pStyle w:val="ContactInfo"/>
        <w:rPr>
          <w:rFonts w:ascii="Arial" w:hAnsi="Arial" w:cs="Arial"/>
        </w:rPr>
      </w:pPr>
    </w:p>
    <w:p w:rsidR="003A5BC3" w:rsidRPr="00C920AF" w:rsidRDefault="003A5BC3" w:rsidP="00C6554A">
      <w:pPr>
        <w:pStyle w:val="ContactInfo"/>
        <w:rPr>
          <w:rFonts w:ascii="Arial" w:hAnsi="Arial" w:cs="Arial"/>
        </w:rPr>
      </w:pPr>
    </w:p>
    <w:p w:rsidR="00B30882" w:rsidRPr="00C920AF" w:rsidRDefault="00B30882" w:rsidP="00C6554A">
      <w:pPr>
        <w:pStyle w:val="ContactInfo"/>
        <w:rPr>
          <w:rFonts w:ascii="Arial" w:hAnsi="Arial" w:cs="Arial"/>
        </w:rPr>
      </w:pPr>
    </w:p>
    <w:p w:rsidR="00C6554A" w:rsidRPr="00C920AF" w:rsidRDefault="003A5BC3" w:rsidP="00C6554A">
      <w:pPr>
        <w:pStyle w:val="ContactInfo"/>
        <w:rPr>
          <w:rFonts w:ascii="Arial" w:hAnsi="Arial" w:cs="Arial"/>
        </w:rPr>
      </w:pPr>
      <w:r w:rsidRPr="00C920AF">
        <w:rPr>
          <w:rFonts w:ascii="Arial" w:hAnsi="Arial" w:cs="Arial"/>
        </w:rPr>
        <w:t>Bruno Saraiva, 20160782; Rodrigo Araújo; 3000</w:t>
      </w:r>
      <w:r w:rsidR="002F365F">
        <w:rPr>
          <w:rFonts w:ascii="Arial" w:hAnsi="Arial" w:cs="Arial"/>
        </w:rPr>
        <w:t>05</w:t>
      </w:r>
      <w:r w:rsidRPr="00C920AF">
        <w:rPr>
          <w:rFonts w:ascii="Arial" w:hAnsi="Arial" w:cs="Arial"/>
        </w:rPr>
        <w:t>19</w:t>
      </w:r>
      <w:r w:rsidR="00C6554A" w:rsidRPr="00C920AF">
        <w:rPr>
          <w:rFonts w:ascii="Arial" w:hAnsi="Arial" w:cs="Arial"/>
        </w:rPr>
        <w:t xml:space="preserve"> |</w:t>
      </w:r>
      <w:r w:rsidRPr="00C920AF">
        <w:rPr>
          <w:rFonts w:ascii="Arial" w:hAnsi="Arial" w:cs="Arial"/>
        </w:rPr>
        <w:t xml:space="preserve"> </w:t>
      </w:r>
      <w:r w:rsidR="00B057FF" w:rsidRPr="00C920AF">
        <w:rPr>
          <w:rFonts w:ascii="Arial" w:hAnsi="Arial" w:cs="Arial"/>
        </w:rPr>
        <w:t xml:space="preserve">Turma B; Diurno </w:t>
      </w:r>
      <w:r w:rsidR="00C6554A" w:rsidRPr="00C920AF">
        <w:rPr>
          <w:rFonts w:ascii="Arial" w:hAnsi="Arial" w:cs="Arial"/>
        </w:rPr>
        <w:t xml:space="preserve">| </w:t>
      </w:r>
      <w:r w:rsidRPr="00C920AF">
        <w:rPr>
          <w:rFonts w:ascii="Arial" w:hAnsi="Arial" w:cs="Arial"/>
        </w:rPr>
        <w:t>17/12/17</w:t>
      </w:r>
      <w:r w:rsidR="00C6554A" w:rsidRPr="00C920AF">
        <w:rPr>
          <w:rFonts w:ascii="Arial" w:hAnsi="Arial" w:cs="Arial"/>
        </w:rPr>
        <w:br w:type="page"/>
      </w:r>
    </w:p>
    <w:p w:rsidR="00A41A09" w:rsidRPr="00C920AF" w:rsidRDefault="00A41A09" w:rsidP="00DC2D30">
      <w:pPr>
        <w:jc w:val="center"/>
        <w:rPr>
          <w:rFonts w:ascii="Arial" w:hAnsi="Arial" w:cs="Arial"/>
          <w:szCs w:val="24"/>
        </w:rPr>
      </w:pPr>
    </w:p>
    <w:p w:rsidR="00DC2D30" w:rsidRPr="00C920AF" w:rsidRDefault="00DC2D30" w:rsidP="00DC2D30">
      <w:pPr>
        <w:jc w:val="center"/>
        <w:rPr>
          <w:rFonts w:ascii="Arial" w:hAnsi="Arial" w:cs="Arial"/>
          <w:color w:val="auto"/>
          <w:sz w:val="28"/>
        </w:rPr>
      </w:pPr>
      <w:r w:rsidRPr="00C920AF">
        <w:rPr>
          <w:rFonts w:ascii="Arial" w:hAnsi="Arial" w:cs="Arial"/>
          <w:color w:val="auto"/>
          <w:sz w:val="28"/>
        </w:rPr>
        <w:t>Indíce</w:t>
      </w:r>
    </w:p>
    <w:p w:rsidR="00DC2D30" w:rsidRPr="00C920AF" w:rsidRDefault="00DC2D30" w:rsidP="00DC2D30">
      <w:pPr>
        <w:pStyle w:val="ListParagraph"/>
        <w:numPr>
          <w:ilvl w:val="0"/>
          <w:numId w:val="16"/>
        </w:numPr>
        <w:rPr>
          <w:rFonts w:ascii="Arial" w:hAnsi="Arial" w:cs="Arial"/>
          <w:color w:val="auto"/>
          <w:sz w:val="24"/>
        </w:rPr>
      </w:pPr>
      <w:r w:rsidRPr="00C920AF">
        <w:rPr>
          <w:rFonts w:ascii="Arial" w:hAnsi="Arial" w:cs="Arial"/>
          <w:color w:val="auto"/>
          <w:sz w:val="24"/>
        </w:rPr>
        <w:t>Introdução-----------------------------------------------------------------------------</w:t>
      </w:r>
      <w:r w:rsidR="00AB4155">
        <w:rPr>
          <w:rFonts w:ascii="Arial" w:hAnsi="Arial" w:cs="Arial"/>
          <w:color w:val="auto"/>
          <w:sz w:val="24"/>
        </w:rPr>
        <w:t>------</w:t>
      </w:r>
      <w:r w:rsidRPr="00C920AF">
        <w:rPr>
          <w:rFonts w:ascii="Arial" w:hAnsi="Arial" w:cs="Arial"/>
          <w:color w:val="auto"/>
          <w:sz w:val="24"/>
        </w:rPr>
        <w:t>2</w:t>
      </w:r>
    </w:p>
    <w:p w:rsidR="00CD247B" w:rsidRPr="00C920AF" w:rsidRDefault="00CD247B" w:rsidP="00CD247B">
      <w:pPr>
        <w:pStyle w:val="ListParagraph"/>
        <w:numPr>
          <w:ilvl w:val="0"/>
          <w:numId w:val="16"/>
        </w:numPr>
        <w:rPr>
          <w:rFonts w:ascii="Arial" w:hAnsi="Arial" w:cs="Arial"/>
          <w:color w:val="auto"/>
          <w:sz w:val="24"/>
        </w:rPr>
      </w:pPr>
      <w:r w:rsidRPr="00C920AF">
        <w:rPr>
          <w:rFonts w:ascii="Arial" w:hAnsi="Arial" w:cs="Arial"/>
          <w:color w:val="auto"/>
          <w:sz w:val="24"/>
        </w:rPr>
        <w:t>Estrutur</w:t>
      </w:r>
      <w:r w:rsidR="00CA493D" w:rsidRPr="00C920AF">
        <w:rPr>
          <w:rFonts w:ascii="Arial" w:hAnsi="Arial" w:cs="Arial"/>
          <w:color w:val="auto"/>
          <w:sz w:val="24"/>
        </w:rPr>
        <w:t>as</w:t>
      </w:r>
      <w:r w:rsidR="00967A3B" w:rsidRPr="00C920AF">
        <w:rPr>
          <w:rFonts w:ascii="Arial" w:hAnsi="Arial" w:cs="Arial"/>
          <w:color w:val="auto"/>
          <w:sz w:val="24"/>
        </w:rPr>
        <w:t xml:space="preserve"> de</w:t>
      </w:r>
      <w:r w:rsidRPr="00C920AF">
        <w:rPr>
          <w:rFonts w:ascii="Arial" w:hAnsi="Arial" w:cs="Arial"/>
          <w:color w:val="auto"/>
          <w:sz w:val="24"/>
        </w:rPr>
        <w:t xml:space="preserve"> Dados Utilizad</w:t>
      </w:r>
      <w:r w:rsidR="00DF3395" w:rsidRPr="00C920AF">
        <w:rPr>
          <w:rFonts w:ascii="Arial" w:hAnsi="Arial" w:cs="Arial"/>
          <w:color w:val="auto"/>
          <w:sz w:val="24"/>
        </w:rPr>
        <w:t>o</w:t>
      </w:r>
      <w:r w:rsidRPr="00C920AF">
        <w:rPr>
          <w:rFonts w:ascii="Arial" w:hAnsi="Arial" w:cs="Arial"/>
          <w:color w:val="auto"/>
          <w:sz w:val="24"/>
        </w:rPr>
        <w:t>s------------------</w:t>
      </w:r>
      <w:r w:rsidR="00F84032" w:rsidRPr="00C920AF">
        <w:rPr>
          <w:rFonts w:ascii="Arial" w:hAnsi="Arial" w:cs="Arial"/>
          <w:color w:val="auto"/>
          <w:sz w:val="24"/>
        </w:rPr>
        <w:t>---------------</w:t>
      </w:r>
      <w:r w:rsidR="007626EB" w:rsidRPr="00C920AF">
        <w:rPr>
          <w:rFonts w:ascii="Arial" w:hAnsi="Arial" w:cs="Arial"/>
          <w:color w:val="auto"/>
          <w:sz w:val="24"/>
        </w:rPr>
        <w:t>-</w:t>
      </w:r>
      <w:r w:rsidR="00AB4155">
        <w:rPr>
          <w:rFonts w:ascii="Arial" w:hAnsi="Arial" w:cs="Arial"/>
          <w:color w:val="auto"/>
          <w:sz w:val="24"/>
        </w:rPr>
        <w:t>----------------------3</w:t>
      </w:r>
    </w:p>
    <w:p w:rsidR="00CD247B" w:rsidRPr="00C920AF" w:rsidRDefault="00F84032" w:rsidP="00CD247B">
      <w:pPr>
        <w:pStyle w:val="ListParagraph"/>
        <w:numPr>
          <w:ilvl w:val="0"/>
          <w:numId w:val="16"/>
        </w:numPr>
        <w:rPr>
          <w:rFonts w:ascii="Arial" w:hAnsi="Arial" w:cs="Arial"/>
          <w:color w:val="auto"/>
          <w:sz w:val="24"/>
        </w:rPr>
      </w:pPr>
      <w:r w:rsidRPr="00C920AF">
        <w:rPr>
          <w:rFonts w:ascii="Arial" w:hAnsi="Arial" w:cs="Arial"/>
          <w:color w:val="auto"/>
          <w:sz w:val="24"/>
        </w:rPr>
        <w:t>Elaboração e Justificação</w:t>
      </w:r>
      <w:r w:rsidR="00330832" w:rsidRPr="00C920AF">
        <w:rPr>
          <w:rFonts w:ascii="Arial" w:hAnsi="Arial" w:cs="Arial"/>
          <w:color w:val="auto"/>
          <w:sz w:val="24"/>
        </w:rPr>
        <w:t xml:space="preserve"> </w:t>
      </w:r>
      <w:r w:rsidR="00967A3B" w:rsidRPr="00C920AF">
        <w:rPr>
          <w:rFonts w:ascii="Arial" w:hAnsi="Arial" w:cs="Arial"/>
          <w:color w:val="auto"/>
          <w:sz w:val="24"/>
        </w:rPr>
        <w:t>do Código</w:t>
      </w:r>
      <w:r w:rsidRPr="00C920AF">
        <w:rPr>
          <w:rFonts w:ascii="Arial" w:hAnsi="Arial" w:cs="Arial"/>
          <w:color w:val="auto"/>
          <w:sz w:val="24"/>
        </w:rPr>
        <w:t>-----------------------------------------</w:t>
      </w:r>
      <w:r w:rsidR="007626EB" w:rsidRPr="00C920AF">
        <w:rPr>
          <w:rFonts w:ascii="Arial" w:hAnsi="Arial" w:cs="Arial"/>
          <w:color w:val="auto"/>
          <w:sz w:val="24"/>
        </w:rPr>
        <w:t>-</w:t>
      </w:r>
      <w:r w:rsidR="00CD1727">
        <w:rPr>
          <w:rFonts w:ascii="Arial" w:hAnsi="Arial" w:cs="Arial"/>
          <w:color w:val="auto"/>
          <w:sz w:val="24"/>
        </w:rPr>
        <w:t>--4-</w:t>
      </w:r>
      <w:r w:rsidR="00ED3240">
        <w:rPr>
          <w:rFonts w:ascii="Arial" w:hAnsi="Arial" w:cs="Arial"/>
          <w:color w:val="auto"/>
          <w:sz w:val="24"/>
        </w:rPr>
        <w:t>11</w:t>
      </w:r>
    </w:p>
    <w:p w:rsidR="00F84032" w:rsidRPr="00C920AF" w:rsidRDefault="005F3DD8" w:rsidP="00CD247B">
      <w:pPr>
        <w:pStyle w:val="ListParagraph"/>
        <w:numPr>
          <w:ilvl w:val="0"/>
          <w:numId w:val="16"/>
        </w:numPr>
        <w:rPr>
          <w:rFonts w:ascii="Arial" w:hAnsi="Arial" w:cs="Arial"/>
          <w:color w:val="auto"/>
          <w:sz w:val="24"/>
        </w:rPr>
      </w:pPr>
      <w:r w:rsidRPr="00C920AF">
        <w:rPr>
          <w:rFonts w:ascii="Arial" w:hAnsi="Arial" w:cs="Arial"/>
          <w:color w:val="auto"/>
          <w:sz w:val="24"/>
        </w:rPr>
        <w:t>Manual do Utilizador--------------------------------------------------------------</w:t>
      </w:r>
      <w:r w:rsidR="00CD1727">
        <w:rPr>
          <w:rFonts w:ascii="Arial" w:hAnsi="Arial" w:cs="Arial"/>
          <w:color w:val="auto"/>
          <w:sz w:val="24"/>
        </w:rPr>
        <w:t>--</w:t>
      </w:r>
      <w:r w:rsidR="00ED3240">
        <w:rPr>
          <w:rFonts w:ascii="Arial" w:hAnsi="Arial" w:cs="Arial"/>
          <w:color w:val="auto"/>
          <w:sz w:val="24"/>
        </w:rPr>
        <w:t>12</w:t>
      </w:r>
      <w:r w:rsidR="00CD1727">
        <w:rPr>
          <w:rFonts w:ascii="Arial" w:hAnsi="Arial" w:cs="Arial"/>
          <w:color w:val="auto"/>
          <w:sz w:val="24"/>
        </w:rPr>
        <w:t>-1</w:t>
      </w:r>
      <w:r w:rsidR="0005496B">
        <w:rPr>
          <w:rFonts w:ascii="Arial" w:hAnsi="Arial" w:cs="Arial"/>
          <w:color w:val="auto"/>
          <w:sz w:val="24"/>
        </w:rPr>
        <w:t>6</w:t>
      </w:r>
    </w:p>
    <w:p w:rsidR="005F3DD8" w:rsidRPr="00C920AF" w:rsidRDefault="007B5967" w:rsidP="00CD247B">
      <w:pPr>
        <w:pStyle w:val="ListParagraph"/>
        <w:numPr>
          <w:ilvl w:val="0"/>
          <w:numId w:val="16"/>
        </w:numPr>
        <w:rPr>
          <w:rFonts w:ascii="Arial" w:hAnsi="Arial" w:cs="Arial"/>
          <w:color w:val="auto"/>
          <w:sz w:val="24"/>
        </w:rPr>
      </w:pPr>
      <w:r w:rsidRPr="00C920AF">
        <w:rPr>
          <w:rFonts w:ascii="Arial" w:hAnsi="Arial" w:cs="Arial"/>
          <w:color w:val="auto"/>
          <w:sz w:val="24"/>
        </w:rPr>
        <w:t>Conclusão-----------------------------------------------------------------</w:t>
      </w:r>
      <w:r w:rsidR="00CD1727">
        <w:rPr>
          <w:rFonts w:ascii="Arial" w:hAnsi="Arial" w:cs="Arial"/>
          <w:color w:val="auto"/>
          <w:sz w:val="24"/>
        </w:rPr>
        <w:t>-</w:t>
      </w:r>
      <w:r w:rsidRPr="00C920AF">
        <w:rPr>
          <w:rFonts w:ascii="Arial" w:hAnsi="Arial" w:cs="Arial"/>
          <w:color w:val="auto"/>
          <w:sz w:val="24"/>
        </w:rPr>
        <w:t>-----------</w:t>
      </w:r>
      <w:r w:rsidR="00CD1727">
        <w:rPr>
          <w:rFonts w:ascii="Arial" w:hAnsi="Arial" w:cs="Arial"/>
          <w:color w:val="auto"/>
          <w:sz w:val="24"/>
        </w:rPr>
        <w:t>1</w:t>
      </w:r>
      <w:r w:rsidR="0005496B">
        <w:rPr>
          <w:rFonts w:ascii="Arial" w:hAnsi="Arial" w:cs="Arial"/>
          <w:color w:val="auto"/>
          <w:sz w:val="24"/>
        </w:rPr>
        <w:t>7</w:t>
      </w:r>
      <w:r w:rsidR="00CD1727">
        <w:rPr>
          <w:rFonts w:ascii="Arial" w:hAnsi="Arial" w:cs="Arial"/>
          <w:color w:val="auto"/>
          <w:sz w:val="24"/>
        </w:rPr>
        <w:t>-1</w:t>
      </w:r>
      <w:r w:rsidR="0005496B">
        <w:rPr>
          <w:rFonts w:ascii="Arial" w:hAnsi="Arial" w:cs="Arial"/>
          <w:color w:val="auto"/>
          <w:sz w:val="24"/>
        </w:rPr>
        <w:t>8</w:t>
      </w:r>
    </w:p>
    <w:p w:rsidR="00AB4155" w:rsidRDefault="00AB4155" w:rsidP="007B5967">
      <w:pPr>
        <w:pStyle w:val="ListParagraph"/>
        <w:numPr>
          <w:ilvl w:val="1"/>
          <w:numId w:val="16"/>
        </w:numPr>
        <w:rPr>
          <w:rFonts w:ascii="Arial" w:hAnsi="Arial" w:cs="Arial"/>
          <w:color w:val="auto"/>
          <w:sz w:val="24"/>
        </w:rPr>
      </w:pPr>
      <w:r w:rsidRPr="00C920AF">
        <w:rPr>
          <w:rFonts w:ascii="Arial" w:hAnsi="Arial" w:cs="Arial"/>
          <w:color w:val="auto"/>
          <w:sz w:val="24"/>
        </w:rPr>
        <w:t>Objetivos alcançados</w:t>
      </w:r>
    </w:p>
    <w:p w:rsidR="007B5967" w:rsidRPr="00C920AF" w:rsidRDefault="00AB4155" w:rsidP="007B5967">
      <w:pPr>
        <w:pStyle w:val="ListParagraph"/>
        <w:numPr>
          <w:ilvl w:val="1"/>
          <w:numId w:val="16"/>
        </w:numPr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Dificuldades</w:t>
      </w:r>
    </w:p>
    <w:p w:rsidR="007B5967" w:rsidRPr="00C920AF" w:rsidRDefault="007B5967" w:rsidP="007B5967">
      <w:pPr>
        <w:pStyle w:val="ListParagraph"/>
        <w:numPr>
          <w:ilvl w:val="1"/>
          <w:numId w:val="16"/>
        </w:numPr>
        <w:rPr>
          <w:rFonts w:ascii="Arial" w:hAnsi="Arial" w:cs="Arial"/>
          <w:color w:val="auto"/>
          <w:sz w:val="24"/>
        </w:rPr>
      </w:pPr>
      <w:r w:rsidRPr="00C920AF">
        <w:rPr>
          <w:rFonts w:ascii="Arial" w:hAnsi="Arial" w:cs="Arial"/>
          <w:color w:val="auto"/>
          <w:sz w:val="24"/>
        </w:rPr>
        <w:t>Como nos organizámos?</w:t>
      </w:r>
    </w:p>
    <w:p w:rsidR="007B5967" w:rsidRPr="00C920AF" w:rsidRDefault="007B5967" w:rsidP="007B5967">
      <w:pPr>
        <w:pStyle w:val="ListParagraph"/>
        <w:numPr>
          <w:ilvl w:val="0"/>
          <w:numId w:val="16"/>
        </w:numPr>
        <w:rPr>
          <w:rFonts w:ascii="Arial" w:hAnsi="Arial" w:cs="Arial"/>
          <w:color w:val="auto"/>
          <w:sz w:val="24"/>
        </w:rPr>
      </w:pPr>
      <w:r w:rsidRPr="00C920AF">
        <w:rPr>
          <w:rFonts w:ascii="Arial" w:hAnsi="Arial" w:cs="Arial"/>
          <w:color w:val="auto"/>
          <w:sz w:val="24"/>
        </w:rPr>
        <w:t>Listagem do Programa Fonte--------------------------------------------------</w:t>
      </w:r>
      <w:r w:rsidR="00CD1727">
        <w:rPr>
          <w:rFonts w:ascii="Arial" w:hAnsi="Arial" w:cs="Arial"/>
          <w:color w:val="auto"/>
          <w:sz w:val="24"/>
        </w:rPr>
        <w:t>1</w:t>
      </w:r>
      <w:r w:rsidR="0005496B">
        <w:rPr>
          <w:rFonts w:ascii="Arial" w:hAnsi="Arial" w:cs="Arial"/>
          <w:color w:val="auto"/>
          <w:sz w:val="24"/>
        </w:rPr>
        <w:t>9</w:t>
      </w:r>
      <w:r w:rsidR="00CD1727">
        <w:rPr>
          <w:rFonts w:ascii="Arial" w:hAnsi="Arial" w:cs="Arial"/>
          <w:color w:val="auto"/>
          <w:sz w:val="24"/>
        </w:rPr>
        <w:t>-</w:t>
      </w:r>
      <w:r w:rsidR="00CD7CF4">
        <w:rPr>
          <w:rFonts w:ascii="Arial" w:hAnsi="Arial" w:cs="Arial"/>
          <w:color w:val="auto"/>
          <w:sz w:val="24"/>
        </w:rPr>
        <w:t>187</w:t>
      </w:r>
    </w:p>
    <w:p w:rsidR="00CD247B" w:rsidRPr="00C920AF" w:rsidRDefault="00CD247B" w:rsidP="00CD247B">
      <w:pPr>
        <w:pStyle w:val="ListParagraph"/>
        <w:rPr>
          <w:rFonts w:ascii="Arial" w:hAnsi="Arial" w:cs="Arial"/>
          <w:color w:val="auto"/>
          <w:sz w:val="24"/>
        </w:rPr>
      </w:pPr>
    </w:p>
    <w:p w:rsidR="00CD247B" w:rsidRPr="00C920AF" w:rsidRDefault="00CD247B" w:rsidP="00CD247B">
      <w:pPr>
        <w:pStyle w:val="ListParagraph"/>
        <w:rPr>
          <w:rFonts w:ascii="Arial" w:hAnsi="Arial" w:cs="Arial"/>
          <w:color w:val="auto"/>
          <w:sz w:val="24"/>
        </w:rPr>
      </w:pPr>
    </w:p>
    <w:p w:rsidR="00CD247B" w:rsidRPr="00C920AF" w:rsidRDefault="00CD247B" w:rsidP="00CD247B">
      <w:pPr>
        <w:pStyle w:val="ListParagraph"/>
        <w:rPr>
          <w:rFonts w:ascii="Arial" w:hAnsi="Arial" w:cs="Arial"/>
          <w:color w:val="auto"/>
          <w:sz w:val="24"/>
        </w:rPr>
      </w:pPr>
    </w:p>
    <w:p w:rsidR="00CD247B" w:rsidRPr="00C920AF" w:rsidRDefault="00CD247B" w:rsidP="00CD247B">
      <w:pPr>
        <w:pStyle w:val="ListParagraph"/>
        <w:rPr>
          <w:rFonts w:ascii="Arial" w:hAnsi="Arial" w:cs="Arial"/>
          <w:color w:val="auto"/>
          <w:sz w:val="24"/>
        </w:rPr>
      </w:pPr>
    </w:p>
    <w:p w:rsidR="00CD247B" w:rsidRPr="00C920AF" w:rsidRDefault="00CD247B" w:rsidP="00CD247B">
      <w:pPr>
        <w:pStyle w:val="ListParagraph"/>
        <w:rPr>
          <w:rFonts w:ascii="Arial" w:hAnsi="Arial" w:cs="Arial"/>
          <w:color w:val="auto"/>
          <w:sz w:val="24"/>
        </w:rPr>
      </w:pPr>
    </w:p>
    <w:p w:rsidR="00DC2D30" w:rsidRPr="00C920AF" w:rsidRDefault="00DC2D30">
      <w:pPr>
        <w:rPr>
          <w:rFonts w:ascii="Arial" w:hAnsi="Arial" w:cs="Arial"/>
          <w:color w:val="auto"/>
          <w:sz w:val="24"/>
        </w:rPr>
      </w:pPr>
    </w:p>
    <w:p w:rsidR="00DC2D30" w:rsidRPr="00C920AF" w:rsidRDefault="00DC2D30">
      <w:pPr>
        <w:rPr>
          <w:rFonts w:ascii="Arial" w:hAnsi="Arial" w:cs="Arial"/>
          <w:color w:val="auto"/>
        </w:rPr>
      </w:pPr>
    </w:p>
    <w:p w:rsidR="00DC2D30" w:rsidRPr="00C920AF" w:rsidRDefault="00DC2D30">
      <w:pPr>
        <w:rPr>
          <w:rFonts w:ascii="Arial" w:hAnsi="Arial" w:cs="Arial"/>
          <w:color w:val="auto"/>
        </w:rPr>
      </w:pPr>
    </w:p>
    <w:p w:rsidR="00DC2D30" w:rsidRPr="00C920AF" w:rsidRDefault="00DC2D30">
      <w:pPr>
        <w:rPr>
          <w:rFonts w:ascii="Arial" w:hAnsi="Arial" w:cs="Arial"/>
          <w:color w:val="auto"/>
        </w:rPr>
      </w:pPr>
    </w:p>
    <w:p w:rsidR="00DC2D30" w:rsidRPr="00C920AF" w:rsidRDefault="00DC2D30">
      <w:pPr>
        <w:rPr>
          <w:rFonts w:ascii="Arial" w:hAnsi="Arial" w:cs="Arial"/>
          <w:color w:val="auto"/>
        </w:rPr>
      </w:pPr>
    </w:p>
    <w:p w:rsidR="00DC2D30" w:rsidRPr="00C920AF" w:rsidRDefault="00DC2D30">
      <w:pPr>
        <w:rPr>
          <w:rFonts w:ascii="Arial" w:hAnsi="Arial" w:cs="Arial"/>
          <w:color w:val="auto"/>
        </w:rPr>
      </w:pPr>
    </w:p>
    <w:p w:rsidR="00DC2D30" w:rsidRPr="00C920AF" w:rsidRDefault="00DC2D30">
      <w:pPr>
        <w:rPr>
          <w:rFonts w:ascii="Arial" w:hAnsi="Arial" w:cs="Arial"/>
          <w:color w:val="auto"/>
        </w:rPr>
      </w:pPr>
    </w:p>
    <w:p w:rsidR="00DC2D30" w:rsidRPr="00C920AF" w:rsidRDefault="00DC2D30">
      <w:pPr>
        <w:rPr>
          <w:rFonts w:ascii="Arial" w:hAnsi="Arial" w:cs="Arial"/>
          <w:color w:val="auto"/>
        </w:rPr>
      </w:pPr>
    </w:p>
    <w:p w:rsidR="00DC2D30" w:rsidRPr="00C920AF" w:rsidRDefault="00DC2D30">
      <w:pPr>
        <w:rPr>
          <w:rFonts w:ascii="Arial" w:hAnsi="Arial" w:cs="Arial"/>
          <w:color w:val="auto"/>
        </w:rPr>
      </w:pPr>
    </w:p>
    <w:p w:rsidR="00DC2D30" w:rsidRPr="00C920AF" w:rsidRDefault="00DC2D30">
      <w:pPr>
        <w:rPr>
          <w:rFonts w:ascii="Arial" w:hAnsi="Arial" w:cs="Arial"/>
          <w:color w:val="auto"/>
        </w:rPr>
      </w:pPr>
    </w:p>
    <w:p w:rsidR="00DC2D30" w:rsidRPr="00C920AF" w:rsidRDefault="00DC2D30">
      <w:pPr>
        <w:rPr>
          <w:rFonts w:ascii="Arial" w:hAnsi="Arial" w:cs="Arial"/>
          <w:color w:val="auto"/>
        </w:rPr>
      </w:pPr>
    </w:p>
    <w:p w:rsidR="00DC2D30" w:rsidRPr="00C920AF" w:rsidRDefault="00DC2D30">
      <w:pPr>
        <w:rPr>
          <w:rFonts w:ascii="Arial" w:hAnsi="Arial" w:cs="Arial"/>
          <w:color w:val="auto"/>
        </w:rPr>
      </w:pPr>
    </w:p>
    <w:p w:rsidR="00DC2D30" w:rsidRPr="00C920AF" w:rsidRDefault="00DC2D30">
      <w:pPr>
        <w:rPr>
          <w:rFonts w:ascii="Arial" w:hAnsi="Arial" w:cs="Arial"/>
          <w:color w:val="auto"/>
        </w:rPr>
      </w:pPr>
    </w:p>
    <w:p w:rsidR="00DC2D30" w:rsidRPr="00C920AF" w:rsidRDefault="00DC2D30">
      <w:pPr>
        <w:rPr>
          <w:rFonts w:ascii="Arial" w:hAnsi="Arial" w:cs="Arial"/>
          <w:color w:val="auto"/>
        </w:rPr>
      </w:pPr>
    </w:p>
    <w:p w:rsidR="00DC2D30" w:rsidRPr="00C920AF" w:rsidRDefault="00DC2D30">
      <w:pPr>
        <w:rPr>
          <w:rFonts w:ascii="Arial" w:hAnsi="Arial" w:cs="Arial"/>
          <w:color w:val="auto"/>
        </w:rPr>
      </w:pPr>
    </w:p>
    <w:p w:rsidR="007626EB" w:rsidRPr="00C920AF" w:rsidRDefault="007626EB" w:rsidP="004C34D4">
      <w:pPr>
        <w:jc w:val="center"/>
        <w:rPr>
          <w:rFonts w:ascii="Arial" w:hAnsi="Arial" w:cs="Arial"/>
          <w:color w:val="auto"/>
          <w:sz w:val="28"/>
        </w:rPr>
      </w:pPr>
      <w:r w:rsidRPr="00C920AF">
        <w:rPr>
          <w:rFonts w:ascii="Arial" w:hAnsi="Arial" w:cs="Arial"/>
          <w:color w:val="auto"/>
          <w:sz w:val="28"/>
        </w:rPr>
        <w:lastRenderedPageBreak/>
        <w:t>Introdução</w:t>
      </w:r>
    </w:p>
    <w:p w:rsidR="00ED001B" w:rsidRPr="00C920AF" w:rsidRDefault="00CE1287" w:rsidP="004C34D4">
      <w:pPr>
        <w:spacing w:before="240"/>
        <w:rPr>
          <w:rFonts w:ascii="Arial" w:hAnsi="Arial" w:cs="Arial"/>
          <w:color w:val="auto"/>
          <w:sz w:val="24"/>
        </w:rPr>
      </w:pPr>
      <w:r w:rsidRPr="00C920AF">
        <w:rPr>
          <w:rFonts w:ascii="Arial" w:hAnsi="Arial" w:cs="Arial"/>
          <w:color w:val="auto"/>
          <w:sz w:val="24"/>
        </w:rPr>
        <w:t xml:space="preserve">Este trabalho foi realizado no âmbito da disciplina de </w:t>
      </w:r>
      <w:r w:rsidR="00ED001B" w:rsidRPr="00C920AF">
        <w:rPr>
          <w:rFonts w:ascii="Arial" w:hAnsi="Arial" w:cs="Arial"/>
          <w:color w:val="auto"/>
          <w:sz w:val="24"/>
        </w:rPr>
        <w:t>Algoritmia e Programação</w:t>
      </w:r>
      <w:r w:rsidRPr="00C920AF">
        <w:rPr>
          <w:rFonts w:ascii="Arial" w:hAnsi="Arial" w:cs="Arial"/>
          <w:color w:val="auto"/>
          <w:sz w:val="24"/>
        </w:rPr>
        <w:t xml:space="preserve"> e tem</w:t>
      </w:r>
      <w:r w:rsidR="00ED001B" w:rsidRPr="00C920AF">
        <w:rPr>
          <w:rFonts w:ascii="Arial" w:hAnsi="Arial" w:cs="Arial"/>
          <w:color w:val="auto"/>
          <w:sz w:val="24"/>
        </w:rPr>
        <w:t xml:space="preserve"> </w:t>
      </w:r>
      <w:r w:rsidRPr="00C920AF">
        <w:rPr>
          <w:rFonts w:ascii="Arial" w:hAnsi="Arial" w:cs="Arial"/>
          <w:color w:val="auto"/>
          <w:sz w:val="24"/>
        </w:rPr>
        <w:t>co</w:t>
      </w:r>
      <w:r w:rsidR="00ED001B" w:rsidRPr="00C920AF">
        <w:rPr>
          <w:rFonts w:ascii="Arial" w:hAnsi="Arial" w:cs="Arial"/>
          <w:color w:val="auto"/>
          <w:sz w:val="24"/>
        </w:rPr>
        <w:t>m</w:t>
      </w:r>
      <w:r w:rsidRPr="00C920AF">
        <w:rPr>
          <w:rFonts w:ascii="Arial" w:hAnsi="Arial" w:cs="Arial"/>
          <w:color w:val="auto"/>
          <w:sz w:val="24"/>
        </w:rPr>
        <w:t>o objetivo</w:t>
      </w:r>
      <w:r w:rsidR="00ED001B" w:rsidRPr="00C920AF">
        <w:rPr>
          <w:rFonts w:ascii="Arial" w:hAnsi="Arial" w:cs="Arial"/>
          <w:color w:val="auto"/>
          <w:sz w:val="24"/>
        </w:rPr>
        <w:t xml:space="preserve"> realizar um programa, em </w:t>
      </w:r>
      <w:r w:rsidR="00CD057B" w:rsidRPr="00C920AF">
        <w:rPr>
          <w:rFonts w:ascii="Arial" w:hAnsi="Arial" w:cs="Arial"/>
          <w:color w:val="auto"/>
          <w:sz w:val="24"/>
        </w:rPr>
        <w:t xml:space="preserve">linguagem </w:t>
      </w:r>
      <w:r w:rsidR="00ED001B" w:rsidRPr="00C920AF">
        <w:rPr>
          <w:rFonts w:ascii="Arial" w:hAnsi="Arial" w:cs="Arial"/>
          <w:color w:val="auto"/>
          <w:sz w:val="24"/>
        </w:rPr>
        <w:t>Python, que calcule e demonstre numa</w:t>
      </w:r>
      <w:r w:rsidR="004C34D4">
        <w:rPr>
          <w:rFonts w:ascii="Arial" w:hAnsi="Arial" w:cs="Arial"/>
          <w:color w:val="auto"/>
          <w:sz w:val="24"/>
        </w:rPr>
        <w:t xml:space="preserve"> </w:t>
      </w:r>
      <w:r w:rsidR="00ED001B" w:rsidRPr="00C920AF">
        <w:rPr>
          <w:rFonts w:ascii="Arial" w:hAnsi="Arial" w:cs="Arial"/>
          <w:color w:val="auto"/>
          <w:sz w:val="24"/>
        </w:rPr>
        <w:t>tabela e num gráfico as notas finais de uma ou várias disiciplinas</w:t>
      </w:r>
      <w:r w:rsidR="005E2124" w:rsidRPr="00C920AF">
        <w:rPr>
          <w:rFonts w:ascii="Arial" w:hAnsi="Arial" w:cs="Arial"/>
          <w:color w:val="auto"/>
          <w:sz w:val="24"/>
        </w:rPr>
        <w:t>.</w:t>
      </w:r>
      <w:r w:rsidR="00ED001B" w:rsidRPr="00C920AF">
        <w:rPr>
          <w:rFonts w:ascii="Arial" w:hAnsi="Arial" w:cs="Arial"/>
          <w:color w:val="auto"/>
          <w:sz w:val="24"/>
        </w:rPr>
        <w:t xml:space="preserve"> </w:t>
      </w:r>
      <w:r w:rsidR="00CD057B" w:rsidRPr="00C920AF">
        <w:rPr>
          <w:rFonts w:ascii="Arial" w:hAnsi="Arial" w:cs="Arial"/>
          <w:color w:val="auto"/>
          <w:sz w:val="24"/>
        </w:rPr>
        <w:t xml:space="preserve">Para tal serão introduzidas </w:t>
      </w:r>
      <w:r w:rsidR="00ED001B" w:rsidRPr="00C920AF">
        <w:rPr>
          <w:rFonts w:ascii="Arial" w:hAnsi="Arial" w:cs="Arial"/>
          <w:color w:val="auto"/>
          <w:sz w:val="24"/>
        </w:rPr>
        <w:t>as</w:t>
      </w:r>
      <w:r w:rsidR="00CD057B" w:rsidRPr="00C920AF">
        <w:rPr>
          <w:rFonts w:ascii="Arial" w:hAnsi="Arial" w:cs="Arial"/>
          <w:color w:val="auto"/>
          <w:sz w:val="24"/>
        </w:rPr>
        <w:t xml:space="preserve"> diversas</w:t>
      </w:r>
      <w:r w:rsidR="00ED001B" w:rsidRPr="00C920AF">
        <w:rPr>
          <w:rFonts w:ascii="Arial" w:hAnsi="Arial" w:cs="Arial"/>
          <w:color w:val="auto"/>
          <w:sz w:val="24"/>
        </w:rPr>
        <w:t xml:space="preserve"> notas intermédias</w:t>
      </w:r>
      <w:r w:rsidR="004A1854" w:rsidRPr="00C920AF">
        <w:rPr>
          <w:rFonts w:ascii="Arial" w:hAnsi="Arial" w:cs="Arial"/>
          <w:color w:val="auto"/>
          <w:sz w:val="24"/>
        </w:rPr>
        <w:t xml:space="preserve"> (primeiro teste, segundo teste, primeiro trabalho, etc.)</w:t>
      </w:r>
      <w:r w:rsidR="00CD057B" w:rsidRPr="00C920AF">
        <w:rPr>
          <w:rFonts w:ascii="Arial" w:hAnsi="Arial" w:cs="Arial"/>
          <w:color w:val="auto"/>
          <w:sz w:val="24"/>
        </w:rPr>
        <w:t>, as quais mediante um peso percentual pré-definido,</w:t>
      </w:r>
      <w:r w:rsidR="004A1854" w:rsidRPr="00C920AF">
        <w:rPr>
          <w:rFonts w:ascii="Arial" w:hAnsi="Arial" w:cs="Arial"/>
          <w:color w:val="auto"/>
          <w:sz w:val="24"/>
        </w:rPr>
        <w:t xml:space="preserve"> </w:t>
      </w:r>
      <w:r w:rsidR="00CD057B" w:rsidRPr="00C920AF">
        <w:rPr>
          <w:rFonts w:ascii="Arial" w:hAnsi="Arial" w:cs="Arial"/>
          <w:color w:val="auto"/>
          <w:sz w:val="24"/>
        </w:rPr>
        <w:t>calcularão automaticamente a média ponderada que corresponderá à nota final da respectiva disciplina</w:t>
      </w:r>
      <w:r w:rsidR="004A1854" w:rsidRPr="00C920AF">
        <w:rPr>
          <w:rFonts w:ascii="Arial" w:hAnsi="Arial" w:cs="Arial"/>
          <w:color w:val="auto"/>
          <w:sz w:val="24"/>
        </w:rPr>
        <w:t>.</w:t>
      </w:r>
    </w:p>
    <w:p w:rsidR="007626EB" w:rsidRPr="009C7983" w:rsidRDefault="00CD7CF4" w:rsidP="007626EB">
      <w:pPr>
        <w:rPr>
          <w:rFonts w:ascii="Arial" w:hAnsi="Arial" w:cs="Arial"/>
          <w:color w:val="auto"/>
          <w:sz w:val="24"/>
        </w:rPr>
      </w:pPr>
      <w:r w:rsidRPr="009C7983">
        <w:rPr>
          <w:rFonts w:ascii="Arial" w:hAnsi="Arial" w:cs="Arial"/>
          <w:color w:val="auto"/>
          <w:sz w:val="24"/>
        </w:rPr>
        <w:t>Para guardar as informações sobre as ponderações utilizamos a</w:t>
      </w:r>
      <w:r w:rsidR="0054007E">
        <w:rPr>
          <w:rFonts w:ascii="Arial" w:hAnsi="Arial" w:cs="Arial"/>
          <w:color w:val="auto"/>
          <w:sz w:val="24"/>
        </w:rPr>
        <w:t>s opereções de r</w:t>
      </w:r>
      <w:r w:rsidR="00F0586C">
        <w:rPr>
          <w:rFonts w:ascii="Arial" w:hAnsi="Arial" w:cs="Arial"/>
          <w:color w:val="auto"/>
          <w:sz w:val="24"/>
        </w:rPr>
        <w:t>ead fich e write fich para a gravação dos dados e abertura do ficheiro bem como a</w:t>
      </w:r>
      <w:r w:rsidRPr="009C7983">
        <w:rPr>
          <w:rFonts w:ascii="Arial" w:hAnsi="Arial" w:cs="Arial"/>
          <w:color w:val="auto"/>
          <w:sz w:val="24"/>
        </w:rPr>
        <w:t xml:space="preserve"> biblioteca pickle, para a transformação dos dados </w:t>
      </w:r>
      <w:r w:rsidR="00F0586C">
        <w:rPr>
          <w:rFonts w:ascii="Arial" w:hAnsi="Arial" w:cs="Arial"/>
          <w:color w:val="auto"/>
          <w:sz w:val="24"/>
        </w:rPr>
        <w:t>introduzidos</w:t>
      </w:r>
      <w:r w:rsidRPr="009C7983">
        <w:rPr>
          <w:rFonts w:ascii="Arial" w:hAnsi="Arial" w:cs="Arial"/>
          <w:color w:val="auto"/>
          <w:sz w:val="24"/>
        </w:rPr>
        <w:t xml:space="preserve"> no programa em linguagem Pytho</w:t>
      </w:r>
      <w:r w:rsidR="00F0586C">
        <w:rPr>
          <w:rFonts w:ascii="Arial" w:hAnsi="Arial" w:cs="Arial"/>
          <w:color w:val="auto"/>
          <w:sz w:val="24"/>
        </w:rPr>
        <w:t>n</w:t>
      </w:r>
      <w:r w:rsidRPr="009C7983">
        <w:rPr>
          <w:rFonts w:ascii="Arial" w:hAnsi="Arial" w:cs="Arial"/>
          <w:color w:val="auto"/>
          <w:sz w:val="24"/>
        </w:rPr>
        <w:t xml:space="preserve"> para um ficheiro texto.</w:t>
      </w:r>
    </w:p>
    <w:p w:rsidR="007626EB" w:rsidRPr="00C920AF" w:rsidRDefault="007626EB" w:rsidP="007626EB">
      <w:pPr>
        <w:pStyle w:val="ListParagraph"/>
        <w:rPr>
          <w:rFonts w:ascii="Arial" w:hAnsi="Arial" w:cs="Arial"/>
          <w:color w:val="auto"/>
        </w:rPr>
      </w:pPr>
    </w:p>
    <w:p w:rsidR="00DC2D30" w:rsidRPr="00C920AF" w:rsidRDefault="00DC2D30">
      <w:pPr>
        <w:rPr>
          <w:rFonts w:ascii="Arial" w:hAnsi="Arial" w:cs="Arial"/>
          <w:color w:val="auto"/>
          <w:sz w:val="20"/>
        </w:rPr>
      </w:pPr>
    </w:p>
    <w:p w:rsidR="00DC2D30" w:rsidRPr="00C920AF" w:rsidRDefault="00DC2D30">
      <w:pPr>
        <w:rPr>
          <w:rFonts w:ascii="Arial" w:hAnsi="Arial" w:cs="Arial"/>
          <w:color w:val="auto"/>
          <w:sz w:val="20"/>
        </w:rPr>
      </w:pPr>
    </w:p>
    <w:p w:rsidR="00DC2D30" w:rsidRPr="00C920AF" w:rsidRDefault="00DC2D30">
      <w:pPr>
        <w:rPr>
          <w:rFonts w:ascii="Arial" w:hAnsi="Arial" w:cs="Arial"/>
          <w:color w:val="auto"/>
          <w:sz w:val="20"/>
        </w:rPr>
      </w:pPr>
    </w:p>
    <w:p w:rsidR="00DC2D30" w:rsidRPr="00C920AF" w:rsidRDefault="00DC2D30">
      <w:pPr>
        <w:rPr>
          <w:rFonts w:ascii="Arial" w:hAnsi="Arial" w:cs="Arial"/>
          <w:color w:val="auto"/>
          <w:sz w:val="20"/>
        </w:rPr>
      </w:pPr>
    </w:p>
    <w:p w:rsidR="00DC2D30" w:rsidRPr="00C920AF" w:rsidRDefault="00DC2D30">
      <w:pPr>
        <w:rPr>
          <w:rFonts w:ascii="Arial" w:hAnsi="Arial" w:cs="Arial"/>
          <w:color w:val="auto"/>
          <w:sz w:val="20"/>
        </w:rPr>
      </w:pPr>
    </w:p>
    <w:p w:rsidR="00DC2D30" w:rsidRPr="00C920AF" w:rsidRDefault="00DC2D30">
      <w:pPr>
        <w:rPr>
          <w:rFonts w:ascii="Arial" w:hAnsi="Arial" w:cs="Arial"/>
          <w:color w:val="auto"/>
          <w:sz w:val="20"/>
        </w:rPr>
      </w:pPr>
    </w:p>
    <w:p w:rsidR="00DC2D30" w:rsidRPr="00C920AF" w:rsidRDefault="00DC2D30">
      <w:pPr>
        <w:rPr>
          <w:rFonts w:ascii="Arial" w:hAnsi="Arial" w:cs="Arial"/>
          <w:color w:val="auto"/>
          <w:sz w:val="20"/>
        </w:rPr>
      </w:pPr>
    </w:p>
    <w:p w:rsidR="00DC2D30" w:rsidRPr="00C920AF" w:rsidRDefault="00DC2D30">
      <w:pPr>
        <w:rPr>
          <w:rFonts w:ascii="Arial" w:hAnsi="Arial" w:cs="Arial"/>
          <w:color w:val="auto"/>
          <w:sz w:val="20"/>
        </w:rPr>
      </w:pPr>
    </w:p>
    <w:p w:rsidR="00DC2D30" w:rsidRPr="00C920AF" w:rsidRDefault="00DC2D30">
      <w:pPr>
        <w:rPr>
          <w:rFonts w:ascii="Arial" w:hAnsi="Arial" w:cs="Arial"/>
          <w:color w:val="auto"/>
          <w:sz w:val="20"/>
        </w:rPr>
      </w:pPr>
    </w:p>
    <w:p w:rsidR="00DC2D30" w:rsidRPr="00C920AF" w:rsidRDefault="00DC2D30">
      <w:pPr>
        <w:rPr>
          <w:rFonts w:ascii="Arial" w:hAnsi="Arial" w:cs="Arial"/>
          <w:color w:val="auto"/>
          <w:sz w:val="20"/>
        </w:rPr>
      </w:pPr>
    </w:p>
    <w:p w:rsidR="00DC2D30" w:rsidRPr="00C920AF" w:rsidRDefault="00DC2D30">
      <w:pPr>
        <w:rPr>
          <w:rFonts w:ascii="Arial" w:hAnsi="Arial" w:cs="Arial"/>
          <w:color w:val="auto"/>
          <w:sz w:val="24"/>
        </w:rPr>
      </w:pPr>
    </w:p>
    <w:p w:rsidR="00966982" w:rsidRPr="00C920AF" w:rsidRDefault="00966982">
      <w:pPr>
        <w:rPr>
          <w:rFonts w:ascii="Arial" w:hAnsi="Arial" w:cs="Arial"/>
          <w:color w:val="auto"/>
          <w:sz w:val="24"/>
        </w:rPr>
      </w:pPr>
    </w:p>
    <w:p w:rsidR="00966982" w:rsidRPr="00C920AF" w:rsidRDefault="00966982">
      <w:pPr>
        <w:rPr>
          <w:rFonts w:ascii="Arial" w:hAnsi="Arial" w:cs="Arial"/>
          <w:color w:val="auto"/>
          <w:sz w:val="24"/>
        </w:rPr>
      </w:pPr>
    </w:p>
    <w:p w:rsidR="00966982" w:rsidRPr="00C920AF" w:rsidRDefault="00966982">
      <w:pPr>
        <w:rPr>
          <w:rFonts w:ascii="Arial" w:hAnsi="Arial" w:cs="Arial"/>
          <w:color w:val="auto"/>
          <w:sz w:val="24"/>
        </w:rPr>
      </w:pPr>
    </w:p>
    <w:p w:rsidR="00966982" w:rsidRPr="00C920AF" w:rsidRDefault="00966982">
      <w:pPr>
        <w:rPr>
          <w:rFonts w:ascii="Arial" w:hAnsi="Arial" w:cs="Arial"/>
          <w:color w:val="auto"/>
          <w:sz w:val="24"/>
        </w:rPr>
      </w:pPr>
    </w:p>
    <w:p w:rsidR="00966982" w:rsidRPr="00C920AF" w:rsidRDefault="00966982">
      <w:pPr>
        <w:rPr>
          <w:rFonts w:ascii="Arial" w:hAnsi="Arial" w:cs="Arial"/>
          <w:color w:val="auto"/>
          <w:sz w:val="24"/>
        </w:rPr>
      </w:pPr>
    </w:p>
    <w:p w:rsidR="00966982" w:rsidRPr="00C920AF" w:rsidRDefault="00966982">
      <w:pPr>
        <w:rPr>
          <w:rFonts w:ascii="Arial" w:hAnsi="Arial" w:cs="Arial"/>
          <w:color w:val="auto"/>
          <w:sz w:val="24"/>
        </w:rPr>
      </w:pPr>
    </w:p>
    <w:p w:rsidR="004C34D4" w:rsidRDefault="004C34D4" w:rsidP="004C34D4">
      <w:pPr>
        <w:rPr>
          <w:rFonts w:ascii="Arial" w:hAnsi="Arial" w:cs="Arial"/>
          <w:color w:val="auto"/>
          <w:sz w:val="24"/>
        </w:rPr>
      </w:pPr>
    </w:p>
    <w:p w:rsidR="00966982" w:rsidRPr="00C920AF" w:rsidRDefault="00966982" w:rsidP="004C34D4">
      <w:pPr>
        <w:jc w:val="center"/>
        <w:rPr>
          <w:rFonts w:ascii="Arial" w:hAnsi="Arial" w:cs="Arial"/>
          <w:color w:val="auto"/>
          <w:sz w:val="28"/>
        </w:rPr>
      </w:pPr>
      <w:r w:rsidRPr="00C920AF">
        <w:rPr>
          <w:rFonts w:ascii="Arial" w:hAnsi="Arial" w:cs="Arial"/>
          <w:color w:val="auto"/>
          <w:sz w:val="28"/>
        </w:rPr>
        <w:t>Estrutura</w:t>
      </w:r>
      <w:r w:rsidR="00CA493D" w:rsidRPr="00C920AF">
        <w:rPr>
          <w:rFonts w:ascii="Arial" w:hAnsi="Arial" w:cs="Arial"/>
          <w:color w:val="auto"/>
          <w:sz w:val="28"/>
        </w:rPr>
        <w:t>s</w:t>
      </w:r>
      <w:r w:rsidRPr="00C920AF">
        <w:rPr>
          <w:rFonts w:ascii="Arial" w:hAnsi="Arial" w:cs="Arial"/>
          <w:color w:val="auto"/>
          <w:sz w:val="28"/>
        </w:rPr>
        <w:t xml:space="preserve"> </w:t>
      </w:r>
      <w:r w:rsidR="00CA493D" w:rsidRPr="00C920AF">
        <w:rPr>
          <w:rFonts w:ascii="Arial" w:hAnsi="Arial" w:cs="Arial"/>
          <w:color w:val="auto"/>
          <w:sz w:val="28"/>
        </w:rPr>
        <w:t>de</w:t>
      </w:r>
      <w:r w:rsidRPr="00C920AF">
        <w:rPr>
          <w:rFonts w:ascii="Arial" w:hAnsi="Arial" w:cs="Arial"/>
          <w:color w:val="auto"/>
          <w:sz w:val="28"/>
        </w:rPr>
        <w:t xml:space="preserve"> Dados Utilizad</w:t>
      </w:r>
      <w:r w:rsidR="00CA493D" w:rsidRPr="00C920AF">
        <w:rPr>
          <w:rFonts w:ascii="Arial" w:hAnsi="Arial" w:cs="Arial"/>
          <w:color w:val="auto"/>
          <w:sz w:val="28"/>
        </w:rPr>
        <w:t>o</w:t>
      </w:r>
      <w:r w:rsidRPr="00C920AF">
        <w:rPr>
          <w:rFonts w:ascii="Arial" w:hAnsi="Arial" w:cs="Arial"/>
          <w:color w:val="auto"/>
          <w:sz w:val="28"/>
        </w:rPr>
        <w:t>s</w:t>
      </w:r>
    </w:p>
    <w:p w:rsidR="00CA493D" w:rsidRPr="00C920AF" w:rsidRDefault="00CA493D" w:rsidP="00CA493D">
      <w:pPr>
        <w:rPr>
          <w:rFonts w:ascii="Arial" w:hAnsi="Arial" w:cs="Arial"/>
          <w:color w:val="auto"/>
          <w:sz w:val="24"/>
        </w:rPr>
      </w:pPr>
      <w:r w:rsidRPr="00C920AF">
        <w:rPr>
          <w:rFonts w:ascii="Arial" w:hAnsi="Arial" w:cs="Arial"/>
          <w:color w:val="auto"/>
          <w:sz w:val="24"/>
        </w:rPr>
        <w:t xml:space="preserve">Na </w:t>
      </w:r>
      <w:r w:rsidR="004C34D4">
        <w:rPr>
          <w:rFonts w:ascii="Arial" w:hAnsi="Arial" w:cs="Arial"/>
          <w:color w:val="auto"/>
          <w:sz w:val="24"/>
        </w:rPr>
        <w:t>c</w:t>
      </w:r>
      <w:r w:rsidRPr="00C920AF">
        <w:rPr>
          <w:rFonts w:ascii="Arial" w:hAnsi="Arial" w:cs="Arial"/>
          <w:color w:val="auto"/>
          <w:sz w:val="24"/>
        </w:rPr>
        <w:t>iência da computação, uma estrutura de dados é um modo particular de armaze</w:t>
      </w:r>
      <w:r w:rsidR="00D40517">
        <w:rPr>
          <w:rFonts w:ascii="Arial" w:hAnsi="Arial" w:cs="Arial"/>
          <w:color w:val="auto"/>
          <w:sz w:val="24"/>
        </w:rPr>
        <w:t>n</w:t>
      </w:r>
      <w:r w:rsidRPr="00C920AF">
        <w:rPr>
          <w:rFonts w:ascii="Arial" w:hAnsi="Arial" w:cs="Arial"/>
          <w:color w:val="auto"/>
          <w:sz w:val="24"/>
        </w:rPr>
        <w:t xml:space="preserve">amento e organização de dados em um computador de modo que possam ser usados eficientemente, facilitando </w:t>
      </w:r>
      <w:r w:rsidR="004C34D4">
        <w:rPr>
          <w:rFonts w:ascii="Arial" w:hAnsi="Arial" w:cs="Arial"/>
          <w:color w:val="auto"/>
          <w:sz w:val="24"/>
        </w:rPr>
        <w:t xml:space="preserve">assim </w:t>
      </w:r>
      <w:r w:rsidR="000B0E3D">
        <w:rPr>
          <w:rFonts w:ascii="Arial" w:hAnsi="Arial" w:cs="Arial"/>
          <w:color w:val="auto"/>
          <w:sz w:val="24"/>
        </w:rPr>
        <w:t xml:space="preserve">a </w:t>
      </w:r>
      <w:r w:rsidRPr="00C920AF">
        <w:rPr>
          <w:rFonts w:ascii="Arial" w:hAnsi="Arial" w:cs="Arial"/>
          <w:color w:val="auto"/>
          <w:sz w:val="24"/>
        </w:rPr>
        <w:t>sua busca e modificação.</w:t>
      </w:r>
    </w:p>
    <w:p w:rsidR="00CA493D" w:rsidRPr="00C920AF" w:rsidRDefault="00CA493D" w:rsidP="00CA493D">
      <w:pPr>
        <w:rPr>
          <w:rFonts w:ascii="Arial" w:hAnsi="Arial" w:cs="Arial"/>
          <w:color w:val="auto"/>
          <w:sz w:val="24"/>
        </w:rPr>
      </w:pPr>
      <w:r w:rsidRPr="00C920AF">
        <w:rPr>
          <w:rFonts w:ascii="Arial" w:hAnsi="Arial" w:cs="Arial"/>
          <w:color w:val="auto"/>
          <w:sz w:val="24"/>
        </w:rPr>
        <w:t>As estruturas de dados dividem-se em homogêneos (matrizes) e heterogêneos (registros):</w:t>
      </w:r>
    </w:p>
    <w:p w:rsidR="00CA493D" w:rsidRDefault="00F66C1D" w:rsidP="00CA493D">
      <w:pPr>
        <w:rPr>
          <w:rFonts w:ascii="Arial" w:hAnsi="Arial" w:cs="Arial"/>
          <w:color w:val="auto"/>
          <w:sz w:val="24"/>
        </w:rPr>
      </w:pPr>
      <w:r w:rsidRPr="00C920AF">
        <w:rPr>
          <w:rFonts w:ascii="Arial" w:hAnsi="Arial" w:cs="Arial"/>
          <w:color w:val="auto"/>
          <w:sz w:val="24"/>
        </w:rPr>
        <w:t>- E</w:t>
      </w:r>
      <w:r w:rsidR="00CA493D" w:rsidRPr="00C920AF">
        <w:rPr>
          <w:rFonts w:ascii="Arial" w:hAnsi="Arial" w:cs="Arial"/>
          <w:color w:val="auto"/>
          <w:sz w:val="24"/>
        </w:rPr>
        <w:t>struturas homogêneas</w:t>
      </w:r>
      <w:r w:rsidR="000B0E3D">
        <w:rPr>
          <w:rFonts w:ascii="Arial" w:hAnsi="Arial" w:cs="Arial"/>
          <w:color w:val="auto"/>
          <w:sz w:val="24"/>
        </w:rPr>
        <w:t xml:space="preserve"> (matrizes)</w:t>
      </w:r>
      <w:r w:rsidRPr="00C920AF">
        <w:rPr>
          <w:rFonts w:ascii="Arial" w:hAnsi="Arial" w:cs="Arial"/>
          <w:color w:val="auto"/>
          <w:sz w:val="24"/>
        </w:rPr>
        <w:t>:</w:t>
      </w:r>
    </w:p>
    <w:p w:rsidR="00E42AC9" w:rsidRDefault="000B0E3D" w:rsidP="00CA493D">
      <w:pPr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  <w:t>Utiliza</w:t>
      </w:r>
      <w:r w:rsidR="00F0586C">
        <w:rPr>
          <w:rFonts w:ascii="Arial" w:hAnsi="Arial" w:cs="Arial"/>
          <w:color w:val="auto"/>
          <w:sz w:val="24"/>
        </w:rPr>
        <w:t>das</w:t>
      </w:r>
      <w:r>
        <w:rPr>
          <w:rFonts w:ascii="Arial" w:hAnsi="Arial" w:cs="Arial"/>
          <w:color w:val="auto"/>
          <w:sz w:val="24"/>
        </w:rPr>
        <w:t xml:space="preserve"> </w:t>
      </w:r>
      <w:r w:rsidR="00E42AC9">
        <w:rPr>
          <w:rFonts w:ascii="Arial" w:hAnsi="Arial" w:cs="Arial"/>
          <w:color w:val="auto"/>
          <w:sz w:val="24"/>
        </w:rPr>
        <w:t xml:space="preserve">para a </w:t>
      </w:r>
      <w:r w:rsidR="00893275">
        <w:rPr>
          <w:rFonts w:ascii="Arial" w:hAnsi="Arial" w:cs="Arial"/>
          <w:color w:val="auto"/>
          <w:sz w:val="24"/>
        </w:rPr>
        <w:t>construçã</w:t>
      </w:r>
      <w:r w:rsidR="00E42AC9">
        <w:rPr>
          <w:rFonts w:ascii="Arial" w:hAnsi="Arial" w:cs="Arial"/>
          <w:color w:val="auto"/>
          <w:sz w:val="24"/>
        </w:rPr>
        <w:t>o das tabelas</w:t>
      </w:r>
      <w:r w:rsidR="00165D93">
        <w:rPr>
          <w:rFonts w:ascii="Arial" w:hAnsi="Arial" w:cs="Arial"/>
          <w:color w:val="auto"/>
          <w:sz w:val="24"/>
        </w:rPr>
        <w:t>,</w:t>
      </w:r>
      <w:r w:rsidR="00893275">
        <w:rPr>
          <w:rFonts w:ascii="Arial" w:hAnsi="Arial" w:cs="Arial"/>
          <w:color w:val="auto"/>
          <w:sz w:val="24"/>
        </w:rPr>
        <w:t>ou seja,</w:t>
      </w:r>
      <w:r w:rsidR="00165D93" w:rsidRPr="00165D93">
        <w:t xml:space="preserve"> </w:t>
      </w:r>
      <w:r w:rsidR="00165D93" w:rsidRPr="00165D93">
        <w:rPr>
          <w:rFonts w:ascii="Arial" w:hAnsi="Arial" w:cs="Arial"/>
          <w:color w:val="auto"/>
          <w:sz w:val="24"/>
        </w:rPr>
        <w:t>são conjuntos de dados formados pelo mesmo tipo de dado primitivo</w:t>
      </w:r>
      <w:r w:rsidR="00893275">
        <w:rPr>
          <w:rFonts w:ascii="Arial" w:hAnsi="Arial" w:cs="Arial"/>
          <w:color w:val="auto"/>
          <w:sz w:val="24"/>
        </w:rPr>
        <w:t>.</w:t>
      </w:r>
      <w:r w:rsidR="00E42AC9">
        <w:rPr>
          <w:rFonts w:ascii="Arial" w:hAnsi="Arial" w:cs="Arial"/>
          <w:color w:val="auto"/>
          <w:sz w:val="24"/>
        </w:rPr>
        <w:t xml:space="preserve"> Por exemplo:</w:t>
      </w:r>
    </w:p>
    <w:p w:rsidR="00E42AC9" w:rsidRDefault="00E42AC9" w:rsidP="00CA493D">
      <w:pPr>
        <w:rPr>
          <w:rFonts w:ascii="Arial" w:hAnsi="Arial" w:cs="Arial"/>
          <w:color w:val="auto"/>
          <w:sz w:val="24"/>
        </w:rPr>
      </w:pPr>
      <w:r w:rsidRPr="00E42AC9">
        <w:rPr>
          <w:rFonts w:ascii="Arial" w:hAnsi="Arial" w:cs="Arial"/>
          <w:color w:val="auto"/>
          <w:sz w:val="24"/>
        </w:rPr>
        <w:t>AP=[["Teste1","Trabalho","Teste2","Participação","Final"],["30%","35%","30%","5%"," "],[d1,d2,d3," "," "],[t1,t2,t3,p,round(f(t1,t2,t3,p),2)]]</w:t>
      </w:r>
      <w:r>
        <w:rPr>
          <w:rFonts w:ascii="Arial" w:hAnsi="Arial" w:cs="Arial"/>
          <w:color w:val="auto"/>
          <w:sz w:val="24"/>
        </w:rPr>
        <w:t xml:space="preserve"> </w:t>
      </w:r>
    </w:p>
    <w:p w:rsidR="00E42AC9" w:rsidRDefault="00E42AC9" w:rsidP="00CA493D">
      <w:pPr>
        <w:rPr>
          <w:rFonts w:ascii="Arial" w:hAnsi="Arial" w:cs="Arial"/>
          <w:color w:val="auto"/>
          <w:sz w:val="24"/>
        </w:rPr>
      </w:pPr>
    </w:p>
    <w:p w:rsidR="00CA493D" w:rsidRDefault="00F66C1D" w:rsidP="00CA493D">
      <w:pPr>
        <w:rPr>
          <w:rFonts w:ascii="Arial" w:hAnsi="Arial" w:cs="Arial"/>
          <w:color w:val="auto"/>
          <w:sz w:val="24"/>
        </w:rPr>
      </w:pPr>
      <w:r w:rsidRPr="00C920AF">
        <w:rPr>
          <w:rFonts w:ascii="Arial" w:hAnsi="Arial" w:cs="Arial"/>
          <w:color w:val="auto"/>
          <w:sz w:val="24"/>
        </w:rPr>
        <w:t>- E</w:t>
      </w:r>
      <w:r w:rsidR="00CA493D" w:rsidRPr="00C920AF">
        <w:rPr>
          <w:rFonts w:ascii="Arial" w:hAnsi="Arial" w:cs="Arial"/>
          <w:color w:val="auto"/>
          <w:sz w:val="24"/>
        </w:rPr>
        <w:t xml:space="preserve">struturas </w:t>
      </w:r>
      <w:r w:rsidRPr="00C920AF">
        <w:rPr>
          <w:rFonts w:ascii="Arial" w:hAnsi="Arial" w:cs="Arial"/>
          <w:color w:val="auto"/>
          <w:sz w:val="24"/>
        </w:rPr>
        <w:t>heterogénias</w:t>
      </w:r>
      <w:r w:rsidR="000B0E3D">
        <w:rPr>
          <w:rFonts w:ascii="Arial" w:hAnsi="Arial" w:cs="Arial"/>
          <w:color w:val="auto"/>
          <w:sz w:val="24"/>
        </w:rPr>
        <w:t xml:space="preserve"> (registros)</w:t>
      </w:r>
      <w:r w:rsidRPr="00C920AF">
        <w:rPr>
          <w:rFonts w:ascii="Arial" w:hAnsi="Arial" w:cs="Arial"/>
          <w:color w:val="auto"/>
          <w:sz w:val="24"/>
        </w:rPr>
        <w:t xml:space="preserve">: </w:t>
      </w:r>
    </w:p>
    <w:p w:rsidR="008E1789" w:rsidRDefault="00165D93" w:rsidP="00165D93">
      <w:pPr>
        <w:ind w:left="720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As</w:t>
      </w:r>
      <w:r w:rsidR="000B0E3D">
        <w:rPr>
          <w:rFonts w:ascii="Arial" w:hAnsi="Arial" w:cs="Arial"/>
          <w:color w:val="auto"/>
          <w:sz w:val="24"/>
        </w:rPr>
        <w:t xml:space="preserve"> </w:t>
      </w:r>
      <w:r w:rsidR="00272A08">
        <w:rPr>
          <w:rFonts w:ascii="Arial" w:hAnsi="Arial" w:cs="Arial"/>
          <w:color w:val="auto"/>
          <w:sz w:val="24"/>
        </w:rPr>
        <w:t>listas e a função date.time</w:t>
      </w:r>
      <w:r>
        <w:rPr>
          <w:rFonts w:ascii="Arial" w:hAnsi="Arial" w:cs="Arial"/>
          <w:color w:val="auto"/>
          <w:sz w:val="24"/>
        </w:rPr>
        <w:t xml:space="preserve"> são registros pois </w:t>
      </w:r>
      <w:r w:rsidRPr="00165D93">
        <w:rPr>
          <w:rFonts w:ascii="Arial" w:hAnsi="Arial" w:cs="Arial"/>
          <w:color w:val="auto"/>
          <w:sz w:val="24"/>
        </w:rPr>
        <w:t>são conjuntos de dados formados por tipos de dados</w:t>
      </w:r>
      <w:r>
        <w:rPr>
          <w:rFonts w:ascii="Arial" w:hAnsi="Arial" w:cs="Arial"/>
          <w:color w:val="auto"/>
          <w:sz w:val="24"/>
        </w:rPr>
        <w:t xml:space="preserve"> </w:t>
      </w:r>
      <w:r w:rsidRPr="00165D93">
        <w:rPr>
          <w:rFonts w:ascii="Arial" w:hAnsi="Arial" w:cs="Arial"/>
          <w:color w:val="auto"/>
          <w:sz w:val="24"/>
        </w:rPr>
        <w:t>diferentes</w:t>
      </w:r>
      <w:r>
        <w:rPr>
          <w:rFonts w:ascii="Arial" w:hAnsi="Arial" w:cs="Arial"/>
          <w:color w:val="auto"/>
          <w:sz w:val="24"/>
        </w:rPr>
        <w:t>. Por exemplo:</w:t>
      </w:r>
    </w:p>
    <w:p w:rsidR="00165D93" w:rsidRPr="00165D93" w:rsidRDefault="00165D93" w:rsidP="00165D93">
      <w:pPr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</w:r>
      <w:r w:rsidRPr="00165D93">
        <w:rPr>
          <w:rFonts w:ascii="Arial" w:hAnsi="Arial" w:cs="Arial"/>
          <w:color w:val="auto"/>
          <w:sz w:val="24"/>
        </w:rPr>
        <w:t>curso="Informática de Gestão"</w:t>
      </w:r>
    </w:p>
    <w:p w:rsidR="00165D93" w:rsidRPr="00165D93" w:rsidRDefault="00165D93" w:rsidP="00165D93">
      <w:pPr>
        <w:ind w:firstLine="720"/>
        <w:rPr>
          <w:rFonts w:ascii="Arial" w:hAnsi="Arial" w:cs="Arial"/>
          <w:color w:val="auto"/>
          <w:sz w:val="24"/>
        </w:rPr>
      </w:pPr>
      <w:r w:rsidRPr="00165D93">
        <w:rPr>
          <w:rFonts w:ascii="Arial" w:hAnsi="Arial" w:cs="Arial"/>
          <w:color w:val="auto"/>
          <w:sz w:val="24"/>
        </w:rPr>
        <w:t>disciplinas=["AP","NFC","IE","MAT1","IG"]</w:t>
      </w:r>
    </w:p>
    <w:p w:rsidR="00165D93" w:rsidRDefault="00165D93" w:rsidP="00165D93">
      <w:pPr>
        <w:ind w:left="720"/>
        <w:rPr>
          <w:rFonts w:ascii="Arial" w:hAnsi="Arial" w:cs="Arial"/>
          <w:color w:val="auto"/>
          <w:sz w:val="24"/>
        </w:rPr>
      </w:pPr>
      <w:r w:rsidRPr="00165D93">
        <w:rPr>
          <w:rFonts w:ascii="Arial" w:hAnsi="Arial" w:cs="Arial"/>
          <w:color w:val="auto"/>
          <w:sz w:val="24"/>
        </w:rPr>
        <w:t>docentes=["Helena Curto","Rui Neves","Patricia Ferreira","Vera Pedragosa","Ana Quaresma","João Vela Bastos","Paulo Enes da Silveira","Marco Costa","Arlindo Donário","Ricardo Borges"]</w:t>
      </w:r>
    </w:p>
    <w:p w:rsidR="00165D93" w:rsidRDefault="00165D93" w:rsidP="00165D93">
      <w:pPr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</w:r>
    </w:p>
    <w:p w:rsidR="00165D93" w:rsidRPr="002F365F" w:rsidRDefault="00165D93" w:rsidP="00165D93">
      <w:pPr>
        <w:ind w:firstLine="720"/>
        <w:rPr>
          <w:rFonts w:ascii="Arial" w:hAnsi="Arial" w:cs="Arial"/>
          <w:color w:val="auto"/>
          <w:sz w:val="24"/>
          <w:lang w:val="en-US"/>
        </w:rPr>
      </w:pPr>
      <w:r w:rsidRPr="002F365F">
        <w:rPr>
          <w:rFonts w:ascii="Arial" w:hAnsi="Arial" w:cs="Arial"/>
          <w:color w:val="auto"/>
          <w:sz w:val="24"/>
          <w:lang w:val="en-US"/>
        </w:rPr>
        <w:t>d1=datetime.date(2017,11,28)</w:t>
      </w:r>
    </w:p>
    <w:p w:rsidR="00165D93" w:rsidRPr="002F365F" w:rsidRDefault="00165D93" w:rsidP="00165D93">
      <w:pPr>
        <w:rPr>
          <w:rFonts w:ascii="Arial" w:hAnsi="Arial" w:cs="Arial"/>
          <w:color w:val="auto"/>
          <w:sz w:val="24"/>
          <w:lang w:val="en-US"/>
        </w:rPr>
      </w:pPr>
      <w:r w:rsidRPr="002F365F">
        <w:rPr>
          <w:rFonts w:ascii="Arial" w:hAnsi="Arial" w:cs="Arial"/>
          <w:color w:val="auto"/>
          <w:sz w:val="24"/>
          <w:lang w:val="en-US"/>
        </w:rPr>
        <w:t xml:space="preserve">    </w:t>
      </w:r>
      <w:r w:rsidRPr="002F365F">
        <w:rPr>
          <w:rFonts w:ascii="Arial" w:hAnsi="Arial" w:cs="Arial"/>
          <w:color w:val="auto"/>
          <w:sz w:val="24"/>
          <w:lang w:val="en-US"/>
        </w:rPr>
        <w:tab/>
        <w:t>d2=datetime.date(2018,1,5)</w:t>
      </w:r>
    </w:p>
    <w:p w:rsidR="00165D93" w:rsidRPr="00C920AF" w:rsidRDefault="00165D93" w:rsidP="00165D93">
      <w:pPr>
        <w:rPr>
          <w:rFonts w:ascii="Arial" w:hAnsi="Arial" w:cs="Arial"/>
          <w:color w:val="auto"/>
          <w:sz w:val="24"/>
        </w:rPr>
      </w:pPr>
      <w:r w:rsidRPr="002F365F">
        <w:rPr>
          <w:rFonts w:ascii="Arial" w:hAnsi="Arial" w:cs="Arial"/>
          <w:color w:val="auto"/>
          <w:sz w:val="24"/>
          <w:lang w:val="en-US"/>
        </w:rPr>
        <w:t xml:space="preserve">    </w:t>
      </w:r>
      <w:r w:rsidRPr="002F365F">
        <w:rPr>
          <w:rFonts w:ascii="Arial" w:hAnsi="Arial" w:cs="Arial"/>
          <w:color w:val="auto"/>
          <w:sz w:val="24"/>
          <w:lang w:val="en-US"/>
        </w:rPr>
        <w:tab/>
      </w:r>
      <w:r w:rsidRPr="00165D93">
        <w:rPr>
          <w:rFonts w:ascii="Arial" w:hAnsi="Arial" w:cs="Arial"/>
          <w:color w:val="auto"/>
          <w:sz w:val="24"/>
        </w:rPr>
        <w:t>d3=datetime.date(2018,1,16)</w:t>
      </w:r>
    </w:p>
    <w:p w:rsidR="00966982" w:rsidRPr="00C920AF" w:rsidRDefault="00966982" w:rsidP="00966982">
      <w:pPr>
        <w:rPr>
          <w:rFonts w:ascii="Arial" w:hAnsi="Arial" w:cs="Arial"/>
          <w:color w:val="auto"/>
          <w:sz w:val="24"/>
        </w:rPr>
      </w:pPr>
    </w:p>
    <w:p w:rsidR="00F66C1D" w:rsidRPr="00C920AF" w:rsidRDefault="00F66C1D" w:rsidP="00966982">
      <w:pPr>
        <w:rPr>
          <w:rFonts w:ascii="Arial" w:hAnsi="Arial" w:cs="Arial"/>
          <w:color w:val="auto"/>
          <w:sz w:val="24"/>
        </w:rPr>
      </w:pPr>
    </w:p>
    <w:p w:rsidR="00F66C1D" w:rsidRPr="00C920AF" w:rsidRDefault="00F66C1D" w:rsidP="00966982">
      <w:pPr>
        <w:rPr>
          <w:rFonts w:ascii="Arial" w:hAnsi="Arial" w:cs="Arial"/>
          <w:color w:val="auto"/>
          <w:sz w:val="24"/>
        </w:rPr>
      </w:pPr>
    </w:p>
    <w:p w:rsidR="004C34D4" w:rsidRDefault="004C34D4" w:rsidP="00F66C1D">
      <w:pPr>
        <w:jc w:val="center"/>
        <w:rPr>
          <w:rFonts w:ascii="Arial" w:hAnsi="Arial" w:cs="Arial"/>
          <w:color w:val="auto"/>
          <w:sz w:val="28"/>
        </w:rPr>
      </w:pPr>
    </w:p>
    <w:p w:rsidR="00F66C1D" w:rsidRDefault="00F66C1D" w:rsidP="00F66C1D">
      <w:pPr>
        <w:jc w:val="center"/>
        <w:rPr>
          <w:rFonts w:ascii="Arial" w:hAnsi="Arial" w:cs="Arial"/>
          <w:color w:val="auto"/>
          <w:sz w:val="28"/>
        </w:rPr>
      </w:pPr>
      <w:r w:rsidRPr="00C920AF">
        <w:rPr>
          <w:rFonts w:ascii="Arial" w:hAnsi="Arial" w:cs="Arial"/>
          <w:color w:val="auto"/>
          <w:sz w:val="28"/>
        </w:rPr>
        <w:t>Elaboração e Justificação do Código</w:t>
      </w:r>
    </w:p>
    <w:p w:rsidR="00165D93" w:rsidRPr="00165D93" w:rsidRDefault="00165D93" w:rsidP="00165D93">
      <w:pPr>
        <w:rPr>
          <w:rFonts w:ascii="Arial" w:hAnsi="Arial" w:cs="Arial"/>
          <w:color w:val="auto"/>
          <w:sz w:val="24"/>
        </w:rPr>
      </w:pPr>
    </w:p>
    <w:p w:rsidR="00F0586C" w:rsidRPr="00F0586C" w:rsidRDefault="00F0586C" w:rsidP="00F0586C">
      <w:pPr>
        <w:pStyle w:val="ListParagraph"/>
        <w:numPr>
          <w:ilvl w:val="0"/>
          <w:numId w:val="20"/>
        </w:numPr>
        <w:rPr>
          <w:rFonts w:ascii="Arial" w:hAnsi="Arial" w:cs="Arial"/>
          <w:color w:val="auto"/>
          <w:sz w:val="24"/>
        </w:rPr>
      </w:pPr>
      <w:r w:rsidRPr="00F0586C">
        <w:rPr>
          <w:rFonts w:ascii="Arial" w:hAnsi="Arial" w:cs="Arial"/>
          <w:color w:val="auto"/>
          <w:sz w:val="24"/>
        </w:rPr>
        <w:t>Esta parte do programa consiste basicamente na importação das bibliotecas Python e a atribuição das listas (curso, disciplinas e docentes).</w:t>
      </w:r>
    </w:p>
    <w:p w:rsidR="00F0586C" w:rsidRDefault="00F0586C" w:rsidP="00F0586C">
      <w:pPr>
        <w:pStyle w:val="ListParagraph"/>
        <w:rPr>
          <w:rFonts w:ascii="Arial" w:hAnsi="Arial" w:cs="Arial"/>
          <w:color w:val="auto"/>
          <w:sz w:val="24"/>
        </w:rPr>
      </w:pPr>
    </w:p>
    <w:p w:rsidR="00F0586C" w:rsidRPr="00F0586C" w:rsidRDefault="00F0586C" w:rsidP="00F0586C">
      <w:pPr>
        <w:ind w:left="720"/>
        <w:rPr>
          <w:rFonts w:ascii="Arial" w:hAnsi="Arial" w:cs="Arial"/>
          <w:color w:val="auto"/>
          <w:sz w:val="24"/>
          <w:lang w:val="en-US"/>
        </w:rPr>
      </w:pPr>
      <w:r w:rsidRPr="00F0586C">
        <w:rPr>
          <w:rFonts w:ascii="Arial" w:hAnsi="Arial" w:cs="Arial"/>
          <w:color w:val="auto"/>
          <w:sz w:val="24"/>
          <w:lang w:val="en-US"/>
        </w:rPr>
        <w:t>import heapq</w:t>
      </w:r>
    </w:p>
    <w:p w:rsidR="00F0586C" w:rsidRPr="00F0586C" w:rsidRDefault="00F0586C" w:rsidP="00F0586C">
      <w:pPr>
        <w:ind w:left="720"/>
        <w:rPr>
          <w:rFonts w:ascii="Arial" w:hAnsi="Arial" w:cs="Arial"/>
          <w:color w:val="auto"/>
          <w:sz w:val="24"/>
          <w:lang w:val="en-US"/>
        </w:rPr>
      </w:pPr>
      <w:r w:rsidRPr="00F0586C">
        <w:rPr>
          <w:rFonts w:ascii="Arial" w:hAnsi="Arial" w:cs="Arial"/>
          <w:color w:val="auto"/>
          <w:sz w:val="24"/>
          <w:lang w:val="en-US"/>
        </w:rPr>
        <w:t>import datetime</w:t>
      </w:r>
    </w:p>
    <w:p w:rsidR="00F0586C" w:rsidRPr="00F0586C" w:rsidRDefault="00F0586C" w:rsidP="00F0586C">
      <w:pPr>
        <w:ind w:left="720"/>
        <w:rPr>
          <w:rFonts w:ascii="Arial" w:hAnsi="Arial" w:cs="Arial"/>
          <w:color w:val="auto"/>
          <w:sz w:val="24"/>
          <w:lang w:val="en-US"/>
        </w:rPr>
      </w:pPr>
      <w:r w:rsidRPr="00F0586C">
        <w:rPr>
          <w:rFonts w:ascii="Arial" w:hAnsi="Arial" w:cs="Arial"/>
          <w:color w:val="auto"/>
          <w:sz w:val="24"/>
          <w:lang w:val="en-US"/>
        </w:rPr>
        <w:t>import numpy as np</w:t>
      </w:r>
    </w:p>
    <w:p w:rsidR="00F0586C" w:rsidRPr="00943AD9" w:rsidRDefault="00F0586C" w:rsidP="00F0586C">
      <w:pPr>
        <w:ind w:left="720"/>
        <w:rPr>
          <w:rFonts w:ascii="Arial" w:hAnsi="Arial" w:cs="Arial"/>
          <w:color w:val="auto"/>
          <w:sz w:val="24"/>
          <w:lang w:val="en-US"/>
        </w:rPr>
      </w:pPr>
      <w:r w:rsidRPr="00943AD9">
        <w:rPr>
          <w:rFonts w:ascii="Arial" w:hAnsi="Arial" w:cs="Arial"/>
          <w:color w:val="auto"/>
          <w:sz w:val="24"/>
          <w:lang w:val="en-US"/>
        </w:rPr>
        <w:t>import matplotlib.pyplot as plt</w:t>
      </w:r>
    </w:p>
    <w:p w:rsidR="00F0586C" w:rsidRPr="00943AD9" w:rsidRDefault="00F0586C" w:rsidP="00F0586C">
      <w:pPr>
        <w:ind w:left="720"/>
        <w:rPr>
          <w:rFonts w:ascii="Arial" w:hAnsi="Arial" w:cs="Arial"/>
          <w:color w:val="auto"/>
          <w:sz w:val="24"/>
          <w:lang w:val="en-US"/>
        </w:rPr>
      </w:pPr>
      <w:r w:rsidRPr="00943AD9">
        <w:rPr>
          <w:rFonts w:ascii="Arial" w:hAnsi="Arial" w:cs="Arial"/>
          <w:color w:val="auto"/>
          <w:sz w:val="24"/>
          <w:lang w:val="en-US"/>
        </w:rPr>
        <w:t>import pickle</w:t>
      </w:r>
    </w:p>
    <w:p w:rsidR="00081466" w:rsidRPr="00081466" w:rsidRDefault="00081466" w:rsidP="00F0586C">
      <w:pPr>
        <w:ind w:left="720"/>
        <w:rPr>
          <w:rFonts w:ascii="Arial" w:hAnsi="Arial" w:cs="Arial"/>
          <w:color w:val="auto"/>
          <w:sz w:val="24"/>
        </w:rPr>
      </w:pPr>
      <w:r w:rsidRPr="00081466">
        <w:rPr>
          <w:rFonts w:ascii="Arial" w:hAnsi="Arial" w:cs="Arial"/>
          <w:color w:val="auto"/>
          <w:sz w:val="24"/>
        </w:rPr>
        <w:t>curso="Informática de Gestão"</w:t>
      </w:r>
    </w:p>
    <w:p w:rsidR="00081466" w:rsidRPr="00081466" w:rsidRDefault="00081466" w:rsidP="00081466">
      <w:pPr>
        <w:ind w:left="720"/>
        <w:rPr>
          <w:rFonts w:ascii="Arial" w:hAnsi="Arial" w:cs="Arial"/>
          <w:color w:val="auto"/>
          <w:sz w:val="24"/>
        </w:rPr>
      </w:pPr>
      <w:r w:rsidRPr="00081466">
        <w:rPr>
          <w:rFonts w:ascii="Arial" w:hAnsi="Arial" w:cs="Arial"/>
          <w:color w:val="auto"/>
          <w:sz w:val="24"/>
        </w:rPr>
        <w:t>disciplinas=["AP","NFC","IE","MAT1","IG"]</w:t>
      </w:r>
    </w:p>
    <w:p w:rsidR="00C763EF" w:rsidRDefault="00081466" w:rsidP="00F0586C">
      <w:pPr>
        <w:ind w:left="720"/>
        <w:rPr>
          <w:rFonts w:ascii="Arial" w:hAnsi="Arial" w:cs="Arial"/>
          <w:color w:val="auto"/>
          <w:sz w:val="24"/>
        </w:rPr>
      </w:pPr>
      <w:r w:rsidRPr="00081466">
        <w:rPr>
          <w:rFonts w:ascii="Arial" w:hAnsi="Arial" w:cs="Arial"/>
          <w:color w:val="auto"/>
          <w:sz w:val="24"/>
        </w:rPr>
        <w:t>docentes=["Helena Curto","Rui Neves","Patricia Ferreira","Vera Pedragosa","Ana Quaresma","João Vela Bastos","Paulo Enes da Silveira","Marco Costa","Arlindo Donário","Ricardo Borges"]</w:t>
      </w:r>
    </w:p>
    <w:p w:rsidR="00F0586C" w:rsidRPr="00F0586C" w:rsidRDefault="00F0586C" w:rsidP="00F0586C">
      <w:pPr>
        <w:ind w:left="720"/>
        <w:rPr>
          <w:rFonts w:ascii="Arial" w:hAnsi="Arial" w:cs="Arial"/>
          <w:color w:val="auto"/>
          <w:sz w:val="24"/>
        </w:rPr>
      </w:pPr>
    </w:p>
    <w:p w:rsidR="00C763EF" w:rsidRPr="00C763EF" w:rsidRDefault="00C763EF" w:rsidP="00C763EF">
      <w:pPr>
        <w:pStyle w:val="ListParagraph"/>
        <w:numPr>
          <w:ilvl w:val="0"/>
          <w:numId w:val="20"/>
        </w:numPr>
        <w:rPr>
          <w:rFonts w:ascii="Arial" w:hAnsi="Arial" w:cs="Arial"/>
          <w:color w:val="auto"/>
          <w:sz w:val="24"/>
        </w:rPr>
      </w:pPr>
      <w:r w:rsidRPr="00C763EF">
        <w:rPr>
          <w:rFonts w:ascii="Arial" w:hAnsi="Arial" w:cs="Arial"/>
          <w:color w:val="auto"/>
          <w:sz w:val="24"/>
        </w:rPr>
        <w:t>r=input("Escolha o que deseja observar [NFC/AP/IE/IG/MAT1/ALL]: ")</w:t>
      </w:r>
    </w:p>
    <w:p w:rsidR="00C763EF" w:rsidRPr="00C763EF" w:rsidRDefault="00C763EF" w:rsidP="00C763EF">
      <w:pPr>
        <w:pStyle w:val="ListParagraph"/>
        <w:rPr>
          <w:rFonts w:ascii="Arial" w:hAnsi="Arial" w:cs="Arial"/>
          <w:color w:val="auto"/>
          <w:sz w:val="24"/>
        </w:rPr>
      </w:pPr>
      <w:r w:rsidRPr="00C763EF">
        <w:rPr>
          <w:rFonts w:ascii="Arial" w:hAnsi="Arial" w:cs="Arial"/>
          <w:color w:val="auto"/>
          <w:sz w:val="24"/>
        </w:rPr>
        <w:t>if r=="AP":</w:t>
      </w:r>
    </w:p>
    <w:p w:rsidR="00C763EF" w:rsidRPr="00C763EF" w:rsidRDefault="00C763EF" w:rsidP="00C763EF">
      <w:pPr>
        <w:pStyle w:val="ListParagraph"/>
        <w:rPr>
          <w:rFonts w:ascii="Arial" w:hAnsi="Arial" w:cs="Arial"/>
          <w:color w:val="auto"/>
          <w:sz w:val="24"/>
        </w:rPr>
      </w:pPr>
      <w:r w:rsidRPr="00C763EF">
        <w:rPr>
          <w:rFonts w:ascii="Arial" w:hAnsi="Arial" w:cs="Arial"/>
          <w:color w:val="auto"/>
          <w:sz w:val="24"/>
        </w:rPr>
        <w:t xml:space="preserve">    s1=input("Conhece a nota do primeiro teste (AP) [S/N]: ")</w:t>
      </w:r>
    </w:p>
    <w:p w:rsidR="00C763EF" w:rsidRPr="00C763EF" w:rsidRDefault="00C763EF" w:rsidP="00C763EF">
      <w:pPr>
        <w:pStyle w:val="ListParagraph"/>
        <w:rPr>
          <w:rFonts w:ascii="Arial" w:hAnsi="Arial" w:cs="Arial"/>
          <w:color w:val="auto"/>
          <w:sz w:val="24"/>
        </w:rPr>
      </w:pPr>
      <w:r w:rsidRPr="00C763EF">
        <w:rPr>
          <w:rFonts w:ascii="Arial" w:hAnsi="Arial" w:cs="Arial"/>
          <w:color w:val="auto"/>
          <w:sz w:val="24"/>
        </w:rPr>
        <w:t xml:space="preserve">    if s1=="S":</w:t>
      </w:r>
    </w:p>
    <w:p w:rsidR="00C763EF" w:rsidRPr="00C763EF" w:rsidRDefault="00C763EF" w:rsidP="00C763EF">
      <w:pPr>
        <w:pStyle w:val="ListParagraph"/>
        <w:rPr>
          <w:rFonts w:ascii="Arial" w:hAnsi="Arial" w:cs="Arial"/>
          <w:color w:val="auto"/>
          <w:sz w:val="24"/>
        </w:rPr>
      </w:pPr>
      <w:r w:rsidRPr="00C763EF">
        <w:rPr>
          <w:rFonts w:ascii="Arial" w:hAnsi="Arial" w:cs="Arial"/>
          <w:color w:val="auto"/>
          <w:sz w:val="24"/>
        </w:rPr>
        <w:t xml:space="preserve">        t1=float(input("Nota do primeiro teste (AP): "))</w:t>
      </w:r>
    </w:p>
    <w:p w:rsidR="00C763EF" w:rsidRPr="00C763EF" w:rsidRDefault="00C763EF" w:rsidP="00C763EF">
      <w:pPr>
        <w:pStyle w:val="ListParagraph"/>
        <w:rPr>
          <w:rFonts w:ascii="Arial" w:hAnsi="Arial" w:cs="Arial"/>
          <w:color w:val="auto"/>
          <w:sz w:val="24"/>
        </w:rPr>
      </w:pPr>
      <w:r w:rsidRPr="00C763EF">
        <w:rPr>
          <w:rFonts w:ascii="Arial" w:hAnsi="Arial" w:cs="Arial"/>
          <w:color w:val="auto"/>
          <w:sz w:val="24"/>
        </w:rPr>
        <w:t xml:space="preserve">        while t1&gt;20 or t1&lt;0:</w:t>
      </w:r>
    </w:p>
    <w:p w:rsidR="00C763EF" w:rsidRPr="00C763EF" w:rsidRDefault="00C763EF" w:rsidP="00C763EF">
      <w:pPr>
        <w:pStyle w:val="ListParagraph"/>
        <w:rPr>
          <w:rFonts w:ascii="Arial" w:hAnsi="Arial" w:cs="Arial"/>
          <w:color w:val="auto"/>
          <w:sz w:val="24"/>
        </w:rPr>
      </w:pPr>
      <w:r w:rsidRPr="00C763EF">
        <w:rPr>
          <w:rFonts w:ascii="Arial" w:hAnsi="Arial" w:cs="Arial"/>
          <w:color w:val="auto"/>
          <w:sz w:val="24"/>
        </w:rPr>
        <w:t xml:space="preserve">            print("\nPor favor introduza valores compreendidos entre 0 e 20")</w:t>
      </w:r>
    </w:p>
    <w:p w:rsidR="00C763EF" w:rsidRPr="00C763EF" w:rsidRDefault="00C763EF" w:rsidP="00C763EF">
      <w:pPr>
        <w:pStyle w:val="ListParagraph"/>
        <w:rPr>
          <w:rFonts w:ascii="Arial" w:hAnsi="Arial" w:cs="Arial"/>
          <w:color w:val="auto"/>
          <w:sz w:val="24"/>
        </w:rPr>
      </w:pPr>
      <w:r w:rsidRPr="00C763EF">
        <w:rPr>
          <w:rFonts w:ascii="Arial" w:hAnsi="Arial" w:cs="Arial"/>
          <w:color w:val="auto"/>
          <w:sz w:val="24"/>
        </w:rPr>
        <w:t xml:space="preserve">            t1=float(input("Nota do primeiro teste (AP): "))</w:t>
      </w:r>
    </w:p>
    <w:p w:rsidR="00C763EF" w:rsidRPr="00C763EF" w:rsidRDefault="00C763EF" w:rsidP="00C763EF">
      <w:pPr>
        <w:pStyle w:val="ListParagraph"/>
        <w:rPr>
          <w:rFonts w:ascii="Arial" w:hAnsi="Arial" w:cs="Arial"/>
          <w:color w:val="auto"/>
          <w:sz w:val="24"/>
        </w:rPr>
      </w:pPr>
      <w:r w:rsidRPr="00C763EF">
        <w:rPr>
          <w:rFonts w:ascii="Arial" w:hAnsi="Arial" w:cs="Arial"/>
          <w:color w:val="auto"/>
          <w:sz w:val="24"/>
        </w:rPr>
        <w:t xml:space="preserve">    else:</w:t>
      </w:r>
    </w:p>
    <w:p w:rsidR="00081466" w:rsidRDefault="00C763EF" w:rsidP="00C763EF">
      <w:pPr>
        <w:pStyle w:val="ListParagraph"/>
        <w:rPr>
          <w:rFonts w:ascii="Arial" w:hAnsi="Arial" w:cs="Arial"/>
          <w:color w:val="auto"/>
          <w:sz w:val="24"/>
        </w:rPr>
      </w:pPr>
      <w:r w:rsidRPr="00C763EF">
        <w:rPr>
          <w:rFonts w:ascii="Arial" w:hAnsi="Arial" w:cs="Arial"/>
          <w:color w:val="auto"/>
          <w:sz w:val="24"/>
        </w:rPr>
        <w:t xml:space="preserve">        t1=" "</w:t>
      </w:r>
    </w:p>
    <w:p w:rsidR="00C763EF" w:rsidRDefault="00C763EF" w:rsidP="00C763EF">
      <w:pPr>
        <w:pStyle w:val="ListParagraph"/>
        <w:rPr>
          <w:rFonts w:ascii="Arial" w:hAnsi="Arial" w:cs="Arial"/>
          <w:color w:val="auto"/>
          <w:sz w:val="24"/>
        </w:rPr>
      </w:pPr>
    </w:p>
    <w:p w:rsidR="00C763EF" w:rsidRDefault="00C763EF" w:rsidP="00C763EF">
      <w:pPr>
        <w:pStyle w:val="ListParagraph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O que se pretende com este módulo é o seguinte:</w:t>
      </w:r>
    </w:p>
    <w:p w:rsidR="00893275" w:rsidRDefault="00893275" w:rsidP="00C763EF">
      <w:pPr>
        <w:pStyle w:val="ListParagraph"/>
        <w:rPr>
          <w:rFonts w:ascii="Arial" w:hAnsi="Arial" w:cs="Arial"/>
          <w:color w:val="auto"/>
          <w:sz w:val="24"/>
        </w:rPr>
      </w:pPr>
    </w:p>
    <w:p w:rsidR="00C763EF" w:rsidRPr="00BA20F5" w:rsidRDefault="00C763EF" w:rsidP="00C763EF">
      <w:pPr>
        <w:pStyle w:val="ListParagraph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 xml:space="preserve">Depois de se introduzir um valor por via teclado na </w:t>
      </w:r>
      <w:r w:rsidRPr="00C763EF">
        <w:rPr>
          <w:rFonts w:ascii="Arial" w:hAnsi="Arial" w:cs="Arial"/>
          <w:color w:val="auto"/>
          <w:sz w:val="24"/>
        </w:rPr>
        <w:t>questão</w:t>
      </w:r>
      <w:r w:rsidRPr="00C763EF">
        <w:rPr>
          <w:rFonts w:ascii="Arial" w:hAnsi="Arial" w:cs="Arial"/>
          <w:i/>
          <w:color w:val="auto"/>
          <w:sz w:val="24"/>
        </w:rPr>
        <w:t xml:space="preserve"> “Escolha o que deseja observar [NFC/AP/IE/IG/MAT1/ALL]:" </w:t>
      </w:r>
      <w:r>
        <w:rPr>
          <w:rFonts w:ascii="Arial" w:hAnsi="Arial" w:cs="Arial"/>
          <w:color w:val="auto"/>
          <w:sz w:val="24"/>
        </w:rPr>
        <w:t xml:space="preserve">se a resposta for “AP” </w:t>
      </w:r>
      <w:r>
        <w:rPr>
          <w:rFonts w:ascii="Arial" w:hAnsi="Arial" w:cs="Arial"/>
          <w:color w:val="auto"/>
          <w:sz w:val="24"/>
        </w:rPr>
        <w:lastRenderedPageBreak/>
        <w:t xml:space="preserve">então </w:t>
      </w:r>
      <w:r w:rsidR="00BA20F5">
        <w:rPr>
          <w:rFonts w:ascii="Arial" w:hAnsi="Arial" w:cs="Arial"/>
          <w:color w:val="auto"/>
          <w:sz w:val="24"/>
        </w:rPr>
        <w:t>a condição</w:t>
      </w:r>
      <w:r w:rsidR="00852AD3">
        <w:rPr>
          <w:rFonts w:ascii="Arial" w:hAnsi="Arial" w:cs="Arial"/>
          <w:color w:val="auto"/>
          <w:sz w:val="24"/>
        </w:rPr>
        <w:t>,</w:t>
      </w:r>
      <w:r w:rsidR="00BA20F5">
        <w:rPr>
          <w:rFonts w:ascii="Arial" w:hAnsi="Arial" w:cs="Arial"/>
          <w:color w:val="auto"/>
          <w:sz w:val="24"/>
        </w:rPr>
        <w:t xml:space="preserve"> </w:t>
      </w:r>
      <w:r w:rsidRPr="00C763EF">
        <w:rPr>
          <w:rFonts w:ascii="Arial" w:hAnsi="Arial" w:cs="Arial"/>
          <w:i/>
          <w:color w:val="auto"/>
          <w:sz w:val="24"/>
        </w:rPr>
        <w:t>if r==”AP”</w:t>
      </w:r>
      <w:r w:rsidR="00852AD3">
        <w:rPr>
          <w:rFonts w:ascii="Arial" w:hAnsi="Arial" w:cs="Arial"/>
          <w:i/>
          <w:color w:val="auto"/>
          <w:sz w:val="24"/>
        </w:rPr>
        <w:t xml:space="preserve">, </w:t>
      </w:r>
      <w:r w:rsidR="008431ED">
        <w:rPr>
          <w:rFonts w:ascii="Arial" w:hAnsi="Arial" w:cs="Arial"/>
          <w:i/>
          <w:color w:val="auto"/>
          <w:sz w:val="24"/>
        </w:rPr>
        <w:t>“</w:t>
      </w:r>
      <w:r w:rsidR="00BA20F5">
        <w:rPr>
          <w:rFonts w:ascii="Arial" w:hAnsi="Arial" w:cs="Arial"/>
          <w:color w:val="auto"/>
          <w:sz w:val="24"/>
        </w:rPr>
        <w:t>verifica-se</w:t>
      </w:r>
      <w:r w:rsidR="008431ED">
        <w:rPr>
          <w:rFonts w:ascii="Arial" w:hAnsi="Arial" w:cs="Arial"/>
          <w:color w:val="auto"/>
          <w:sz w:val="24"/>
        </w:rPr>
        <w:t>”</w:t>
      </w:r>
      <w:r w:rsidR="00BA20F5">
        <w:rPr>
          <w:rFonts w:ascii="Arial" w:hAnsi="Arial" w:cs="Arial"/>
          <w:color w:val="auto"/>
          <w:sz w:val="24"/>
        </w:rPr>
        <w:t xml:space="preserve"> e os passos que se encontram “dentro” desta condição vão ser executados</w:t>
      </w:r>
      <w:r>
        <w:rPr>
          <w:rFonts w:ascii="Arial" w:hAnsi="Arial" w:cs="Arial"/>
          <w:color w:val="auto"/>
          <w:sz w:val="24"/>
        </w:rPr>
        <w:t>. Caso contrário, “</w:t>
      </w:r>
      <w:r>
        <w:rPr>
          <w:rFonts w:ascii="Arial" w:hAnsi="Arial" w:cs="Arial"/>
          <w:i/>
          <w:color w:val="auto"/>
          <w:sz w:val="24"/>
        </w:rPr>
        <w:t xml:space="preserve">else:”, </w:t>
      </w:r>
      <w:r>
        <w:rPr>
          <w:rFonts w:ascii="Arial" w:hAnsi="Arial" w:cs="Arial"/>
          <w:color w:val="auto"/>
          <w:sz w:val="24"/>
        </w:rPr>
        <w:t xml:space="preserve">o programa vai </w:t>
      </w:r>
      <w:r w:rsidR="00BA20F5">
        <w:rPr>
          <w:rFonts w:ascii="Arial" w:hAnsi="Arial" w:cs="Arial"/>
          <w:color w:val="auto"/>
          <w:sz w:val="24"/>
        </w:rPr>
        <w:t>atribuir</w:t>
      </w:r>
      <w:r w:rsidR="00937E29">
        <w:rPr>
          <w:rFonts w:ascii="Arial" w:hAnsi="Arial" w:cs="Arial"/>
          <w:color w:val="auto"/>
          <w:sz w:val="24"/>
        </w:rPr>
        <w:t xml:space="preserve"> a</w:t>
      </w:r>
      <w:r>
        <w:rPr>
          <w:rFonts w:ascii="Arial" w:hAnsi="Arial" w:cs="Arial"/>
          <w:color w:val="auto"/>
          <w:sz w:val="24"/>
        </w:rPr>
        <w:t xml:space="preserve"> </w:t>
      </w:r>
      <w:r w:rsidRPr="00BA20F5">
        <w:rPr>
          <w:rFonts w:ascii="Arial" w:hAnsi="Arial" w:cs="Arial"/>
          <w:i/>
          <w:color w:val="auto"/>
          <w:sz w:val="24"/>
        </w:rPr>
        <w:t>t1</w:t>
      </w:r>
      <w:r w:rsidR="00852AD3">
        <w:rPr>
          <w:rFonts w:ascii="Arial" w:hAnsi="Arial" w:cs="Arial"/>
          <w:color w:val="auto"/>
          <w:sz w:val="24"/>
        </w:rPr>
        <w:t>,</w:t>
      </w:r>
      <w:r>
        <w:rPr>
          <w:rFonts w:ascii="Arial" w:hAnsi="Arial" w:cs="Arial"/>
          <w:color w:val="auto"/>
          <w:sz w:val="24"/>
        </w:rPr>
        <w:t xml:space="preserve"> um </w:t>
      </w:r>
      <w:r w:rsidR="00937E29">
        <w:rPr>
          <w:rFonts w:ascii="Arial" w:hAnsi="Arial" w:cs="Arial"/>
          <w:color w:val="auto"/>
          <w:sz w:val="24"/>
        </w:rPr>
        <w:t>“</w:t>
      </w:r>
      <w:r>
        <w:rPr>
          <w:rFonts w:ascii="Arial" w:hAnsi="Arial" w:cs="Arial"/>
          <w:color w:val="auto"/>
          <w:sz w:val="24"/>
        </w:rPr>
        <w:t>espaço vazio</w:t>
      </w:r>
      <w:r w:rsidR="00937E29">
        <w:rPr>
          <w:rFonts w:ascii="Arial" w:hAnsi="Arial" w:cs="Arial"/>
          <w:color w:val="auto"/>
          <w:sz w:val="24"/>
        </w:rPr>
        <w:t>”</w:t>
      </w:r>
      <w:r>
        <w:rPr>
          <w:rFonts w:ascii="Arial" w:hAnsi="Arial" w:cs="Arial"/>
          <w:color w:val="auto"/>
          <w:sz w:val="24"/>
        </w:rPr>
        <w:t xml:space="preserve">, </w:t>
      </w:r>
      <w:r w:rsidR="00BA20F5" w:rsidRPr="00BA20F5">
        <w:rPr>
          <w:rFonts w:ascii="Arial" w:hAnsi="Arial" w:cs="Arial"/>
          <w:i/>
          <w:color w:val="auto"/>
          <w:sz w:val="24"/>
        </w:rPr>
        <w:t>t1=" "</w:t>
      </w:r>
      <w:r w:rsidR="00852AD3">
        <w:rPr>
          <w:rFonts w:ascii="Arial" w:hAnsi="Arial" w:cs="Arial"/>
          <w:color w:val="auto"/>
          <w:sz w:val="24"/>
        </w:rPr>
        <w:t>.</w:t>
      </w:r>
    </w:p>
    <w:p w:rsidR="00C763EF" w:rsidRDefault="00C763EF" w:rsidP="00C763EF">
      <w:pPr>
        <w:pStyle w:val="ListParagraph"/>
        <w:rPr>
          <w:rFonts w:ascii="Arial" w:hAnsi="Arial" w:cs="Arial"/>
          <w:color w:val="auto"/>
          <w:sz w:val="24"/>
        </w:rPr>
      </w:pPr>
    </w:p>
    <w:p w:rsidR="00F66C1D" w:rsidRDefault="00C763EF" w:rsidP="00597602">
      <w:pPr>
        <w:pStyle w:val="ListParagraph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 xml:space="preserve">Quando o programa compara se </w:t>
      </w:r>
      <w:r w:rsidR="00BA20F5">
        <w:rPr>
          <w:rFonts w:ascii="Arial" w:hAnsi="Arial" w:cs="Arial"/>
          <w:color w:val="auto"/>
          <w:sz w:val="24"/>
        </w:rPr>
        <w:t>a string “AP”</w:t>
      </w:r>
      <w:r w:rsidR="00852AD3">
        <w:rPr>
          <w:rFonts w:ascii="Arial" w:hAnsi="Arial" w:cs="Arial"/>
          <w:color w:val="auto"/>
          <w:sz w:val="24"/>
        </w:rPr>
        <w:t xml:space="preserve"> é a resposta,</w:t>
      </w:r>
      <w:r w:rsidRPr="00C763EF">
        <w:rPr>
          <w:rFonts w:ascii="Arial" w:hAnsi="Arial" w:cs="Arial"/>
          <w:i/>
          <w:color w:val="auto"/>
          <w:sz w:val="24"/>
        </w:rPr>
        <w:t xml:space="preserve"> r==”AP”</w:t>
      </w:r>
      <w:r w:rsidR="00852AD3">
        <w:rPr>
          <w:rFonts w:ascii="Arial" w:hAnsi="Arial" w:cs="Arial"/>
          <w:color w:val="auto"/>
          <w:sz w:val="24"/>
        </w:rPr>
        <w:t xml:space="preserve">, </w:t>
      </w:r>
      <w:r>
        <w:rPr>
          <w:rFonts w:ascii="Arial" w:hAnsi="Arial" w:cs="Arial"/>
          <w:color w:val="auto"/>
          <w:sz w:val="24"/>
        </w:rPr>
        <w:t xml:space="preserve">então o primeiro passo que </w:t>
      </w:r>
      <w:r w:rsidR="00852AD3">
        <w:rPr>
          <w:rFonts w:ascii="Arial" w:hAnsi="Arial" w:cs="Arial"/>
          <w:color w:val="auto"/>
          <w:sz w:val="24"/>
        </w:rPr>
        <w:t xml:space="preserve">este </w:t>
      </w:r>
      <w:r>
        <w:rPr>
          <w:rFonts w:ascii="Arial" w:hAnsi="Arial" w:cs="Arial"/>
          <w:color w:val="auto"/>
          <w:sz w:val="24"/>
        </w:rPr>
        <w:t xml:space="preserve">vai executar é uma outra instrução </w:t>
      </w:r>
      <w:r w:rsidR="00BA20F5">
        <w:rPr>
          <w:rFonts w:ascii="Arial" w:hAnsi="Arial" w:cs="Arial"/>
          <w:color w:val="auto"/>
          <w:sz w:val="24"/>
        </w:rPr>
        <w:t>que consiste em</w:t>
      </w:r>
      <w:r>
        <w:rPr>
          <w:rFonts w:ascii="Arial" w:hAnsi="Arial" w:cs="Arial"/>
          <w:color w:val="auto"/>
          <w:sz w:val="24"/>
        </w:rPr>
        <w:t xml:space="preserve"> digitar a nota</w:t>
      </w:r>
      <w:r w:rsidR="00BA20F5">
        <w:rPr>
          <w:rFonts w:ascii="Arial" w:hAnsi="Arial" w:cs="Arial"/>
          <w:color w:val="auto"/>
          <w:sz w:val="24"/>
        </w:rPr>
        <w:t xml:space="preserve"> de um certo elemento de avaliação</w:t>
      </w:r>
      <w:r>
        <w:rPr>
          <w:rFonts w:ascii="Arial" w:hAnsi="Arial" w:cs="Arial"/>
          <w:color w:val="auto"/>
          <w:sz w:val="24"/>
        </w:rPr>
        <w:t xml:space="preserve"> por via teclado</w:t>
      </w:r>
      <w:r w:rsidR="00BA20F5">
        <w:rPr>
          <w:rFonts w:ascii="Arial" w:hAnsi="Arial" w:cs="Arial"/>
          <w:color w:val="auto"/>
          <w:sz w:val="24"/>
        </w:rPr>
        <w:t xml:space="preserve">, </w:t>
      </w:r>
      <w:r w:rsidRPr="00C763EF">
        <w:rPr>
          <w:rFonts w:ascii="Arial" w:hAnsi="Arial" w:cs="Arial"/>
          <w:i/>
          <w:color w:val="auto"/>
          <w:sz w:val="24"/>
        </w:rPr>
        <w:t>t1=float(input("Nota do primeiro teste (AP): "))</w:t>
      </w:r>
      <w:r>
        <w:rPr>
          <w:rFonts w:ascii="Arial" w:hAnsi="Arial" w:cs="Arial"/>
          <w:color w:val="auto"/>
          <w:sz w:val="24"/>
        </w:rPr>
        <w:t xml:space="preserve">, </w:t>
      </w:r>
      <w:r w:rsidR="00852AD3">
        <w:rPr>
          <w:rFonts w:ascii="Arial" w:hAnsi="Arial" w:cs="Arial"/>
          <w:color w:val="auto"/>
          <w:sz w:val="24"/>
        </w:rPr>
        <w:t xml:space="preserve">temos </w:t>
      </w:r>
      <w:r w:rsidR="00BA20F5">
        <w:rPr>
          <w:rFonts w:ascii="Arial" w:hAnsi="Arial" w:cs="Arial"/>
          <w:color w:val="auto"/>
          <w:sz w:val="24"/>
        </w:rPr>
        <w:t xml:space="preserve">a instrução </w:t>
      </w:r>
      <w:r w:rsidRPr="00BA20F5">
        <w:rPr>
          <w:rFonts w:ascii="Arial" w:hAnsi="Arial" w:cs="Arial"/>
          <w:i/>
          <w:color w:val="auto"/>
          <w:sz w:val="24"/>
        </w:rPr>
        <w:t>float</w:t>
      </w:r>
      <w:r>
        <w:rPr>
          <w:rFonts w:ascii="Arial" w:hAnsi="Arial" w:cs="Arial"/>
          <w:color w:val="auto"/>
          <w:sz w:val="24"/>
        </w:rPr>
        <w:t xml:space="preserve"> po</w:t>
      </w:r>
      <w:r w:rsidR="00BA20F5">
        <w:rPr>
          <w:rFonts w:ascii="Arial" w:hAnsi="Arial" w:cs="Arial"/>
          <w:color w:val="auto"/>
          <w:sz w:val="24"/>
        </w:rPr>
        <w:t>rque</w:t>
      </w:r>
      <w:r>
        <w:rPr>
          <w:rFonts w:ascii="Arial" w:hAnsi="Arial" w:cs="Arial"/>
          <w:color w:val="auto"/>
          <w:sz w:val="24"/>
        </w:rPr>
        <w:t xml:space="preserve"> as notas </w:t>
      </w:r>
      <w:r w:rsidR="008F1BDF">
        <w:rPr>
          <w:rFonts w:ascii="Arial" w:hAnsi="Arial" w:cs="Arial"/>
          <w:color w:val="auto"/>
          <w:sz w:val="24"/>
        </w:rPr>
        <w:t>dos testes englobam números decimais</w:t>
      </w:r>
      <w:r w:rsidR="00852AD3">
        <w:rPr>
          <w:rFonts w:ascii="Arial" w:hAnsi="Arial" w:cs="Arial"/>
          <w:color w:val="auto"/>
          <w:sz w:val="24"/>
        </w:rPr>
        <w:t>,</w:t>
      </w:r>
      <w:r w:rsidR="008F1BDF">
        <w:rPr>
          <w:rFonts w:ascii="Arial" w:hAnsi="Arial" w:cs="Arial"/>
          <w:color w:val="auto"/>
          <w:sz w:val="24"/>
        </w:rPr>
        <w:t xml:space="preserve"> seguin</w:t>
      </w:r>
      <w:r w:rsidR="00852AD3">
        <w:rPr>
          <w:rFonts w:ascii="Arial" w:hAnsi="Arial" w:cs="Arial"/>
          <w:color w:val="auto"/>
          <w:sz w:val="24"/>
        </w:rPr>
        <w:t>do assim para o próximo</w:t>
      </w:r>
      <w:r w:rsidR="008F1BDF">
        <w:rPr>
          <w:rFonts w:ascii="Arial" w:hAnsi="Arial" w:cs="Arial"/>
          <w:color w:val="auto"/>
          <w:sz w:val="24"/>
        </w:rPr>
        <w:t xml:space="preserve"> passo </w:t>
      </w:r>
      <w:r w:rsidR="00852AD3">
        <w:rPr>
          <w:rFonts w:ascii="Arial" w:hAnsi="Arial" w:cs="Arial"/>
          <w:color w:val="auto"/>
          <w:sz w:val="24"/>
        </w:rPr>
        <w:t>da condição</w:t>
      </w:r>
      <w:r w:rsidR="008F1BDF">
        <w:rPr>
          <w:rFonts w:ascii="Arial" w:hAnsi="Arial" w:cs="Arial"/>
          <w:color w:val="auto"/>
          <w:sz w:val="24"/>
        </w:rPr>
        <w:t xml:space="preserve"> </w:t>
      </w:r>
      <w:r w:rsidR="00852AD3">
        <w:rPr>
          <w:rFonts w:ascii="Arial" w:hAnsi="Arial" w:cs="Arial"/>
          <w:color w:val="auto"/>
          <w:sz w:val="24"/>
        </w:rPr>
        <w:t>que</w:t>
      </w:r>
      <w:r w:rsidR="008F1BDF">
        <w:rPr>
          <w:rFonts w:ascii="Arial" w:hAnsi="Arial" w:cs="Arial"/>
          <w:color w:val="auto"/>
          <w:sz w:val="24"/>
        </w:rPr>
        <w:t xml:space="preserve"> é </w:t>
      </w:r>
      <w:r w:rsidR="00BA20F5">
        <w:rPr>
          <w:rFonts w:ascii="Arial" w:hAnsi="Arial" w:cs="Arial"/>
          <w:color w:val="auto"/>
          <w:sz w:val="24"/>
        </w:rPr>
        <w:t>a</w:t>
      </w:r>
      <w:r w:rsidR="008F1BDF">
        <w:rPr>
          <w:rFonts w:ascii="Arial" w:hAnsi="Arial" w:cs="Arial"/>
          <w:color w:val="auto"/>
          <w:sz w:val="24"/>
        </w:rPr>
        <w:t xml:space="preserve"> </w:t>
      </w:r>
      <w:r w:rsidR="00BA20F5">
        <w:rPr>
          <w:rFonts w:ascii="Arial" w:hAnsi="Arial" w:cs="Arial"/>
          <w:color w:val="auto"/>
          <w:sz w:val="24"/>
        </w:rPr>
        <w:t>comparação</w:t>
      </w:r>
      <w:r w:rsidR="008F1BDF">
        <w:rPr>
          <w:rFonts w:ascii="Arial" w:hAnsi="Arial" w:cs="Arial"/>
          <w:color w:val="auto"/>
          <w:sz w:val="24"/>
        </w:rPr>
        <w:t xml:space="preserve"> </w:t>
      </w:r>
      <w:r w:rsidR="00BA20F5">
        <w:rPr>
          <w:rFonts w:ascii="Arial" w:hAnsi="Arial" w:cs="Arial"/>
          <w:color w:val="auto"/>
          <w:sz w:val="24"/>
        </w:rPr>
        <w:t>da varíavel</w:t>
      </w:r>
      <w:r w:rsidR="008F1BDF">
        <w:rPr>
          <w:rFonts w:ascii="Arial" w:hAnsi="Arial" w:cs="Arial"/>
          <w:color w:val="auto"/>
          <w:sz w:val="24"/>
        </w:rPr>
        <w:t xml:space="preserve">  </w:t>
      </w:r>
      <w:r w:rsidR="008F1BDF" w:rsidRPr="00BA20F5">
        <w:rPr>
          <w:rFonts w:ascii="Arial" w:hAnsi="Arial" w:cs="Arial"/>
          <w:i/>
          <w:color w:val="auto"/>
          <w:sz w:val="24"/>
        </w:rPr>
        <w:t>t1</w:t>
      </w:r>
      <w:r w:rsidR="008F1BDF">
        <w:rPr>
          <w:rFonts w:ascii="Arial" w:hAnsi="Arial" w:cs="Arial"/>
          <w:color w:val="auto"/>
          <w:sz w:val="24"/>
        </w:rPr>
        <w:t>, que foi introduzid</w:t>
      </w:r>
      <w:r w:rsidR="00BA20F5">
        <w:rPr>
          <w:rFonts w:ascii="Arial" w:hAnsi="Arial" w:cs="Arial"/>
          <w:color w:val="auto"/>
          <w:sz w:val="24"/>
        </w:rPr>
        <w:t>a</w:t>
      </w:r>
      <w:r w:rsidR="008F1BDF">
        <w:rPr>
          <w:rFonts w:ascii="Arial" w:hAnsi="Arial" w:cs="Arial"/>
          <w:color w:val="auto"/>
          <w:sz w:val="24"/>
        </w:rPr>
        <w:t xml:space="preserve"> por via teclado, </w:t>
      </w:r>
      <w:r w:rsidR="00BA20F5">
        <w:rPr>
          <w:rFonts w:ascii="Arial" w:hAnsi="Arial" w:cs="Arial"/>
          <w:color w:val="auto"/>
          <w:sz w:val="24"/>
        </w:rPr>
        <w:t xml:space="preserve">se </w:t>
      </w:r>
      <w:r w:rsidR="008F1BDF">
        <w:rPr>
          <w:rFonts w:ascii="Arial" w:hAnsi="Arial" w:cs="Arial"/>
          <w:color w:val="auto"/>
          <w:sz w:val="24"/>
        </w:rPr>
        <w:t>é maior que 20 ou menor que 0, ou seja basta o número introduzido ser maior que 20 ou m</w:t>
      </w:r>
      <w:r w:rsidR="00597602">
        <w:rPr>
          <w:rFonts w:ascii="Arial" w:hAnsi="Arial" w:cs="Arial"/>
          <w:color w:val="auto"/>
          <w:sz w:val="24"/>
        </w:rPr>
        <w:t xml:space="preserve">enor que 0 e recebemos a mensagem que o valor que </w:t>
      </w:r>
      <w:r w:rsidR="00422866">
        <w:rPr>
          <w:rFonts w:ascii="Arial" w:hAnsi="Arial" w:cs="Arial"/>
          <w:color w:val="auto"/>
          <w:sz w:val="24"/>
        </w:rPr>
        <w:t xml:space="preserve">se </w:t>
      </w:r>
      <w:r w:rsidR="00597602">
        <w:rPr>
          <w:rFonts w:ascii="Arial" w:hAnsi="Arial" w:cs="Arial"/>
          <w:color w:val="auto"/>
          <w:sz w:val="24"/>
        </w:rPr>
        <w:t>introduz</w:t>
      </w:r>
      <w:r w:rsidR="00422866">
        <w:rPr>
          <w:rFonts w:ascii="Arial" w:hAnsi="Arial" w:cs="Arial"/>
          <w:color w:val="auto"/>
          <w:sz w:val="24"/>
        </w:rPr>
        <w:t>iu</w:t>
      </w:r>
      <w:r w:rsidR="00597602">
        <w:rPr>
          <w:rFonts w:ascii="Arial" w:hAnsi="Arial" w:cs="Arial"/>
          <w:color w:val="auto"/>
          <w:sz w:val="24"/>
        </w:rPr>
        <w:t xml:space="preserve"> está errado e </w:t>
      </w:r>
      <w:r w:rsidR="00BA20F5">
        <w:rPr>
          <w:rFonts w:ascii="Arial" w:hAnsi="Arial" w:cs="Arial"/>
          <w:color w:val="auto"/>
          <w:sz w:val="24"/>
        </w:rPr>
        <w:t>força a instrução</w:t>
      </w:r>
      <w:r w:rsidR="00422866">
        <w:rPr>
          <w:rFonts w:ascii="Arial" w:hAnsi="Arial" w:cs="Arial"/>
          <w:color w:val="auto"/>
          <w:sz w:val="24"/>
        </w:rPr>
        <w:t xml:space="preserve"> para inserir </w:t>
      </w:r>
      <w:r w:rsidR="00852AD3">
        <w:rPr>
          <w:rFonts w:ascii="Arial" w:hAnsi="Arial" w:cs="Arial"/>
          <w:color w:val="auto"/>
          <w:sz w:val="24"/>
        </w:rPr>
        <w:t>novamente</w:t>
      </w:r>
      <w:r w:rsidR="00422866">
        <w:rPr>
          <w:rFonts w:ascii="Arial" w:hAnsi="Arial" w:cs="Arial"/>
          <w:color w:val="auto"/>
          <w:sz w:val="24"/>
        </w:rPr>
        <w:t xml:space="preserve"> o valor de </w:t>
      </w:r>
      <w:r w:rsidR="00422866">
        <w:rPr>
          <w:rFonts w:ascii="Arial" w:hAnsi="Arial" w:cs="Arial"/>
          <w:i/>
          <w:color w:val="auto"/>
          <w:sz w:val="24"/>
        </w:rPr>
        <w:t>t1</w:t>
      </w:r>
      <w:r w:rsidR="00422866">
        <w:rPr>
          <w:rFonts w:ascii="Arial" w:hAnsi="Arial" w:cs="Arial"/>
          <w:color w:val="auto"/>
          <w:sz w:val="24"/>
        </w:rPr>
        <w:t xml:space="preserve">, ou seja, </w:t>
      </w:r>
      <w:r w:rsidR="00852AD3">
        <w:rPr>
          <w:rFonts w:ascii="Arial" w:hAnsi="Arial" w:cs="Arial"/>
          <w:color w:val="auto"/>
          <w:sz w:val="24"/>
        </w:rPr>
        <w:t xml:space="preserve">temos de </w:t>
      </w:r>
      <w:r w:rsidR="00597602">
        <w:rPr>
          <w:rFonts w:ascii="Arial" w:hAnsi="Arial" w:cs="Arial"/>
          <w:color w:val="auto"/>
          <w:sz w:val="24"/>
        </w:rPr>
        <w:t xml:space="preserve">voltar a introduzir a nota do </w:t>
      </w:r>
      <w:r w:rsidR="00852AD3">
        <w:rPr>
          <w:rFonts w:ascii="Arial" w:hAnsi="Arial" w:cs="Arial"/>
          <w:color w:val="auto"/>
          <w:sz w:val="24"/>
        </w:rPr>
        <w:t>elemento de avaliação</w:t>
      </w:r>
      <w:r w:rsidR="00597602">
        <w:rPr>
          <w:rFonts w:ascii="Arial" w:hAnsi="Arial" w:cs="Arial"/>
          <w:color w:val="auto"/>
          <w:sz w:val="24"/>
        </w:rPr>
        <w:t xml:space="preserve">, só sai do ciclo while quando o valor t1 estiver contido entre 0 e 20.  </w:t>
      </w:r>
    </w:p>
    <w:p w:rsidR="00792F12" w:rsidRDefault="00792F12" w:rsidP="00597602">
      <w:pPr>
        <w:pStyle w:val="ListParagraph"/>
        <w:rPr>
          <w:rFonts w:ascii="Arial" w:hAnsi="Arial" w:cs="Arial"/>
          <w:color w:val="auto"/>
          <w:sz w:val="24"/>
        </w:rPr>
      </w:pPr>
    </w:p>
    <w:p w:rsidR="00031FEF" w:rsidRDefault="00792F12" w:rsidP="00597602">
      <w:pPr>
        <w:pStyle w:val="ListParagraph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 xml:space="preserve">Quando  r é  igual a </w:t>
      </w:r>
      <w:r w:rsidRPr="00C763EF">
        <w:rPr>
          <w:rFonts w:ascii="Arial" w:hAnsi="Arial" w:cs="Arial"/>
          <w:color w:val="auto"/>
          <w:sz w:val="24"/>
        </w:rPr>
        <w:t>NFC</w:t>
      </w:r>
      <w:r>
        <w:rPr>
          <w:rFonts w:ascii="Arial" w:hAnsi="Arial" w:cs="Arial"/>
          <w:color w:val="auto"/>
          <w:sz w:val="24"/>
        </w:rPr>
        <w:t xml:space="preserve">, </w:t>
      </w:r>
      <w:r w:rsidRPr="00C763EF">
        <w:rPr>
          <w:rFonts w:ascii="Arial" w:hAnsi="Arial" w:cs="Arial"/>
          <w:color w:val="auto"/>
          <w:sz w:val="24"/>
        </w:rPr>
        <w:t>AP</w:t>
      </w:r>
      <w:r>
        <w:rPr>
          <w:rFonts w:ascii="Arial" w:hAnsi="Arial" w:cs="Arial"/>
          <w:color w:val="auto"/>
          <w:sz w:val="24"/>
        </w:rPr>
        <w:t xml:space="preserve">, </w:t>
      </w:r>
      <w:r w:rsidRPr="00C763EF">
        <w:rPr>
          <w:rFonts w:ascii="Arial" w:hAnsi="Arial" w:cs="Arial"/>
          <w:color w:val="auto"/>
          <w:sz w:val="24"/>
        </w:rPr>
        <w:t>IE</w:t>
      </w:r>
      <w:r>
        <w:rPr>
          <w:rFonts w:ascii="Arial" w:hAnsi="Arial" w:cs="Arial"/>
          <w:color w:val="auto"/>
          <w:sz w:val="24"/>
        </w:rPr>
        <w:t xml:space="preserve">, </w:t>
      </w:r>
      <w:r w:rsidRPr="00C763EF">
        <w:rPr>
          <w:rFonts w:ascii="Arial" w:hAnsi="Arial" w:cs="Arial"/>
          <w:color w:val="auto"/>
          <w:sz w:val="24"/>
        </w:rPr>
        <w:t>IG</w:t>
      </w:r>
      <w:r>
        <w:rPr>
          <w:rFonts w:ascii="Arial" w:hAnsi="Arial" w:cs="Arial"/>
          <w:color w:val="auto"/>
          <w:sz w:val="24"/>
        </w:rPr>
        <w:t xml:space="preserve"> ou </w:t>
      </w:r>
      <w:r w:rsidRPr="00C763EF">
        <w:rPr>
          <w:rFonts w:ascii="Arial" w:hAnsi="Arial" w:cs="Arial"/>
          <w:color w:val="auto"/>
          <w:sz w:val="24"/>
        </w:rPr>
        <w:t>MAT1</w:t>
      </w:r>
      <w:r>
        <w:rPr>
          <w:rFonts w:ascii="Arial" w:hAnsi="Arial" w:cs="Arial"/>
          <w:color w:val="auto"/>
          <w:sz w:val="24"/>
        </w:rPr>
        <w:t xml:space="preserve"> o programa </w:t>
      </w:r>
      <w:r w:rsidR="00D83A1F">
        <w:rPr>
          <w:rFonts w:ascii="Arial" w:hAnsi="Arial" w:cs="Arial"/>
          <w:color w:val="auto"/>
          <w:sz w:val="24"/>
        </w:rPr>
        <w:t>executará</w:t>
      </w:r>
      <w:r>
        <w:rPr>
          <w:rFonts w:ascii="Arial" w:hAnsi="Arial" w:cs="Arial"/>
          <w:color w:val="auto"/>
          <w:sz w:val="24"/>
        </w:rPr>
        <w:t xml:space="preserve"> sempre este módulo</w:t>
      </w:r>
      <w:r w:rsidR="00D83A1F">
        <w:rPr>
          <w:rFonts w:ascii="Arial" w:hAnsi="Arial" w:cs="Arial"/>
          <w:color w:val="auto"/>
          <w:sz w:val="24"/>
        </w:rPr>
        <w:t xml:space="preserve">, </w:t>
      </w:r>
      <w:r>
        <w:rPr>
          <w:rFonts w:ascii="Arial" w:hAnsi="Arial" w:cs="Arial"/>
          <w:color w:val="auto"/>
          <w:sz w:val="24"/>
        </w:rPr>
        <w:t xml:space="preserve">mudando somente </w:t>
      </w:r>
      <w:r w:rsidR="00031FEF">
        <w:rPr>
          <w:rFonts w:ascii="Arial" w:hAnsi="Arial" w:cs="Arial"/>
          <w:color w:val="auto"/>
          <w:sz w:val="24"/>
        </w:rPr>
        <w:t>frases como por exemplo, “</w:t>
      </w:r>
      <w:r w:rsidR="00031FEF" w:rsidRPr="00C763EF">
        <w:rPr>
          <w:rFonts w:ascii="Arial" w:hAnsi="Arial" w:cs="Arial"/>
          <w:i/>
          <w:color w:val="auto"/>
          <w:sz w:val="24"/>
        </w:rPr>
        <w:t>Nota do</w:t>
      </w:r>
      <w:r w:rsidR="00031FEF">
        <w:rPr>
          <w:rFonts w:ascii="Arial" w:hAnsi="Arial" w:cs="Arial"/>
          <w:i/>
          <w:color w:val="auto"/>
          <w:sz w:val="24"/>
        </w:rPr>
        <w:t xml:space="preserve"> primeiro trabalho</w:t>
      </w:r>
      <w:r w:rsidR="00031FEF" w:rsidRPr="00C763EF">
        <w:rPr>
          <w:rFonts w:ascii="Arial" w:hAnsi="Arial" w:cs="Arial"/>
          <w:i/>
          <w:color w:val="auto"/>
          <w:sz w:val="24"/>
        </w:rPr>
        <w:t xml:space="preserve"> (</w:t>
      </w:r>
      <w:r w:rsidR="00031FEF">
        <w:rPr>
          <w:rFonts w:ascii="Arial" w:hAnsi="Arial" w:cs="Arial"/>
          <w:i/>
          <w:color w:val="auto"/>
          <w:sz w:val="24"/>
        </w:rPr>
        <w:t>IE</w:t>
      </w:r>
      <w:r w:rsidR="00031FEF" w:rsidRPr="00C763EF">
        <w:rPr>
          <w:rFonts w:ascii="Arial" w:hAnsi="Arial" w:cs="Arial"/>
          <w:i/>
          <w:color w:val="auto"/>
          <w:sz w:val="24"/>
        </w:rPr>
        <w:t>):</w:t>
      </w:r>
      <w:r w:rsidR="00031FEF">
        <w:rPr>
          <w:rFonts w:ascii="Arial" w:hAnsi="Arial" w:cs="Arial"/>
          <w:i/>
          <w:color w:val="auto"/>
          <w:sz w:val="24"/>
        </w:rPr>
        <w:t>”</w:t>
      </w:r>
      <w:r w:rsidR="00031FEF">
        <w:rPr>
          <w:rFonts w:ascii="Arial" w:hAnsi="Arial" w:cs="Arial"/>
          <w:color w:val="auto"/>
          <w:sz w:val="24"/>
        </w:rPr>
        <w:t xml:space="preserve">. </w:t>
      </w:r>
    </w:p>
    <w:p w:rsidR="00031FEF" w:rsidRDefault="00031FEF" w:rsidP="00597602">
      <w:pPr>
        <w:pStyle w:val="ListParagraph"/>
        <w:rPr>
          <w:rFonts w:ascii="Arial" w:hAnsi="Arial" w:cs="Arial"/>
          <w:color w:val="auto"/>
          <w:sz w:val="24"/>
        </w:rPr>
      </w:pPr>
    </w:p>
    <w:p w:rsidR="00792F12" w:rsidRDefault="00D83A1F" w:rsidP="00597602">
      <w:pPr>
        <w:pStyle w:val="ListParagraph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Como se pode observar em baixo:</w:t>
      </w:r>
    </w:p>
    <w:p w:rsidR="00031FEF" w:rsidRDefault="00852AD3" w:rsidP="00597602">
      <w:pPr>
        <w:pStyle w:val="ListParagraph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If r== “NFC”</w:t>
      </w:r>
    </w:p>
    <w:p w:rsidR="00852AD3" w:rsidRDefault="000D7C8E" w:rsidP="00597602">
      <w:pPr>
        <w:pStyle w:val="ListParagraph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(</w:t>
      </w:r>
      <w:r w:rsidR="00852AD3">
        <w:rPr>
          <w:rFonts w:ascii="Arial" w:hAnsi="Arial" w:cs="Arial"/>
          <w:color w:val="auto"/>
          <w:sz w:val="24"/>
        </w:rPr>
        <w:t>……….</w:t>
      </w:r>
      <w:r>
        <w:rPr>
          <w:rFonts w:ascii="Arial" w:hAnsi="Arial" w:cs="Arial"/>
          <w:color w:val="auto"/>
          <w:sz w:val="24"/>
        </w:rPr>
        <w:t>)</w:t>
      </w:r>
    </w:p>
    <w:p w:rsidR="00031FEF" w:rsidRPr="00031FEF" w:rsidRDefault="00031FEF" w:rsidP="00031FEF">
      <w:pPr>
        <w:pStyle w:val="ListParagraph"/>
        <w:rPr>
          <w:rFonts w:ascii="Arial" w:hAnsi="Arial" w:cs="Arial"/>
          <w:color w:val="auto"/>
          <w:sz w:val="24"/>
        </w:rPr>
      </w:pPr>
      <w:r w:rsidRPr="00031FEF">
        <w:rPr>
          <w:rFonts w:ascii="Arial" w:hAnsi="Arial" w:cs="Arial"/>
          <w:color w:val="auto"/>
          <w:sz w:val="24"/>
        </w:rPr>
        <w:t>s3=input("Conhece a nota correspondente à participação em aula (NFC) [S/N]: ")</w:t>
      </w:r>
    </w:p>
    <w:p w:rsidR="00031FEF" w:rsidRPr="002F365F" w:rsidRDefault="00031FEF" w:rsidP="00031FEF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031FEF">
        <w:rPr>
          <w:rFonts w:ascii="Arial" w:hAnsi="Arial" w:cs="Arial"/>
          <w:color w:val="auto"/>
          <w:sz w:val="24"/>
        </w:rPr>
        <w:t xml:space="preserve">    </w:t>
      </w:r>
      <w:r w:rsidRPr="002F365F">
        <w:rPr>
          <w:rFonts w:ascii="Arial" w:hAnsi="Arial" w:cs="Arial"/>
          <w:color w:val="auto"/>
          <w:sz w:val="24"/>
          <w:lang w:val="en-US"/>
        </w:rPr>
        <w:t>if s3=="S":</w:t>
      </w:r>
    </w:p>
    <w:p w:rsidR="00031FEF" w:rsidRPr="002F365F" w:rsidRDefault="00031FEF" w:rsidP="00031FEF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2F365F">
        <w:rPr>
          <w:rFonts w:ascii="Arial" w:hAnsi="Arial" w:cs="Arial"/>
          <w:color w:val="auto"/>
          <w:sz w:val="24"/>
          <w:lang w:val="en-US"/>
        </w:rPr>
        <w:t xml:space="preserve">        q=float(input("Participação (NFC): "))</w:t>
      </w:r>
    </w:p>
    <w:p w:rsidR="00031FEF" w:rsidRPr="00031FEF" w:rsidRDefault="00031FEF" w:rsidP="00031FEF">
      <w:pPr>
        <w:pStyle w:val="ListParagraph"/>
        <w:rPr>
          <w:rFonts w:ascii="Arial" w:hAnsi="Arial" w:cs="Arial"/>
          <w:color w:val="auto"/>
          <w:sz w:val="24"/>
        </w:rPr>
      </w:pPr>
      <w:r w:rsidRPr="002F365F">
        <w:rPr>
          <w:rFonts w:ascii="Arial" w:hAnsi="Arial" w:cs="Arial"/>
          <w:color w:val="auto"/>
          <w:sz w:val="24"/>
          <w:lang w:val="en-US"/>
        </w:rPr>
        <w:t xml:space="preserve">        </w:t>
      </w:r>
      <w:r w:rsidRPr="00031FEF">
        <w:rPr>
          <w:rFonts w:ascii="Arial" w:hAnsi="Arial" w:cs="Arial"/>
          <w:color w:val="auto"/>
          <w:sz w:val="24"/>
        </w:rPr>
        <w:t>while q&gt;20 or q&lt;0:</w:t>
      </w:r>
    </w:p>
    <w:p w:rsidR="00031FEF" w:rsidRPr="00031FEF" w:rsidRDefault="00031FEF" w:rsidP="00031FEF">
      <w:pPr>
        <w:pStyle w:val="ListParagraph"/>
        <w:rPr>
          <w:rFonts w:ascii="Arial" w:hAnsi="Arial" w:cs="Arial"/>
          <w:color w:val="auto"/>
          <w:sz w:val="24"/>
        </w:rPr>
      </w:pPr>
      <w:r w:rsidRPr="00031FEF">
        <w:rPr>
          <w:rFonts w:ascii="Arial" w:hAnsi="Arial" w:cs="Arial"/>
          <w:color w:val="auto"/>
          <w:sz w:val="24"/>
        </w:rPr>
        <w:t xml:space="preserve">            print("\nPor favor introduza valores compreendidos entre 0 e 20")</w:t>
      </w:r>
    </w:p>
    <w:p w:rsidR="00031FEF" w:rsidRPr="002F365F" w:rsidRDefault="00031FEF" w:rsidP="00031FEF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031FEF">
        <w:rPr>
          <w:rFonts w:ascii="Arial" w:hAnsi="Arial" w:cs="Arial"/>
          <w:color w:val="auto"/>
          <w:sz w:val="24"/>
        </w:rPr>
        <w:t xml:space="preserve">            </w:t>
      </w:r>
      <w:r w:rsidRPr="002F365F">
        <w:rPr>
          <w:rFonts w:ascii="Arial" w:hAnsi="Arial" w:cs="Arial"/>
          <w:color w:val="auto"/>
          <w:sz w:val="24"/>
          <w:lang w:val="en-US"/>
        </w:rPr>
        <w:t>q=floa</w:t>
      </w:r>
      <w:r w:rsidR="0042253D">
        <w:rPr>
          <w:rFonts w:ascii="Arial" w:hAnsi="Arial" w:cs="Arial"/>
          <w:color w:val="auto"/>
          <w:sz w:val="24"/>
          <w:lang w:val="en-US"/>
        </w:rPr>
        <w:t>t</w:t>
      </w:r>
      <w:r w:rsidRPr="002F365F">
        <w:rPr>
          <w:rFonts w:ascii="Arial" w:hAnsi="Arial" w:cs="Arial"/>
          <w:color w:val="auto"/>
          <w:sz w:val="24"/>
          <w:lang w:val="en-US"/>
        </w:rPr>
        <w:t>(input("Participação (NFC): "))</w:t>
      </w:r>
    </w:p>
    <w:p w:rsidR="00031FEF" w:rsidRPr="002F365F" w:rsidRDefault="00031FEF" w:rsidP="00031FEF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2F365F">
        <w:rPr>
          <w:rFonts w:ascii="Arial" w:hAnsi="Arial" w:cs="Arial"/>
          <w:color w:val="auto"/>
          <w:sz w:val="24"/>
          <w:lang w:val="en-US"/>
        </w:rPr>
        <w:t xml:space="preserve">    else:</w:t>
      </w:r>
    </w:p>
    <w:p w:rsidR="00031FEF" w:rsidRDefault="00031FEF" w:rsidP="00031FEF">
      <w:pPr>
        <w:pStyle w:val="ListParagraph"/>
        <w:rPr>
          <w:rFonts w:ascii="Arial" w:hAnsi="Arial" w:cs="Arial"/>
          <w:color w:val="auto"/>
          <w:sz w:val="24"/>
        </w:rPr>
      </w:pPr>
      <w:r w:rsidRPr="002F365F">
        <w:rPr>
          <w:rFonts w:ascii="Arial" w:hAnsi="Arial" w:cs="Arial"/>
          <w:color w:val="auto"/>
          <w:sz w:val="24"/>
          <w:lang w:val="en-US"/>
        </w:rPr>
        <w:t xml:space="preserve">        </w:t>
      </w:r>
      <w:r w:rsidRPr="00031FEF">
        <w:rPr>
          <w:rFonts w:ascii="Arial" w:hAnsi="Arial" w:cs="Arial"/>
          <w:color w:val="auto"/>
          <w:sz w:val="24"/>
        </w:rPr>
        <w:t>q=" "</w:t>
      </w:r>
    </w:p>
    <w:p w:rsidR="008C1F7B" w:rsidRDefault="008C1F7B" w:rsidP="00031FEF">
      <w:pPr>
        <w:pStyle w:val="ListParagraph"/>
        <w:rPr>
          <w:rFonts w:ascii="Arial" w:hAnsi="Arial" w:cs="Arial"/>
          <w:color w:val="auto"/>
          <w:sz w:val="24"/>
        </w:rPr>
      </w:pPr>
    </w:p>
    <w:p w:rsidR="008C1F7B" w:rsidRPr="008C1F7B" w:rsidRDefault="008C1F7B" w:rsidP="008C1F7B">
      <w:pPr>
        <w:pStyle w:val="ListParagraph"/>
        <w:numPr>
          <w:ilvl w:val="0"/>
          <w:numId w:val="20"/>
        </w:numPr>
        <w:rPr>
          <w:rFonts w:ascii="Arial" w:hAnsi="Arial" w:cs="Arial"/>
          <w:color w:val="auto"/>
          <w:sz w:val="24"/>
        </w:rPr>
      </w:pPr>
      <w:r w:rsidRPr="008C1F7B">
        <w:rPr>
          <w:rFonts w:ascii="Arial" w:hAnsi="Arial" w:cs="Arial"/>
          <w:color w:val="auto"/>
          <w:sz w:val="24"/>
        </w:rPr>
        <w:t xml:space="preserve">    d1=datetime.date(2017,11,28)</w:t>
      </w:r>
    </w:p>
    <w:p w:rsidR="008C1F7B" w:rsidRPr="008C1F7B" w:rsidRDefault="008C1F7B" w:rsidP="008C1F7B">
      <w:pPr>
        <w:pStyle w:val="ListParagraph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 xml:space="preserve">    </w:t>
      </w:r>
      <w:r w:rsidRPr="008C1F7B">
        <w:rPr>
          <w:rFonts w:ascii="Arial" w:hAnsi="Arial" w:cs="Arial"/>
          <w:color w:val="auto"/>
          <w:sz w:val="24"/>
        </w:rPr>
        <w:t>d2=datetime.date(2018,1,5)</w:t>
      </w:r>
    </w:p>
    <w:p w:rsidR="008C1F7B" w:rsidRDefault="008C1F7B" w:rsidP="008C1F7B">
      <w:pPr>
        <w:pStyle w:val="ListParagraph"/>
        <w:rPr>
          <w:rFonts w:ascii="Arial" w:hAnsi="Arial" w:cs="Arial"/>
          <w:color w:val="auto"/>
          <w:sz w:val="24"/>
        </w:rPr>
      </w:pPr>
      <w:r w:rsidRPr="008C1F7B">
        <w:rPr>
          <w:rFonts w:ascii="Arial" w:hAnsi="Arial" w:cs="Arial"/>
          <w:color w:val="auto"/>
          <w:sz w:val="24"/>
        </w:rPr>
        <w:t xml:space="preserve">    d3=datetime.date(2018,1,16)</w:t>
      </w:r>
    </w:p>
    <w:p w:rsidR="008C1F7B" w:rsidRDefault="008C1F7B" w:rsidP="008C1F7B">
      <w:pPr>
        <w:pStyle w:val="ListParagraph"/>
        <w:rPr>
          <w:rFonts w:ascii="Arial" w:hAnsi="Arial" w:cs="Arial"/>
          <w:color w:val="auto"/>
          <w:sz w:val="24"/>
        </w:rPr>
      </w:pPr>
    </w:p>
    <w:p w:rsidR="008C1F7B" w:rsidRPr="008C1F7B" w:rsidRDefault="008C1F7B" w:rsidP="008C1F7B">
      <w:pPr>
        <w:pStyle w:val="ListParagraph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Após a atribuição de todas as variáveis relativas aos elementos de avaliação</w:t>
      </w:r>
      <w:r w:rsidR="00852AD3">
        <w:rPr>
          <w:rFonts w:ascii="Arial" w:hAnsi="Arial" w:cs="Arial"/>
          <w:color w:val="auto"/>
          <w:sz w:val="24"/>
        </w:rPr>
        <w:t>,</w:t>
      </w:r>
      <w:r>
        <w:rPr>
          <w:rFonts w:ascii="Arial" w:hAnsi="Arial" w:cs="Arial"/>
          <w:color w:val="auto"/>
          <w:sz w:val="24"/>
        </w:rPr>
        <w:t xml:space="preserve"> de cada respetiva disciplina, por exemplo </w:t>
      </w:r>
      <w:r>
        <w:rPr>
          <w:rFonts w:ascii="Arial" w:hAnsi="Arial" w:cs="Arial"/>
          <w:i/>
          <w:color w:val="auto"/>
          <w:sz w:val="24"/>
        </w:rPr>
        <w:t>t1</w:t>
      </w:r>
      <w:r w:rsidR="007432E8">
        <w:rPr>
          <w:rFonts w:ascii="Arial" w:hAnsi="Arial" w:cs="Arial"/>
          <w:color w:val="auto"/>
          <w:sz w:val="24"/>
        </w:rPr>
        <w:t xml:space="preserve">, </w:t>
      </w:r>
      <w:r>
        <w:rPr>
          <w:rFonts w:ascii="Arial" w:hAnsi="Arial" w:cs="Arial"/>
          <w:color w:val="auto"/>
          <w:sz w:val="24"/>
        </w:rPr>
        <w:t>referido no ponto 2</w:t>
      </w:r>
      <w:r w:rsidR="007432E8">
        <w:rPr>
          <w:rFonts w:ascii="Arial" w:hAnsi="Arial" w:cs="Arial"/>
          <w:color w:val="auto"/>
          <w:sz w:val="24"/>
        </w:rPr>
        <w:t>, vai ser possível a atribuição da data a que cada elemento de avalição</w:t>
      </w:r>
    </w:p>
    <w:p w:rsidR="00031FEF" w:rsidRDefault="007432E8" w:rsidP="00597602">
      <w:pPr>
        <w:pStyle w:val="ListParagraph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lastRenderedPageBreak/>
        <w:t>se vai realizar</w:t>
      </w:r>
      <w:r w:rsidR="00852AD3">
        <w:rPr>
          <w:rFonts w:ascii="Arial" w:hAnsi="Arial" w:cs="Arial"/>
          <w:color w:val="auto"/>
          <w:sz w:val="24"/>
        </w:rPr>
        <w:t xml:space="preserve"> ou realizou</w:t>
      </w:r>
      <w:r>
        <w:rPr>
          <w:rFonts w:ascii="Arial" w:hAnsi="Arial" w:cs="Arial"/>
          <w:color w:val="auto"/>
          <w:sz w:val="24"/>
        </w:rPr>
        <w:t>, sendo assim possível a sua demonstração na tabela.</w:t>
      </w:r>
    </w:p>
    <w:p w:rsidR="007432E8" w:rsidRDefault="007432E8" w:rsidP="00597602">
      <w:pPr>
        <w:pStyle w:val="ListParagraph"/>
        <w:rPr>
          <w:rFonts w:ascii="Arial" w:hAnsi="Arial" w:cs="Arial"/>
          <w:color w:val="auto"/>
          <w:sz w:val="24"/>
        </w:rPr>
      </w:pPr>
    </w:p>
    <w:p w:rsidR="007432E8" w:rsidRPr="002F365F" w:rsidRDefault="007432E8" w:rsidP="007432E8">
      <w:pPr>
        <w:pStyle w:val="ListParagraph"/>
        <w:numPr>
          <w:ilvl w:val="0"/>
          <w:numId w:val="20"/>
        </w:numPr>
        <w:rPr>
          <w:rFonts w:ascii="Arial" w:hAnsi="Arial" w:cs="Arial"/>
          <w:color w:val="auto"/>
          <w:sz w:val="24"/>
          <w:lang w:val="en-US"/>
        </w:rPr>
      </w:pPr>
      <w:r w:rsidRPr="007432E8">
        <w:rPr>
          <w:rFonts w:ascii="Arial" w:hAnsi="Arial" w:cs="Arial"/>
          <w:color w:val="auto"/>
          <w:sz w:val="24"/>
        </w:rPr>
        <w:t xml:space="preserve"> </w:t>
      </w:r>
      <w:r w:rsidRPr="002F365F">
        <w:rPr>
          <w:rFonts w:ascii="Arial" w:hAnsi="Arial" w:cs="Arial"/>
          <w:color w:val="auto"/>
          <w:sz w:val="24"/>
          <w:lang w:val="en-US"/>
        </w:rPr>
        <w:t>if t1==" " or t2==" " or t3==" " or p==" ":</w:t>
      </w:r>
    </w:p>
    <w:p w:rsidR="007432E8" w:rsidRDefault="007432E8" w:rsidP="007432E8">
      <w:pPr>
        <w:pStyle w:val="ListParagraph"/>
        <w:ind w:left="1440"/>
        <w:rPr>
          <w:rFonts w:ascii="Arial" w:hAnsi="Arial" w:cs="Arial"/>
          <w:color w:val="auto"/>
          <w:sz w:val="24"/>
        </w:rPr>
      </w:pPr>
      <w:r w:rsidRPr="007432E8">
        <w:rPr>
          <w:rFonts w:ascii="Arial" w:hAnsi="Arial" w:cs="Arial"/>
          <w:color w:val="auto"/>
          <w:sz w:val="24"/>
        </w:rPr>
        <w:t>AP=[["Teste1","Trabalho","Teste2","Participação","Final"],["30%","35%","30%","5%"," "],[d1,d2,d3," "," "],[t1,t2,t3,p," "]]</w:t>
      </w:r>
    </w:p>
    <w:p w:rsidR="007432E8" w:rsidRDefault="007432E8" w:rsidP="007432E8">
      <w:pPr>
        <w:ind w:left="720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Caso não se saiba a nota de um dos elementos de avaliação então o programa exe</w:t>
      </w:r>
      <w:r w:rsidR="00560118">
        <w:rPr>
          <w:rFonts w:ascii="Arial" w:hAnsi="Arial" w:cs="Arial"/>
          <w:color w:val="auto"/>
          <w:sz w:val="24"/>
        </w:rPr>
        <w:t>c</w:t>
      </w:r>
      <w:r>
        <w:rPr>
          <w:rFonts w:ascii="Arial" w:hAnsi="Arial" w:cs="Arial"/>
          <w:color w:val="auto"/>
          <w:sz w:val="24"/>
        </w:rPr>
        <w:t xml:space="preserve">utará o que se encontra dentro da </w:t>
      </w:r>
      <w:r w:rsidRPr="00615148">
        <w:rPr>
          <w:rFonts w:ascii="Arial" w:hAnsi="Arial" w:cs="Arial"/>
          <w:color w:val="auto"/>
          <w:sz w:val="24"/>
        </w:rPr>
        <w:t>condição</w:t>
      </w:r>
      <w:r w:rsidR="00615148">
        <w:rPr>
          <w:rFonts w:ascii="Arial" w:hAnsi="Arial" w:cs="Arial"/>
          <w:color w:val="auto"/>
          <w:sz w:val="24"/>
        </w:rPr>
        <w:t>,</w:t>
      </w:r>
      <w:r w:rsidR="00615148" w:rsidRPr="00615148">
        <w:rPr>
          <w:rFonts w:ascii="Arial" w:hAnsi="Arial" w:cs="Arial"/>
          <w:i/>
          <w:color w:val="auto"/>
          <w:sz w:val="24"/>
        </w:rPr>
        <w:t xml:space="preserve"> if t1==" " or t2==" " or t3==" " or p==" ":</w:t>
      </w:r>
      <w:r w:rsidR="00560118">
        <w:rPr>
          <w:rFonts w:ascii="Arial" w:hAnsi="Arial" w:cs="Arial"/>
          <w:color w:val="auto"/>
          <w:sz w:val="24"/>
        </w:rPr>
        <w:t xml:space="preserve"> que só é possível se anteriormente for atribuido a </w:t>
      </w:r>
      <w:r w:rsidR="00560118">
        <w:rPr>
          <w:rFonts w:ascii="Arial" w:hAnsi="Arial" w:cs="Arial"/>
          <w:i/>
          <w:color w:val="auto"/>
          <w:sz w:val="24"/>
        </w:rPr>
        <w:t xml:space="preserve">t1 </w:t>
      </w:r>
      <w:r w:rsidR="00560118">
        <w:rPr>
          <w:rFonts w:ascii="Arial" w:hAnsi="Arial" w:cs="Arial"/>
          <w:color w:val="auto"/>
          <w:sz w:val="24"/>
        </w:rPr>
        <w:t xml:space="preserve">ou </w:t>
      </w:r>
      <w:r w:rsidR="00560118">
        <w:rPr>
          <w:rFonts w:ascii="Arial" w:hAnsi="Arial" w:cs="Arial"/>
          <w:i/>
          <w:color w:val="auto"/>
          <w:sz w:val="24"/>
        </w:rPr>
        <w:t>t2</w:t>
      </w:r>
      <w:r w:rsidR="00560118">
        <w:rPr>
          <w:rFonts w:ascii="Arial" w:hAnsi="Arial" w:cs="Arial"/>
          <w:color w:val="auto"/>
          <w:sz w:val="24"/>
        </w:rPr>
        <w:t xml:space="preserve"> ou </w:t>
      </w:r>
      <w:r w:rsidR="00615148">
        <w:rPr>
          <w:rFonts w:ascii="Arial" w:hAnsi="Arial" w:cs="Arial"/>
          <w:color w:val="auto"/>
          <w:sz w:val="24"/>
        </w:rPr>
        <w:t xml:space="preserve">a </w:t>
      </w:r>
      <w:r w:rsidR="00615148">
        <w:rPr>
          <w:rFonts w:ascii="Arial" w:hAnsi="Arial" w:cs="Arial"/>
          <w:i/>
          <w:color w:val="auto"/>
          <w:sz w:val="24"/>
        </w:rPr>
        <w:t xml:space="preserve">p </w:t>
      </w:r>
      <w:r w:rsidR="00560118">
        <w:rPr>
          <w:rFonts w:ascii="Arial" w:hAnsi="Arial" w:cs="Arial"/>
          <w:color w:val="auto"/>
          <w:sz w:val="24"/>
        </w:rPr>
        <w:t>um</w:t>
      </w:r>
      <w:r w:rsidR="00615148">
        <w:rPr>
          <w:rFonts w:ascii="Arial" w:hAnsi="Arial" w:cs="Arial"/>
          <w:color w:val="auto"/>
          <w:sz w:val="24"/>
        </w:rPr>
        <w:t xml:space="preserve"> valor desconhecido.</w:t>
      </w:r>
      <w:r w:rsidR="00560118">
        <w:rPr>
          <w:rFonts w:ascii="Arial" w:hAnsi="Arial" w:cs="Arial"/>
          <w:color w:val="auto"/>
          <w:sz w:val="24"/>
        </w:rPr>
        <w:t>“  “.Posto isto o programa irá criar uma tabela a partir da matriz definida em AP</w:t>
      </w:r>
      <w:r w:rsidR="00615148">
        <w:rPr>
          <w:rFonts w:ascii="Arial" w:hAnsi="Arial" w:cs="Arial"/>
          <w:color w:val="auto"/>
          <w:sz w:val="24"/>
        </w:rPr>
        <w:t xml:space="preserve">, </w:t>
      </w:r>
      <w:r w:rsidR="00615148">
        <w:rPr>
          <w:rFonts w:ascii="Arial" w:hAnsi="Arial" w:cs="Arial"/>
          <w:i/>
          <w:color w:val="auto"/>
          <w:sz w:val="24"/>
        </w:rPr>
        <w:t>for z in AP</w:t>
      </w:r>
      <w:r w:rsidR="00560118">
        <w:rPr>
          <w:rFonts w:ascii="Arial" w:hAnsi="Arial" w:cs="Arial"/>
          <w:color w:val="auto"/>
          <w:sz w:val="24"/>
        </w:rPr>
        <w:t xml:space="preserve">. </w:t>
      </w:r>
      <w:r w:rsidR="00B03A6E">
        <w:rPr>
          <w:rFonts w:ascii="Arial" w:hAnsi="Arial" w:cs="Arial"/>
          <w:color w:val="auto"/>
          <w:sz w:val="24"/>
        </w:rPr>
        <w:t>A operação</w:t>
      </w:r>
      <w:r w:rsidR="00560118">
        <w:rPr>
          <w:rFonts w:ascii="Arial" w:hAnsi="Arial" w:cs="Arial"/>
          <w:color w:val="auto"/>
          <w:sz w:val="24"/>
        </w:rPr>
        <w:t xml:space="preserve"> </w:t>
      </w:r>
      <w:r w:rsidR="00560118" w:rsidRPr="00560118">
        <w:rPr>
          <w:rFonts w:ascii="Arial" w:hAnsi="Arial" w:cs="Arial"/>
          <w:i/>
          <w:color w:val="auto"/>
          <w:sz w:val="24"/>
        </w:rPr>
        <w:t>print()</w:t>
      </w:r>
      <w:r w:rsidR="00560118">
        <w:rPr>
          <w:rFonts w:ascii="Arial" w:hAnsi="Arial" w:cs="Arial"/>
          <w:i/>
          <w:color w:val="auto"/>
          <w:sz w:val="24"/>
        </w:rPr>
        <w:t xml:space="preserve"> </w:t>
      </w:r>
      <w:r w:rsidR="00560118">
        <w:rPr>
          <w:rFonts w:ascii="Arial" w:hAnsi="Arial" w:cs="Arial"/>
          <w:color w:val="auto"/>
          <w:sz w:val="24"/>
        </w:rPr>
        <w:t>é somente</w:t>
      </w:r>
      <w:r w:rsidR="00B03A6E">
        <w:rPr>
          <w:rFonts w:ascii="Arial" w:hAnsi="Arial" w:cs="Arial"/>
          <w:color w:val="auto"/>
          <w:sz w:val="24"/>
        </w:rPr>
        <w:t xml:space="preserve"> </w:t>
      </w:r>
      <w:r w:rsidR="00560118">
        <w:rPr>
          <w:rFonts w:ascii="Arial" w:hAnsi="Arial" w:cs="Arial"/>
          <w:color w:val="auto"/>
          <w:sz w:val="24"/>
        </w:rPr>
        <w:t xml:space="preserve">por conveniência </w:t>
      </w:r>
      <w:r w:rsidR="00B03A6E">
        <w:rPr>
          <w:rFonts w:ascii="Arial" w:hAnsi="Arial" w:cs="Arial"/>
          <w:color w:val="auto"/>
          <w:sz w:val="24"/>
        </w:rPr>
        <w:t xml:space="preserve">ao utilizador, </w:t>
      </w:r>
      <w:r w:rsidR="00560118">
        <w:rPr>
          <w:rFonts w:ascii="Arial" w:hAnsi="Arial" w:cs="Arial"/>
          <w:color w:val="auto"/>
          <w:sz w:val="24"/>
        </w:rPr>
        <w:t>pois serve para criar um espaço entre a última instrução</w:t>
      </w:r>
      <w:r w:rsidR="00215257">
        <w:rPr>
          <w:rFonts w:ascii="Arial" w:hAnsi="Arial" w:cs="Arial"/>
          <w:color w:val="auto"/>
          <w:sz w:val="24"/>
        </w:rPr>
        <w:t>, que em maior parte dos casos seria a entrada por via teclado da nota da participação, e a tabela.</w:t>
      </w:r>
    </w:p>
    <w:p w:rsidR="00215257" w:rsidRPr="00B03A6E" w:rsidRDefault="00215257" w:rsidP="00B03A6E">
      <w:pPr>
        <w:pStyle w:val="ListParagraph"/>
        <w:numPr>
          <w:ilvl w:val="0"/>
          <w:numId w:val="20"/>
        </w:numPr>
        <w:rPr>
          <w:rFonts w:ascii="Arial" w:hAnsi="Arial" w:cs="Arial"/>
          <w:color w:val="auto"/>
          <w:sz w:val="24"/>
        </w:rPr>
      </w:pPr>
      <w:r w:rsidRPr="00B03A6E">
        <w:rPr>
          <w:rFonts w:ascii="Arial" w:hAnsi="Arial" w:cs="Arial"/>
          <w:color w:val="auto"/>
          <w:sz w:val="24"/>
        </w:rPr>
        <w:t xml:space="preserve">Para </w:t>
      </w:r>
      <w:r w:rsidR="00095737" w:rsidRPr="00B03A6E">
        <w:rPr>
          <w:rFonts w:ascii="Arial" w:hAnsi="Arial" w:cs="Arial"/>
          <w:color w:val="auto"/>
          <w:sz w:val="24"/>
        </w:rPr>
        <w:t xml:space="preserve">a tabela ficar organizada praticamente o que tivemos de fazer foi </w:t>
      </w:r>
      <w:r w:rsidR="00B03A6E">
        <w:rPr>
          <w:rFonts w:ascii="Arial" w:hAnsi="Arial" w:cs="Arial"/>
          <w:color w:val="auto"/>
          <w:sz w:val="24"/>
        </w:rPr>
        <w:t xml:space="preserve">obeservar </w:t>
      </w:r>
      <w:r w:rsidR="00095737" w:rsidRPr="00B03A6E">
        <w:rPr>
          <w:rFonts w:ascii="Arial" w:hAnsi="Arial" w:cs="Arial"/>
          <w:color w:val="auto"/>
          <w:sz w:val="24"/>
        </w:rPr>
        <w:t xml:space="preserve">qual </w:t>
      </w:r>
      <w:r w:rsidR="00B03A6E">
        <w:rPr>
          <w:rFonts w:ascii="Arial" w:hAnsi="Arial" w:cs="Arial"/>
          <w:color w:val="auto"/>
          <w:sz w:val="24"/>
        </w:rPr>
        <w:t>ser</w:t>
      </w:r>
      <w:r w:rsidR="00366CF8">
        <w:rPr>
          <w:rFonts w:ascii="Arial" w:hAnsi="Arial" w:cs="Arial"/>
          <w:color w:val="auto"/>
          <w:sz w:val="24"/>
        </w:rPr>
        <w:t>ia</w:t>
      </w:r>
      <w:r w:rsidR="00B03A6E">
        <w:rPr>
          <w:rFonts w:ascii="Arial" w:hAnsi="Arial" w:cs="Arial"/>
          <w:color w:val="auto"/>
          <w:sz w:val="24"/>
        </w:rPr>
        <w:t xml:space="preserve"> </w:t>
      </w:r>
      <w:r w:rsidR="006E07E1">
        <w:rPr>
          <w:rFonts w:ascii="Arial" w:hAnsi="Arial" w:cs="Arial"/>
          <w:color w:val="auto"/>
          <w:sz w:val="24"/>
        </w:rPr>
        <w:t>o</w:t>
      </w:r>
      <w:r w:rsidR="00095737" w:rsidRPr="00B03A6E">
        <w:rPr>
          <w:rFonts w:ascii="Arial" w:hAnsi="Arial" w:cs="Arial"/>
          <w:color w:val="auto"/>
          <w:sz w:val="24"/>
        </w:rPr>
        <w:t xml:space="preserve"> maior</w:t>
      </w:r>
      <w:r w:rsidR="009D225A">
        <w:rPr>
          <w:rFonts w:ascii="Arial" w:hAnsi="Arial" w:cs="Arial"/>
          <w:color w:val="auto"/>
          <w:sz w:val="24"/>
        </w:rPr>
        <w:t xml:space="preserve"> elemento</w:t>
      </w:r>
      <w:r w:rsidR="00095737" w:rsidRPr="00B03A6E">
        <w:rPr>
          <w:rFonts w:ascii="Arial" w:hAnsi="Arial" w:cs="Arial"/>
          <w:color w:val="auto"/>
          <w:sz w:val="24"/>
        </w:rPr>
        <w:t xml:space="preserve"> de cada coluna subtrai</w:t>
      </w:r>
      <w:r w:rsidR="00944781">
        <w:rPr>
          <w:rFonts w:ascii="Arial" w:hAnsi="Arial" w:cs="Arial"/>
          <w:color w:val="auto"/>
          <w:sz w:val="24"/>
        </w:rPr>
        <w:t>ndo o</w:t>
      </w:r>
      <w:r w:rsidR="00366CF8">
        <w:rPr>
          <w:rFonts w:ascii="Arial" w:hAnsi="Arial" w:cs="Arial"/>
          <w:color w:val="auto"/>
          <w:sz w:val="24"/>
        </w:rPr>
        <w:t xml:space="preserve"> seu comprimento</w:t>
      </w:r>
      <w:r w:rsidR="00095737" w:rsidRPr="00B03A6E">
        <w:rPr>
          <w:rFonts w:ascii="Arial" w:hAnsi="Arial" w:cs="Arial"/>
          <w:color w:val="auto"/>
          <w:sz w:val="24"/>
        </w:rPr>
        <w:t xml:space="preserve"> ao d</w:t>
      </w:r>
      <w:r w:rsidR="009D225A">
        <w:rPr>
          <w:rFonts w:ascii="Arial" w:hAnsi="Arial" w:cs="Arial"/>
          <w:color w:val="auto"/>
          <w:sz w:val="24"/>
        </w:rPr>
        <w:t>e</w:t>
      </w:r>
      <w:r w:rsidR="00615148">
        <w:rPr>
          <w:rFonts w:ascii="Arial" w:hAnsi="Arial" w:cs="Arial"/>
          <w:color w:val="auto"/>
          <w:sz w:val="24"/>
        </w:rPr>
        <w:t>, por exemplo</w:t>
      </w:r>
      <w:r w:rsidR="009D225A" w:rsidRPr="009D225A">
        <w:rPr>
          <w:rFonts w:ascii="Arial" w:hAnsi="Arial" w:cs="Arial"/>
          <w:color w:val="auto"/>
          <w:sz w:val="24"/>
        </w:rPr>
        <w:t>,</w:t>
      </w:r>
      <w:r w:rsidR="009D225A">
        <w:rPr>
          <w:rFonts w:ascii="Arial" w:hAnsi="Arial" w:cs="Arial"/>
          <w:color w:val="auto"/>
          <w:sz w:val="24"/>
        </w:rPr>
        <w:t xml:space="preserve"> </w:t>
      </w:r>
      <w:r w:rsidR="009D225A" w:rsidRPr="009D225A">
        <w:rPr>
          <w:rFonts w:ascii="Arial" w:hAnsi="Arial" w:cs="Arial"/>
          <w:i/>
          <w:color w:val="auto"/>
          <w:sz w:val="24"/>
        </w:rPr>
        <w:t>" "*10</w:t>
      </w:r>
      <w:r w:rsidR="00923C79">
        <w:rPr>
          <w:rFonts w:ascii="Arial" w:hAnsi="Arial" w:cs="Arial"/>
          <w:color w:val="auto"/>
          <w:sz w:val="24"/>
        </w:rPr>
        <w:t>.</w:t>
      </w:r>
    </w:p>
    <w:p w:rsidR="00095737" w:rsidRPr="00615148" w:rsidRDefault="00615148" w:rsidP="007432E8">
      <w:pPr>
        <w:ind w:left="720"/>
        <w:rPr>
          <w:rFonts w:ascii="Arial" w:hAnsi="Arial" w:cs="Arial"/>
          <w:i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Nas</w:t>
      </w:r>
      <w:r w:rsidR="00095737">
        <w:rPr>
          <w:rFonts w:ascii="Arial" w:hAnsi="Arial" w:cs="Arial"/>
          <w:color w:val="auto"/>
          <w:sz w:val="24"/>
        </w:rPr>
        <w:t xml:space="preserve"> listas criadas</w:t>
      </w:r>
      <w:r w:rsidR="00E4672E">
        <w:rPr>
          <w:rFonts w:ascii="Arial" w:hAnsi="Arial" w:cs="Arial"/>
          <w:color w:val="auto"/>
          <w:sz w:val="24"/>
        </w:rPr>
        <w:t>,</w:t>
      </w:r>
      <w:r>
        <w:rPr>
          <w:rFonts w:ascii="Arial" w:hAnsi="Arial" w:cs="Arial"/>
          <w:color w:val="auto"/>
          <w:sz w:val="24"/>
        </w:rPr>
        <w:t xml:space="preserve"> logo nas primeiras linhas de código</w:t>
      </w:r>
      <w:r w:rsidR="00095737">
        <w:rPr>
          <w:rFonts w:ascii="Arial" w:hAnsi="Arial" w:cs="Arial"/>
          <w:color w:val="auto"/>
          <w:sz w:val="24"/>
        </w:rPr>
        <w:t xml:space="preserve"> foi-se buscar o curso</w:t>
      </w:r>
      <w:r>
        <w:rPr>
          <w:rFonts w:ascii="Arial" w:hAnsi="Arial" w:cs="Arial"/>
          <w:color w:val="auto"/>
          <w:sz w:val="24"/>
        </w:rPr>
        <w:t xml:space="preserve"> </w:t>
      </w:r>
      <w:r w:rsidR="00095737">
        <w:rPr>
          <w:rFonts w:ascii="Arial" w:hAnsi="Arial" w:cs="Arial"/>
          <w:color w:val="auto"/>
          <w:sz w:val="24"/>
        </w:rPr>
        <w:t>e os respetivos docentes</w:t>
      </w:r>
      <w:r w:rsidR="00B03A6E">
        <w:rPr>
          <w:rFonts w:ascii="Arial" w:hAnsi="Arial" w:cs="Arial"/>
          <w:color w:val="auto"/>
          <w:sz w:val="24"/>
        </w:rPr>
        <w:t xml:space="preserve"> e</w:t>
      </w:r>
      <w:r>
        <w:rPr>
          <w:rFonts w:ascii="Arial" w:hAnsi="Arial" w:cs="Arial"/>
          <w:color w:val="auto"/>
          <w:sz w:val="24"/>
        </w:rPr>
        <w:t xml:space="preserve"> assim estes dados</w:t>
      </w:r>
      <w:r w:rsidR="00B03A6E">
        <w:rPr>
          <w:rFonts w:ascii="Arial" w:hAnsi="Arial" w:cs="Arial"/>
          <w:color w:val="auto"/>
          <w:sz w:val="24"/>
        </w:rPr>
        <w:t xml:space="preserve"> </w:t>
      </w:r>
      <w:r>
        <w:rPr>
          <w:rFonts w:ascii="Arial" w:hAnsi="Arial" w:cs="Arial"/>
          <w:color w:val="auto"/>
          <w:sz w:val="24"/>
        </w:rPr>
        <w:t xml:space="preserve">imprimidos </w:t>
      </w:r>
      <w:r w:rsidR="00B03A6E">
        <w:rPr>
          <w:rFonts w:ascii="Arial" w:hAnsi="Arial" w:cs="Arial"/>
          <w:color w:val="auto"/>
          <w:sz w:val="24"/>
        </w:rPr>
        <w:t>na tabela</w:t>
      </w:r>
      <w:r w:rsidR="00095737">
        <w:rPr>
          <w:rFonts w:ascii="Arial" w:hAnsi="Arial" w:cs="Arial"/>
          <w:color w:val="auto"/>
          <w:sz w:val="24"/>
        </w:rPr>
        <w:t xml:space="preserve">. Como </w:t>
      </w:r>
      <w:r w:rsidR="00B03A6E">
        <w:rPr>
          <w:rFonts w:ascii="Arial" w:hAnsi="Arial" w:cs="Arial"/>
          <w:color w:val="auto"/>
          <w:sz w:val="24"/>
        </w:rPr>
        <w:t>t</w:t>
      </w:r>
      <w:r>
        <w:rPr>
          <w:rFonts w:ascii="Arial" w:hAnsi="Arial" w:cs="Arial"/>
          <w:color w:val="auto"/>
          <w:sz w:val="24"/>
        </w:rPr>
        <w:t>emos</w:t>
      </w:r>
      <w:r w:rsidR="00B03A6E">
        <w:rPr>
          <w:rFonts w:ascii="Arial" w:hAnsi="Arial" w:cs="Arial"/>
          <w:color w:val="auto"/>
          <w:sz w:val="24"/>
        </w:rPr>
        <w:t xml:space="preserve"> dados insuficientes</w:t>
      </w:r>
      <w:r>
        <w:rPr>
          <w:rFonts w:ascii="Arial" w:hAnsi="Arial" w:cs="Arial"/>
          <w:color w:val="auto"/>
          <w:sz w:val="24"/>
        </w:rPr>
        <w:t>,</w:t>
      </w:r>
      <w:r w:rsidR="00B03A6E">
        <w:rPr>
          <w:rFonts w:ascii="Arial" w:hAnsi="Arial" w:cs="Arial"/>
          <w:color w:val="auto"/>
          <w:sz w:val="24"/>
        </w:rPr>
        <w:t xml:space="preserve"> na tabela a média final não foi calculada recebendo assim um aviso </w:t>
      </w:r>
      <w:r>
        <w:rPr>
          <w:rFonts w:ascii="Arial" w:hAnsi="Arial" w:cs="Arial"/>
          <w:color w:val="auto"/>
          <w:sz w:val="24"/>
        </w:rPr>
        <w:t xml:space="preserve">na consola </w:t>
      </w:r>
      <w:r w:rsidR="00B03A6E">
        <w:rPr>
          <w:rFonts w:ascii="Arial" w:hAnsi="Arial" w:cs="Arial"/>
          <w:color w:val="auto"/>
          <w:sz w:val="24"/>
        </w:rPr>
        <w:t>de que os dados não são suficientes para ilustrar o gráfico.</w:t>
      </w:r>
      <w:r>
        <w:rPr>
          <w:rFonts w:ascii="Arial" w:hAnsi="Arial" w:cs="Arial"/>
          <w:color w:val="auto"/>
          <w:sz w:val="24"/>
        </w:rPr>
        <w:t xml:space="preserve"> </w:t>
      </w:r>
      <w:r w:rsidRPr="00615148">
        <w:rPr>
          <w:rFonts w:ascii="Arial" w:hAnsi="Arial" w:cs="Arial"/>
          <w:i/>
          <w:color w:val="auto"/>
          <w:sz w:val="24"/>
        </w:rPr>
        <w:t>print("\nNOTA: Dados insuficientes para ilustrar o gráfico")</w:t>
      </w:r>
    </w:p>
    <w:p w:rsidR="007432E8" w:rsidRPr="002F365F" w:rsidRDefault="00560118" w:rsidP="00560118">
      <w:pPr>
        <w:rPr>
          <w:rFonts w:ascii="Arial" w:hAnsi="Arial" w:cs="Arial"/>
          <w:color w:val="auto"/>
          <w:sz w:val="24"/>
          <w:lang w:val="en-US"/>
        </w:rPr>
      </w:pPr>
      <w:r>
        <w:rPr>
          <w:rFonts w:ascii="Arial" w:hAnsi="Arial" w:cs="Arial"/>
          <w:color w:val="auto"/>
          <w:sz w:val="24"/>
        </w:rPr>
        <w:t xml:space="preserve">                              </w:t>
      </w:r>
      <w:r w:rsidR="007432E8" w:rsidRPr="002F365F">
        <w:rPr>
          <w:rFonts w:ascii="Arial" w:hAnsi="Arial" w:cs="Arial"/>
          <w:color w:val="auto"/>
          <w:sz w:val="24"/>
          <w:lang w:val="en-US"/>
        </w:rPr>
        <w:t>print()</w:t>
      </w:r>
    </w:p>
    <w:p w:rsidR="007432E8" w:rsidRPr="002F365F" w:rsidRDefault="007432E8" w:rsidP="007432E8">
      <w:pPr>
        <w:pStyle w:val="ListParagraph"/>
        <w:ind w:left="1440"/>
        <w:rPr>
          <w:rFonts w:ascii="Arial" w:hAnsi="Arial" w:cs="Arial"/>
          <w:color w:val="auto"/>
          <w:sz w:val="24"/>
          <w:lang w:val="en-US"/>
        </w:rPr>
      </w:pPr>
      <w:r w:rsidRPr="002F365F">
        <w:rPr>
          <w:rFonts w:ascii="Arial" w:hAnsi="Arial" w:cs="Arial"/>
          <w:color w:val="auto"/>
          <w:sz w:val="24"/>
          <w:lang w:val="en-US"/>
        </w:rPr>
        <w:t xml:space="preserve">        for z in AP:</w:t>
      </w:r>
    </w:p>
    <w:p w:rsidR="007432E8" w:rsidRPr="002F365F" w:rsidRDefault="007432E8" w:rsidP="007432E8">
      <w:pPr>
        <w:pStyle w:val="ListParagraph"/>
        <w:ind w:left="1440"/>
        <w:rPr>
          <w:rFonts w:ascii="Arial" w:hAnsi="Arial" w:cs="Arial"/>
          <w:color w:val="auto"/>
          <w:sz w:val="24"/>
          <w:lang w:val="en-US"/>
        </w:rPr>
      </w:pPr>
      <w:r w:rsidRPr="002F365F">
        <w:rPr>
          <w:rFonts w:ascii="Arial" w:hAnsi="Arial" w:cs="Arial"/>
          <w:color w:val="auto"/>
          <w:sz w:val="24"/>
          <w:lang w:val="en-US"/>
        </w:rPr>
        <w:t xml:space="preserve">            print("|",z[0]," "*(10-len(str(z[0]))),"|",z[1]," "*(10-len(str(z[1]))),"|",z[2]," "*(10-len(str(z[2]))),"|",z[3]," "*(12-len(str(z[3]))),"|",z[4]," "*(5-len(str(z[4]))),"|")</w:t>
      </w:r>
    </w:p>
    <w:p w:rsidR="007432E8" w:rsidRPr="007432E8" w:rsidRDefault="007432E8" w:rsidP="007432E8">
      <w:pPr>
        <w:pStyle w:val="ListParagraph"/>
        <w:ind w:left="1440"/>
        <w:rPr>
          <w:rFonts w:ascii="Arial" w:hAnsi="Arial" w:cs="Arial"/>
          <w:color w:val="auto"/>
          <w:sz w:val="24"/>
        </w:rPr>
      </w:pPr>
      <w:r w:rsidRPr="002F365F">
        <w:rPr>
          <w:rFonts w:ascii="Arial" w:hAnsi="Arial" w:cs="Arial"/>
          <w:color w:val="auto"/>
          <w:sz w:val="24"/>
          <w:lang w:val="en-US"/>
        </w:rPr>
        <w:t xml:space="preserve">        </w:t>
      </w:r>
      <w:r w:rsidRPr="007432E8">
        <w:rPr>
          <w:rFonts w:ascii="Arial" w:hAnsi="Arial" w:cs="Arial"/>
          <w:color w:val="auto"/>
          <w:sz w:val="24"/>
        </w:rPr>
        <w:t>print("\nCorpo docente do curso de",curso,"referente à disciplina de {0}: {1} e {2}".format(disciplinas[0],docentes[6],docentes[7]))</w:t>
      </w:r>
    </w:p>
    <w:p w:rsidR="007432E8" w:rsidRDefault="007432E8" w:rsidP="007432E8">
      <w:pPr>
        <w:pStyle w:val="ListParagraph"/>
        <w:ind w:left="1440"/>
        <w:rPr>
          <w:rFonts w:ascii="Arial" w:hAnsi="Arial" w:cs="Arial"/>
          <w:color w:val="auto"/>
          <w:sz w:val="24"/>
        </w:rPr>
      </w:pPr>
      <w:r w:rsidRPr="007432E8">
        <w:rPr>
          <w:rFonts w:ascii="Arial" w:hAnsi="Arial" w:cs="Arial"/>
          <w:color w:val="auto"/>
          <w:sz w:val="24"/>
        </w:rPr>
        <w:t xml:space="preserve">        print("\nNOTA: Dados insuficientes para ilustrar o gráfico")</w:t>
      </w:r>
    </w:p>
    <w:p w:rsidR="0032169E" w:rsidRPr="007432E8" w:rsidRDefault="0032169E" w:rsidP="007432E8">
      <w:pPr>
        <w:pStyle w:val="ListParagraph"/>
        <w:ind w:left="1440"/>
        <w:rPr>
          <w:rFonts w:ascii="Arial" w:hAnsi="Arial" w:cs="Arial"/>
          <w:color w:val="auto"/>
          <w:sz w:val="24"/>
        </w:rPr>
      </w:pPr>
    </w:p>
    <w:p w:rsidR="00B03A6E" w:rsidRPr="00B03A6E" w:rsidRDefault="00B03A6E" w:rsidP="00B03A6E">
      <w:pPr>
        <w:pStyle w:val="ListParagraph"/>
        <w:numPr>
          <w:ilvl w:val="0"/>
          <w:numId w:val="20"/>
        </w:numPr>
        <w:rPr>
          <w:rFonts w:ascii="Arial" w:hAnsi="Arial" w:cs="Arial"/>
          <w:color w:val="auto"/>
          <w:sz w:val="24"/>
        </w:rPr>
      </w:pPr>
      <w:r w:rsidRPr="00B03A6E">
        <w:rPr>
          <w:rFonts w:ascii="Arial" w:hAnsi="Arial" w:cs="Arial"/>
          <w:color w:val="auto"/>
          <w:sz w:val="24"/>
        </w:rPr>
        <w:t xml:space="preserve">Caso contrário, </w:t>
      </w:r>
      <w:r w:rsidRPr="00B03A6E">
        <w:rPr>
          <w:rFonts w:ascii="Arial" w:hAnsi="Arial" w:cs="Arial"/>
          <w:i/>
          <w:color w:val="auto"/>
          <w:sz w:val="24"/>
        </w:rPr>
        <w:t>else</w:t>
      </w:r>
      <w:r w:rsidRPr="00B03A6E">
        <w:rPr>
          <w:rFonts w:ascii="Arial" w:hAnsi="Arial" w:cs="Arial"/>
          <w:color w:val="auto"/>
          <w:sz w:val="24"/>
        </w:rPr>
        <w:t>, sabendo todos os valores dos elementos de avaliação de uma dada disciplina já é possível calcular a média final e assim ilustrar o gráfico</w:t>
      </w:r>
      <w:r w:rsidR="00615148">
        <w:rPr>
          <w:rFonts w:ascii="Arial" w:hAnsi="Arial" w:cs="Arial"/>
          <w:color w:val="auto"/>
          <w:sz w:val="24"/>
        </w:rPr>
        <w:t xml:space="preserve"> e os valores na tabela.</w:t>
      </w:r>
    </w:p>
    <w:p w:rsidR="007432E8" w:rsidRPr="002F365F" w:rsidRDefault="007432E8" w:rsidP="00B03A6E">
      <w:pPr>
        <w:ind w:left="360" w:firstLine="360"/>
        <w:rPr>
          <w:rFonts w:ascii="Arial" w:hAnsi="Arial" w:cs="Arial"/>
          <w:color w:val="auto"/>
          <w:sz w:val="24"/>
          <w:lang w:val="en-US"/>
        </w:rPr>
      </w:pPr>
      <w:r w:rsidRPr="00B03A6E">
        <w:rPr>
          <w:rFonts w:ascii="Arial" w:hAnsi="Arial" w:cs="Arial"/>
          <w:color w:val="auto"/>
          <w:sz w:val="24"/>
        </w:rPr>
        <w:lastRenderedPageBreak/>
        <w:t xml:space="preserve">  </w:t>
      </w:r>
      <w:r w:rsidRPr="002F365F">
        <w:rPr>
          <w:rFonts w:ascii="Arial" w:hAnsi="Arial" w:cs="Arial"/>
          <w:color w:val="auto"/>
          <w:sz w:val="24"/>
          <w:lang w:val="en-US"/>
        </w:rPr>
        <w:t>else:</w:t>
      </w:r>
    </w:p>
    <w:p w:rsidR="007432E8" w:rsidRPr="002F365F" w:rsidRDefault="00B03A6E" w:rsidP="00B03A6E">
      <w:pPr>
        <w:rPr>
          <w:rFonts w:ascii="Arial" w:hAnsi="Arial" w:cs="Arial"/>
          <w:color w:val="auto"/>
          <w:sz w:val="24"/>
          <w:lang w:val="en-US"/>
        </w:rPr>
      </w:pPr>
      <w:r w:rsidRPr="002F365F">
        <w:rPr>
          <w:rFonts w:ascii="Arial" w:hAnsi="Arial" w:cs="Arial"/>
          <w:color w:val="auto"/>
          <w:sz w:val="24"/>
          <w:lang w:val="en-US"/>
        </w:rPr>
        <w:t xml:space="preserve">                    </w:t>
      </w:r>
      <w:r w:rsidR="007432E8" w:rsidRPr="002F365F">
        <w:rPr>
          <w:rFonts w:ascii="Arial" w:hAnsi="Arial" w:cs="Arial"/>
          <w:color w:val="auto"/>
          <w:sz w:val="24"/>
          <w:lang w:val="en-US"/>
        </w:rPr>
        <w:t>def f (t1,t2,t3,p):</w:t>
      </w:r>
    </w:p>
    <w:p w:rsidR="007432E8" w:rsidRPr="002F365F" w:rsidRDefault="007432E8" w:rsidP="007432E8">
      <w:pPr>
        <w:pStyle w:val="ListParagraph"/>
        <w:ind w:left="1440"/>
        <w:rPr>
          <w:rFonts w:ascii="Arial" w:hAnsi="Arial" w:cs="Arial"/>
          <w:color w:val="auto"/>
          <w:sz w:val="24"/>
          <w:lang w:val="en-US"/>
        </w:rPr>
      </w:pPr>
      <w:r w:rsidRPr="002F365F">
        <w:rPr>
          <w:rFonts w:ascii="Arial" w:hAnsi="Arial" w:cs="Arial"/>
          <w:color w:val="auto"/>
          <w:sz w:val="24"/>
          <w:lang w:val="en-US"/>
        </w:rPr>
        <w:t>f=(t1*0.30)+(t2*0.35)+(t3*0.30)+(p*0.05)</w:t>
      </w:r>
    </w:p>
    <w:p w:rsidR="00615148" w:rsidRPr="002F365F" w:rsidRDefault="00B03A6E" w:rsidP="00B03A6E">
      <w:pPr>
        <w:rPr>
          <w:rFonts w:ascii="Arial" w:hAnsi="Arial" w:cs="Arial"/>
          <w:color w:val="auto"/>
          <w:sz w:val="24"/>
          <w:lang w:val="en-US"/>
        </w:rPr>
      </w:pPr>
      <w:r w:rsidRPr="002F365F">
        <w:rPr>
          <w:rFonts w:ascii="Arial" w:hAnsi="Arial" w:cs="Arial"/>
          <w:color w:val="auto"/>
          <w:sz w:val="24"/>
          <w:lang w:val="en-US"/>
        </w:rPr>
        <w:t xml:space="preserve">                      </w:t>
      </w:r>
      <w:r w:rsidR="007432E8" w:rsidRPr="002F365F">
        <w:rPr>
          <w:rFonts w:ascii="Arial" w:hAnsi="Arial" w:cs="Arial"/>
          <w:color w:val="auto"/>
          <w:sz w:val="24"/>
          <w:lang w:val="en-US"/>
        </w:rPr>
        <w:t>return f</w:t>
      </w:r>
    </w:p>
    <w:p w:rsidR="00B03A6E" w:rsidRPr="00B03A6E" w:rsidRDefault="00B03A6E" w:rsidP="00B03A6E">
      <w:pPr>
        <w:ind w:left="720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Através desta função cálcula-se a média final.</w:t>
      </w:r>
    </w:p>
    <w:p w:rsidR="00615148" w:rsidRPr="00615148" w:rsidRDefault="00615148" w:rsidP="00615148">
      <w:pPr>
        <w:ind w:left="720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Pelo mesmo método anteriormento explicado cria-se a tabela, não recebendo a mensagem de aviso pela falta de dados.</w:t>
      </w:r>
    </w:p>
    <w:p w:rsidR="00615148" w:rsidRDefault="00615148" w:rsidP="007432E8">
      <w:pPr>
        <w:pStyle w:val="ListParagraph"/>
        <w:ind w:left="1440"/>
        <w:rPr>
          <w:rFonts w:ascii="Arial" w:hAnsi="Arial" w:cs="Arial"/>
          <w:color w:val="auto"/>
          <w:sz w:val="24"/>
        </w:rPr>
      </w:pPr>
    </w:p>
    <w:p w:rsidR="007432E8" w:rsidRPr="007432E8" w:rsidRDefault="007432E8" w:rsidP="007432E8">
      <w:pPr>
        <w:pStyle w:val="ListParagraph"/>
        <w:ind w:left="1440"/>
        <w:rPr>
          <w:rFonts w:ascii="Arial" w:hAnsi="Arial" w:cs="Arial"/>
          <w:color w:val="auto"/>
          <w:sz w:val="24"/>
        </w:rPr>
      </w:pPr>
      <w:r w:rsidRPr="007432E8">
        <w:rPr>
          <w:rFonts w:ascii="Arial" w:hAnsi="Arial" w:cs="Arial"/>
          <w:color w:val="auto"/>
          <w:sz w:val="24"/>
        </w:rPr>
        <w:t>AP=[["Teste1","Trabalho","Teste2","Participação","Final"],["30%","35%","30%","5%"," "],[d1,d2,d3," "," "],[t1,t2,t3,p,round(f(t1,t2,t3,p),2)]]</w:t>
      </w:r>
    </w:p>
    <w:p w:rsidR="007432E8" w:rsidRPr="002F365F" w:rsidRDefault="007432E8" w:rsidP="007432E8">
      <w:pPr>
        <w:pStyle w:val="ListParagraph"/>
        <w:ind w:left="1440"/>
        <w:rPr>
          <w:rFonts w:ascii="Arial" w:hAnsi="Arial" w:cs="Arial"/>
          <w:color w:val="auto"/>
          <w:sz w:val="24"/>
          <w:lang w:val="en-US"/>
        </w:rPr>
      </w:pPr>
      <w:r w:rsidRPr="007432E8">
        <w:rPr>
          <w:rFonts w:ascii="Arial" w:hAnsi="Arial" w:cs="Arial"/>
          <w:color w:val="auto"/>
          <w:sz w:val="24"/>
        </w:rPr>
        <w:t xml:space="preserve">        </w:t>
      </w:r>
      <w:r w:rsidRPr="002F365F">
        <w:rPr>
          <w:rFonts w:ascii="Arial" w:hAnsi="Arial" w:cs="Arial"/>
          <w:color w:val="auto"/>
          <w:sz w:val="24"/>
          <w:lang w:val="en-US"/>
        </w:rPr>
        <w:t>print()</w:t>
      </w:r>
    </w:p>
    <w:p w:rsidR="007432E8" w:rsidRPr="002F365F" w:rsidRDefault="007432E8" w:rsidP="007432E8">
      <w:pPr>
        <w:pStyle w:val="ListParagraph"/>
        <w:ind w:left="1440"/>
        <w:rPr>
          <w:rFonts w:ascii="Arial" w:hAnsi="Arial" w:cs="Arial"/>
          <w:color w:val="auto"/>
          <w:sz w:val="24"/>
          <w:lang w:val="en-US"/>
        </w:rPr>
      </w:pPr>
      <w:r w:rsidRPr="002F365F">
        <w:rPr>
          <w:rFonts w:ascii="Arial" w:hAnsi="Arial" w:cs="Arial"/>
          <w:color w:val="auto"/>
          <w:sz w:val="24"/>
          <w:lang w:val="en-US"/>
        </w:rPr>
        <w:t xml:space="preserve">        for z in AP:</w:t>
      </w:r>
    </w:p>
    <w:p w:rsidR="007432E8" w:rsidRPr="002F365F" w:rsidRDefault="007432E8" w:rsidP="007432E8">
      <w:pPr>
        <w:pStyle w:val="ListParagraph"/>
        <w:ind w:left="1440"/>
        <w:rPr>
          <w:rFonts w:ascii="Arial" w:hAnsi="Arial" w:cs="Arial"/>
          <w:color w:val="auto"/>
          <w:sz w:val="24"/>
          <w:lang w:val="en-US"/>
        </w:rPr>
      </w:pPr>
      <w:r w:rsidRPr="002F365F">
        <w:rPr>
          <w:rFonts w:ascii="Arial" w:hAnsi="Arial" w:cs="Arial"/>
          <w:color w:val="auto"/>
          <w:sz w:val="24"/>
          <w:lang w:val="en-US"/>
        </w:rPr>
        <w:t xml:space="preserve">            print("|",z[0]," "*(10-len(str(z[0]))),"|",z[1]," "*(10-len(str(z[1]))),"|",z[2]," "*(10-len(str(z[2]))),"|",z[3]," "*(12-len(str(z[3]))),"|",z[4]," "*(5-len(str(z[4]))),"|")</w:t>
      </w:r>
    </w:p>
    <w:p w:rsidR="007432E8" w:rsidRDefault="007432E8" w:rsidP="007432E8">
      <w:pPr>
        <w:pStyle w:val="ListParagraph"/>
        <w:ind w:left="1440"/>
        <w:rPr>
          <w:rFonts w:ascii="Arial" w:hAnsi="Arial" w:cs="Arial"/>
          <w:color w:val="auto"/>
          <w:sz w:val="24"/>
        </w:rPr>
      </w:pPr>
      <w:r w:rsidRPr="002F365F">
        <w:rPr>
          <w:rFonts w:ascii="Arial" w:hAnsi="Arial" w:cs="Arial"/>
          <w:color w:val="auto"/>
          <w:sz w:val="24"/>
          <w:lang w:val="en-US"/>
        </w:rPr>
        <w:t xml:space="preserve">        </w:t>
      </w:r>
      <w:r w:rsidRPr="007432E8">
        <w:rPr>
          <w:rFonts w:ascii="Arial" w:hAnsi="Arial" w:cs="Arial"/>
          <w:color w:val="auto"/>
          <w:sz w:val="24"/>
        </w:rPr>
        <w:t>print("\nCorpo docente do curso de",curso,"referente à disciplina de {0}: {1} e {2}".format(disciplinas[0],docentes[6],docentes[7]))</w:t>
      </w:r>
    </w:p>
    <w:p w:rsidR="00B03A6E" w:rsidRDefault="00B03A6E" w:rsidP="007432E8">
      <w:pPr>
        <w:pStyle w:val="ListParagraph"/>
        <w:ind w:left="1440"/>
        <w:rPr>
          <w:rFonts w:ascii="Arial" w:hAnsi="Arial" w:cs="Arial"/>
          <w:color w:val="auto"/>
          <w:sz w:val="24"/>
        </w:rPr>
      </w:pPr>
    </w:p>
    <w:p w:rsidR="00B03A6E" w:rsidRDefault="00B03A6E" w:rsidP="00C435FB">
      <w:pPr>
        <w:pStyle w:val="ListParagraph"/>
        <w:numPr>
          <w:ilvl w:val="0"/>
          <w:numId w:val="20"/>
        </w:numPr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Desta vez não temos informação desconhecida sendo assim possível a ilustração do gráfico</w:t>
      </w:r>
      <w:r w:rsidR="00C435FB">
        <w:rPr>
          <w:rFonts w:ascii="Arial" w:hAnsi="Arial" w:cs="Arial"/>
          <w:color w:val="auto"/>
          <w:sz w:val="24"/>
        </w:rPr>
        <w:t xml:space="preserve"> de barras na vertical. </w:t>
      </w:r>
    </w:p>
    <w:p w:rsidR="00B03A6E" w:rsidRDefault="00B03A6E" w:rsidP="007432E8">
      <w:pPr>
        <w:pStyle w:val="ListParagraph"/>
        <w:ind w:left="1440"/>
        <w:rPr>
          <w:rFonts w:ascii="Arial" w:hAnsi="Arial" w:cs="Arial"/>
          <w:color w:val="auto"/>
          <w:sz w:val="24"/>
        </w:rPr>
      </w:pPr>
    </w:p>
    <w:p w:rsidR="00B03A6E" w:rsidRPr="00B03A6E" w:rsidRDefault="00B03A6E" w:rsidP="00B03A6E">
      <w:pPr>
        <w:pStyle w:val="ListParagraph"/>
        <w:ind w:left="1440"/>
        <w:rPr>
          <w:rFonts w:ascii="Arial" w:hAnsi="Arial" w:cs="Arial"/>
          <w:color w:val="auto"/>
          <w:sz w:val="24"/>
        </w:rPr>
      </w:pPr>
      <w:r w:rsidRPr="00B03A6E">
        <w:rPr>
          <w:rFonts w:ascii="Arial" w:hAnsi="Arial" w:cs="Arial"/>
          <w:color w:val="auto"/>
          <w:sz w:val="24"/>
        </w:rPr>
        <w:t xml:space="preserve">        x=["Teste1","Trabalho","Teste2","Participação","Final"]</w:t>
      </w:r>
    </w:p>
    <w:p w:rsidR="00B03A6E" w:rsidRPr="002F365F" w:rsidRDefault="00B03A6E" w:rsidP="00B03A6E">
      <w:pPr>
        <w:pStyle w:val="ListParagraph"/>
        <w:ind w:left="1440"/>
        <w:rPr>
          <w:rFonts w:ascii="Arial" w:hAnsi="Arial" w:cs="Arial"/>
          <w:color w:val="auto"/>
          <w:sz w:val="24"/>
          <w:lang w:val="en-US"/>
        </w:rPr>
      </w:pPr>
      <w:r w:rsidRPr="00B03A6E">
        <w:rPr>
          <w:rFonts w:ascii="Arial" w:hAnsi="Arial" w:cs="Arial"/>
          <w:color w:val="auto"/>
          <w:sz w:val="24"/>
        </w:rPr>
        <w:t xml:space="preserve">        </w:t>
      </w:r>
      <w:r w:rsidRPr="002F365F">
        <w:rPr>
          <w:rFonts w:ascii="Arial" w:hAnsi="Arial" w:cs="Arial"/>
          <w:color w:val="auto"/>
          <w:sz w:val="24"/>
          <w:lang w:val="en-US"/>
        </w:rPr>
        <w:t>y=[t1,t2,t3,p,round(f(t1,t2,t3,p),2)]</w:t>
      </w:r>
    </w:p>
    <w:p w:rsidR="00B03A6E" w:rsidRPr="00B03A6E" w:rsidRDefault="00B03A6E" w:rsidP="00B03A6E">
      <w:pPr>
        <w:pStyle w:val="ListParagraph"/>
        <w:ind w:left="1440"/>
        <w:rPr>
          <w:rFonts w:ascii="Arial" w:hAnsi="Arial" w:cs="Arial"/>
          <w:color w:val="auto"/>
          <w:sz w:val="24"/>
        </w:rPr>
      </w:pPr>
      <w:r w:rsidRPr="002F365F">
        <w:rPr>
          <w:rFonts w:ascii="Arial" w:hAnsi="Arial" w:cs="Arial"/>
          <w:color w:val="auto"/>
          <w:sz w:val="24"/>
          <w:lang w:val="en-US"/>
        </w:rPr>
        <w:t xml:space="preserve">        </w:t>
      </w:r>
      <w:r w:rsidRPr="00B03A6E">
        <w:rPr>
          <w:rFonts w:ascii="Arial" w:hAnsi="Arial" w:cs="Arial"/>
          <w:color w:val="auto"/>
          <w:sz w:val="24"/>
        </w:rPr>
        <w:t>def plotgraph (x,y):</w:t>
      </w:r>
    </w:p>
    <w:p w:rsidR="00B03A6E" w:rsidRPr="00B03A6E" w:rsidRDefault="00B03A6E" w:rsidP="00B03A6E">
      <w:pPr>
        <w:pStyle w:val="ListParagraph"/>
        <w:ind w:left="1440"/>
        <w:rPr>
          <w:rFonts w:ascii="Arial" w:hAnsi="Arial" w:cs="Arial"/>
          <w:color w:val="auto"/>
          <w:sz w:val="24"/>
        </w:rPr>
      </w:pPr>
      <w:r w:rsidRPr="00B03A6E">
        <w:rPr>
          <w:rFonts w:ascii="Arial" w:hAnsi="Arial" w:cs="Arial"/>
          <w:color w:val="auto"/>
          <w:sz w:val="24"/>
        </w:rPr>
        <w:t xml:space="preserve">            plt.xlabel("Elementos de avaliação")</w:t>
      </w:r>
    </w:p>
    <w:p w:rsidR="00B03A6E" w:rsidRPr="00B03A6E" w:rsidRDefault="00B03A6E" w:rsidP="00B03A6E">
      <w:pPr>
        <w:pStyle w:val="ListParagraph"/>
        <w:ind w:left="1440"/>
        <w:rPr>
          <w:rFonts w:ascii="Arial" w:hAnsi="Arial" w:cs="Arial"/>
          <w:color w:val="auto"/>
          <w:sz w:val="24"/>
        </w:rPr>
      </w:pPr>
      <w:r w:rsidRPr="00B03A6E">
        <w:rPr>
          <w:rFonts w:ascii="Arial" w:hAnsi="Arial" w:cs="Arial"/>
          <w:color w:val="auto"/>
          <w:sz w:val="24"/>
        </w:rPr>
        <w:t xml:space="preserve">            plt.ylabel("Notas obtidas")  </w:t>
      </w:r>
    </w:p>
    <w:p w:rsidR="00B03A6E" w:rsidRPr="00B03A6E" w:rsidRDefault="00B03A6E" w:rsidP="00B03A6E">
      <w:pPr>
        <w:pStyle w:val="ListParagraph"/>
        <w:ind w:left="1440"/>
        <w:rPr>
          <w:rFonts w:ascii="Arial" w:hAnsi="Arial" w:cs="Arial"/>
          <w:color w:val="auto"/>
          <w:sz w:val="24"/>
        </w:rPr>
      </w:pPr>
      <w:r w:rsidRPr="00B03A6E">
        <w:rPr>
          <w:rFonts w:ascii="Arial" w:hAnsi="Arial" w:cs="Arial"/>
          <w:color w:val="auto"/>
          <w:sz w:val="24"/>
        </w:rPr>
        <w:t xml:space="preserve">            plt.title("Classificações obtidas em AP")</w:t>
      </w:r>
    </w:p>
    <w:p w:rsidR="00B03A6E" w:rsidRPr="002F365F" w:rsidRDefault="00B03A6E" w:rsidP="00B03A6E">
      <w:pPr>
        <w:pStyle w:val="ListParagraph"/>
        <w:ind w:left="1440"/>
        <w:rPr>
          <w:rFonts w:ascii="Arial" w:hAnsi="Arial" w:cs="Arial"/>
          <w:color w:val="auto"/>
          <w:sz w:val="24"/>
          <w:lang w:val="en-US"/>
        </w:rPr>
      </w:pPr>
      <w:r w:rsidRPr="00B03A6E">
        <w:rPr>
          <w:rFonts w:ascii="Arial" w:hAnsi="Arial" w:cs="Arial"/>
          <w:color w:val="auto"/>
          <w:sz w:val="24"/>
        </w:rPr>
        <w:t xml:space="preserve">            </w:t>
      </w:r>
      <w:r w:rsidRPr="002F365F">
        <w:rPr>
          <w:rFonts w:ascii="Arial" w:hAnsi="Arial" w:cs="Arial"/>
          <w:color w:val="auto"/>
          <w:sz w:val="24"/>
          <w:lang w:val="en-US"/>
        </w:rPr>
        <w:t>plt.bar(x,y)</w:t>
      </w:r>
    </w:p>
    <w:p w:rsidR="00B03A6E" w:rsidRPr="002F365F" w:rsidRDefault="00B03A6E" w:rsidP="00B03A6E">
      <w:pPr>
        <w:pStyle w:val="ListParagraph"/>
        <w:ind w:left="1440"/>
        <w:rPr>
          <w:rFonts w:ascii="Arial" w:hAnsi="Arial" w:cs="Arial"/>
          <w:color w:val="auto"/>
          <w:sz w:val="24"/>
          <w:lang w:val="en-US"/>
        </w:rPr>
      </w:pPr>
      <w:r w:rsidRPr="002F365F">
        <w:rPr>
          <w:rFonts w:ascii="Arial" w:hAnsi="Arial" w:cs="Arial"/>
          <w:color w:val="auto"/>
          <w:sz w:val="24"/>
          <w:lang w:val="en-US"/>
        </w:rPr>
        <w:t xml:space="preserve">            plt.ylim(0,20)</w:t>
      </w:r>
    </w:p>
    <w:p w:rsidR="00B03A6E" w:rsidRPr="002F365F" w:rsidRDefault="00B03A6E" w:rsidP="00B03A6E">
      <w:pPr>
        <w:pStyle w:val="ListParagraph"/>
        <w:ind w:left="1440"/>
        <w:rPr>
          <w:rFonts w:ascii="Arial" w:hAnsi="Arial" w:cs="Arial"/>
          <w:color w:val="auto"/>
          <w:sz w:val="24"/>
          <w:lang w:val="en-US"/>
        </w:rPr>
      </w:pPr>
      <w:r w:rsidRPr="002F365F">
        <w:rPr>
          <w:rFonts w:ascii="Arial" w:hAnsi="Arial" w:cs="Arial"/>
          <w:color w:val="auto"/>
          <w:sz w:val="24"/>
          <w:lang w:val="en-US"/>
        </w:rPr>
        <w:t xml:space="preserve">            plt.yticks(np.arange(0,20+1,2.0))</w:t>
      </w:r>
    </w:p>
    <w:p w:rsidR="00B03A6E" w:rsidRPr="002F365F" w:rsidRDefault="00B03A6E" w:rsidP="00B03A6E">
      <w:pPr>
        <w:pStyle w:val="ListParagraph"/>
        <w:ind w:left="1440"/>
        <w:rPr>
          <w:rFonts w:ascii="Arial" w:hAnsi="Arial" w:cs="Arial"/>
          <w:color w:val="auto"/>
          <w:sz w:val="24"/>
          <w:lang w:val="en-US"/>
        </w:rPr>
      </w:pPr>
      <w:r w:rsidRPr="002F365F">
        <w:rPr>
          <w:rFonts w:ascii="Arial" w:hAnsi="Arial" w:cs="Arial"/>
          <w:color w:val="auto"/>
          <w:sz w:val="24"/>
          <w:lang w:val="en-US"/>
        </w:rPr>
        <w:t xml:space="preserve">            plt.show()</w:t>
      </w:r>
    </w:p>
    <w:p w:rsidR="00B03A6E" w:rsidRDefault="00B03A6E" w:rsidP="00B03A6E">
      <w:pPr>
        <w:pStyle w:val="ListParagraph"/>
        <w:ind w:left="1440"/>
        <w:rPr>
          <w:rFonts w:ascii="Arial" w:hAnsi="Arial" w:cs="Arial"/>
          <w:color w:val="auto"/>
          <w:sz w:val="24"/>
        </w:rPr>
      </w:pPr>
      <w:r w:rsidRPr="002F365F">
        <w:rPr>
          <w:rFonts w:ascii="Arial" w:hAnsi="Arial" w:cs="Arial"/>
          <w:color w:val="auto"/>
          <w:sz w:val="24"/>
          <w:lang w:val="en-US"/>
        </w:rPr>
        <w:t xml:space="preserve">        </w:t>
      </w:r>
      <w:r w:rsidRPr="00B03A6E">
        <w:rPr>
          <w:rFonts w:ascii="Arial" w:hAnsi="Arial" w:cs="Arial"/>
          <w:color w:val="auto"/>
          <w:sz w:val="24"/>
        </w:rPr>
        <w:t>plotgraph(x,y)</w:t>
      </w:r>
    </w:p>
    <w:p w:rsidR="00B03A6E" w:rsidRDefault="00B03A6E" w:rsidP="00B03A6E">
      <w:pPr>
        <w:pStyle w:val="ListParagraph"/>
        <w:ind w:left="1440"/>
        <w:rPr>
          <w:rFonts w:ascii="Arial" w:hAnsi="Arial" w:cs="Arial"/>
          <w:color w:val="auto"/>
          <w:sz w:val="24"/>
        </w:rPr>
      </w:pPr>
    </w:p>
    <w:p w:rsidR="00C435FB" w:rsidRDefault="00C435FB" w:rsidP="00C435FB">
      <w:pPr>
        <w:pStyle w:val="ListParagraph"/>
        <w:numPr>
          <w:ilvl w:val="0"/>
          <w:numId w:val="20"/>
        </w:numPr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 xml:space="preserve">Se a escolha fosse ALL então o programa irá pedir todas as notas de cada disciplina  e calculando passo a passo a média de cada disciplina e </w:t>
      </w:r>
      <w:r>
        <w:rPr>
          <w:rFonts w:ascii="Arial" w:hAnsi="Arial" w:cs="Arial"/>
          <w:color w:val="auto"/>
          <w:sz w:val="24"/>
        </w:rPr>
        <w:lastRenderedPageBreak/>
        <w:t>no fim compilar tudo num gráfico de barras horizontais, que serão os resultados finais de todas as disciplinas do primeiro semestre.</w:t>
      </w:r>
    </w:p>
    <w:p w:rsidR="00C435FB" w:rsidRPr="002F365F" w:rsidRDefault="00C435FB" w:rsidP="00C435FB">
      <w:pPr>
        <w:rPr>
          <w:rFonts w:ascii="Arial" w:hAnsi="Arial" w:cs="Arial"/>
          <w:color w:val="auto"/>
          <w:sz w:val="24"/>
          <w:lang w:val="en-US"/>
        </w:rPr>
      </w:pPr>
      <w:r w:rsidRPr="00C435FB">
        <w:rPr>
          <w:rFonts w:ascii="Arial" w:hAnsi="Arial" w:cs="Arial"/>
          <w:color w:val="auto"/>
          <w:sz w:val="24"/>
        </w:rPr>
        <w:t xml:space="preserve">                </w:t>
      </w:r>
      <w:r w:rsidRPr="002F365F">
        <w:rPr>
          <w:rFonts w:ascii="Arial" w:hAnsi="Arial" w:cs="Arial"/>
          <w:color w:val="auto"/>
          <w:sz w:val="24"/>
          <w:lang w:val="en-US"/>
        </w:rPr>
        <w:t>x=[round(i(n1,n2,q),2),round(k(e1,e2,e3,h),2),round(a(MT,TI,TF,v),2),round(f(t1,t2,t3,p),2),round(j(g1,g2,u),2)]</w:t>
      </w:r>
    </w:p>
    <w:p w:rsidR="00C435FB" w:rsidRPr="002F365F" w:rsidRDefault="00C435FB" w:rsidP="00C435FB">
      <w:pPr>
        <w:rPr>
          <w:rFonts w:ascii="Arial" w:hAnsi="Arial" w:cs="Arial"/>
          <w:color w:val="auto"/>
          <w:sz w:val="24"/>
          <w:lang w:val="en-US"/>
        </w:rPr>
      </w:pPr>
    </w:p>
    <w:p w:rsidR="00C435FB" w:rsidRPr="00C435FB" w:rsidRDefault="00C435FB" w:rsidP="00C435FB">
      <w:pPr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Utilizou-se a operação round pois as notas finais são sempre arredondadas.</w:t>
      </w:r>
    </w:p>
    <w:p w:rsidR="00C435FB" w:rsidRDefault="00C435FB" w:rsidP="00C435FB">
      <w:pPr>
        <w:rPr>
          <w:rFonts w:ascii="Arial" w:hAnsi="Arial" w:cs="Arial"/>
          <w:color w:val="auto"/>
          <w:sz w:val="24"/>
        </w:rPr>
      </w:pPr>
      <w:r w:rsidRPr="00C435FB">
        <w:rPr>
          <w:rFonts w:ascii="Arial" w:hAnsi="Arial" w:cs="Arial"/>
          <w:color w:val="auto"/>
          <w:sz w:val="24"/>
        </w:rPr>
        <w:t xml:space="preserve">                </w:t>
      </w:r>
    </w:p>
    <w:p w:rsidR="00C435FB" w:rsidRPr="002F365F" w:rsidRDefault="00C435FB" w:rsidP="00C435FB">
      <w:pPr>
        <w:rPr>
          <w:rFonts w:ascii="Arial" w:hAnsi="Arial" w:cs="Arial"/>
          <w:color w:val="auto"/>
          <w:sz w:val="24"/>
          <w:lang w:val="en-US"/>
        </w:rPr>
      </w:pPr>
      <w:r w:rsidRPr="002F365F">
        <w:rPr>
          <w:rFonts w:ascii="Arial" w:hAnsi="Arial" w:cs="Arial"/>
          <w:color w:val="auto"/>
          <w:sz w:val="24"/>
          <w:lang w:val="en-US"/>
        </w:rPr>
        <w:t>y=["NFC","IE","MAT1","AP","IG"]</w:t>
      </w:r>
    </w:p>
    <w:p w:rsidR="00C435FB" w:rsidRPr="00C435FB" w:rsidRDefault="00C435FB" w:rsidP="00C435FB">
      <w:pPr>
        <w:rPr>
          <w:rFonts w:ascii="Arial" w:hAnsi="Arial" w:cs="Arial"/>
          <w:color w:val="auto"/>
          <w:sz w:val="24"/>
        </w:rPr>
      </w:pPr>
      <w:r w:rsidRPr="002F365F">
        <w:rPr>
          <w:rFonts w:ascii="Arial" w:hAnsi="Arial" w:cs="Arial"/>
          <w:color w:val="auto"/>
          <w:sz w:val="24"/>
          <w:lang w:val="en-US"/>
        </w:rPr>
        <w:t xml:space="preserve">                </w:t>
      </w:r>
      <w:r w:rsidRPr="00C435FB">
        <w:rPr>
          <w:rFonts w:ascii="Arial" w:hAnsi="Arial" w:cs="Arial"/>
          <w:color w:val="auto"/>
          <w:sz w:val="24"/>
        </w:rPr>
        <w:t>def plotgraph (y,x):</w:t>
      </w:r>
    </w:p>
    <w:p w:rsidR="00C435FB" w:rsidRPr="00C435FB" w:rsidRDefault="00C435FB" w:rsidP="00C435FB">
      <w:pPr>
        <w:rPr>
          <w:rFonts w:ascii="Arial" w:hAnsi="Arial" w:cs="Arial"/>
          <w:color w:val="auto"/>
          <w:sz w:val="24"/>
        </w:rPr>
      </w:pPr>
      <w:r w:rsidRPr="00C435FB">
        <w:rPr>
          <w:rFonts w:ascii="Arial" w:hAnsi="Arial" w:cs="Arial"/>
          <w:color w:val="auto"/>
          <w:sz w:val="24"/>
        </w:rPr>
        <w:t xml:space="preserve">                    plt.xlabel("Notas finais")</w:t>
      </w:r>
    </w:p>
    <w:p w:rsidR="00C435FB" w:rsidRPr="00C435FB" w:rsidRDefault="00C435FB" w:rsidP="00C435FB">
      <w:pPr>
        <w:rPr>
          <w:rFonts w:ascii="Arial" w:hAnsi="Arial" w:cs="Arial"/>
          <w:color w:val="auto"/>
          <w:sz w:val="24"/>
        </w:rPr>
      </w:pPr>
      <w:r w:rsidRPr="00C435FB">
        <w:rPr>
          <w:rFonts w:ascii="Arial" w:hAnsi="Arial" w:cs="Arial"/>
          <w:color w:val="auto"/>
          <w:sz w:val="24"/>
        </w:rPr>
        <w:t xml:space="preserve">                    plt.ylabel("Disciplinas")  </w:t>
      </w:r>
    </w:p>
    <w:p w:rsidR="00C435FB" w:rsidRPr="00C435FB" w:rsidRDefault="00C435FB" w:rsidP="00C435FB">
      <w:pPr>
        <w:rPr>
          <w:rFonts w:ascii="Arial" w:hAnsi="Arial" w:cs="Arial"/>
          <w:color w:val="auto"/>
          <w:sz w:val="24"/>
        </w:rPr>
      </w:pPr>
      <w:r w:rsidRPr="00C435FB">
        <w:rPr>
          <w:rFonts w:ascii="Arial" w:hAnsi="Arial" w:cs="Arial"/>
          <w:color w:val="auto"/>
          <w:sz w:val="24"/>
        </w:rPr>
        <w:t xml:space="preserve">                    plt.title("Classificações finais de todas as disciplinas")</w:t>
      </w:r>
    </w:p>
    <w:p w:rsidR="00C435FB" w:rsidRPr="00C435FB" w:rsidRDefault="00C435FB" w:rsidP="00C435FB">
      <w:pPr>
        <w:rPr>
          <w:rFonts w:ascii="Arial" w:hAnsi="Arial" w:cs="Arial"/>
          <w:color w:val="auto"/>
          <w:sz w:val="24"/>
        </w:rPr>
      </w:pPr>
      <w:r w:rsidRPr="00C435FB">
        <w:rPr>
          <w:rFonts w:ascii="Arial" w:hAnsi="Arial" w:cs="Arial"/>
          <w:color w:val="auto"/>
          <w:sz w:val="24"/>
        </w:rPr>
        <w:t xml:space="preserve">                    plt.barh(y,x)</w:t>
      </w:r>
    </w:p>
    <w:p w:rsidR="00C435FB" w:rsidRPr="00C435FB" w:rsidRDefault="00C435FB" w:rsidP="00C435FB">
      <w:pPr>
        <w:rPr>
          <w:rFonts w:ascii="Arial" w:hAnsi="Arial" w:cs="Arial"/>
          <w:color w:val="auto"/>
          <w:sz w:val="24"/>
        </w:rPr>
      </w:pPr>
      <w:r w:rsidRPr="00C435FB">
        <w:rPr>
          <w:rFonts w:ascii="Arial" w:hAnsi="Arial" w:cs="Arial"/>
          <w:color w:val="auto"/>
          <w:sz w:val="24"/>
        </w:rPr>
        <w:t xml:space="preserve">                    plt.xlim(0,20)</w:t>
      </w:r>
    </w:p>
    <w:p w:rsidR="00C435FB" w:rsidRPr="002F365F" w:rsidRDefault="00C435FB" w:rsidP="00C435FB">
      <w:pPr>
        <w:rPr>
          <w:rFonts w:ascii="Arial" w:hAnsi="Arial" w:cs="Arial"/>
          <w:color w:val="auto"/>
          <w:sz w:val="24"/>
          <w:lang w:val="en-US"/>
        </w:rPr>
      </w:pPr>
      <w:r w:rsidRPr="00C435FB">
        <w:rPr>
          <w:rFonts w:ascii="Arial" w:hAnsi="Arial" w:cs="Arial"/>
          <w:color w:val="auto"/>
          <w:sz w:val="24"/>
        </w:rPr>
        <w:t xml:space="preserve">                    </w:t>
      </w:r>
      <w:r w:rsidRPr="002F365F">
        <w:rPr>
          <w:rFonts w:ascii="Arial" w:hAnsi="Arial" w:cs="Arial"/>
          <w:color w:val="auto"/>
          <w:sz w:val="24"/>
          <w:lang w:val="en-US"/>
        </w:rPr>
        <w:t>plt.xticks(np.arange(0,20+1,2.0))</w:t>
      </w:r>
    </w:p>
    <w:p w:rsidR="00C435FB" w:rsidRPr="002F365F" w:rsidRDefault="00C435FB" w:rsidP="00C435FB">
      <w:pPr>
        <w:rPr>
          <w:rFonts w:ascii="Arial" w:hAnsi="Arial" w:cs="Arial"/>
          <w:color w:val="auto"/>
          <w:sz w:val="24"/>
          <w:lang w:val="en-US"/>
        </w:rPr>
      </w:pPr>
      <w:r w:rsidRPr="002F365F">
        <w:rPr>
          <w:rFonts w:ascii="Arial" w:hAnsi="Arial" w:cs="Arial"/>
          <w:color w:val="auto"/>
          <w:sz w:val="24"/>
          <w:lang w:val="en-US"/>
        </w:rPr>
        <w:t xml:space="preserve">                    plt.show()</w:t>
      </w:r>
    </w:p>
    <w:p w:rsidR="00C435FB" w:rsidRPr="002F365F" w:rsidRDefault="00C435FB" w:rsidP="00C435FB">
      <w:pPr>
        <w:rPr>
          <w:rFonts w:ascii="Arial" w:hAnsi="Arial" w:cs="Arial"/>
          <w:color w:val="auto"/>
          <w:sz w:val="24"/>
          <w:lang w:val="en-US"/>
        </w:rPr>
      </w:pPr>
      <w:r w:rsidRPr="002F365F">
        <w:rPr>
          <w:rFonts w:ascii="Arial" w:hAnsi="Arial" w:cs="Arial"/>
          <w:color w:val="auto"/>
          <w:sz w:val="24"/>
          <w:lang w:val="en-US"/>
        </w:rPr>
        <w:t xml:space="preserve">                plotgraph(y,x)</w:t>
      </w:r>
    </w:p>
    <w:p w:rsidR="00C435FB" w:rsidRPr="002F365F" w:rsidRDefault="00C435FB" w:rsidP="00C435FB">
      <w:pPr>
        <w:rPr>
          <w:rFonts w:ascii="Arial" w:hAnsi="Arial" w:cs="Arial"/>
          <w:color w:val="auto"/>
          <w:sz w:val="24"/>
          <w:lang w:val="en-US"/>
        </w:rPr>
      </w:pPr>
      <w:r w:rsidRPr="002F365F">
        <w:rPr>
          <w:rFonts w:ascii="Arial" w:hAnsi="Arial" w:cs="Arial"/>
          <w:color w:val="auto"/>
          <w:sz w:val="24"/>
          <w:lang w:val="en-US"/>
        </w:rPr>
        <w:t xml:space="preserve">            else:</w:t>
      </w:r>
    </w:p>
    <w:p w:rsidR="00C435FB" w:rsidRPr="002F365F" w:rsidRDefault="00C435FB" w:rsidP="00C435FB">
      <w:pPr>
        <w:rPr>
          <w:rFonts w:ascii="Arial" w:hAnsi="Arial" w:cs="Arial"/>
          <w:color w:val="auto"/>
          <w:sz w:val="24"/>
          <w:lang w:val="en-US"/>
        </w:rPr>
      </w:pPr>
      <w:r w:rsidRPr="002F365F">
        <w:rPr>
          <w:rFonts w:ascii="Arial" w:hAnsi="Arial" w:cs="Arial"/>
          <w:color w:val="auto"/>
          <w:sz w:val="24"/>
          <w:lang w:val="en-US"/>
        </w:rPr>
        <w:t xml:space="preserve">                print()</w:t>
      </w:r>
    </w:p>
    <w:p w:rsidR="00F66C1D" w:rsidRPr="002F365F" w:rsidRDefault="00F66C1D" w:rsidP="00F66C1D">
      <w:pPr>
        <w:rPr>
          <w:rFonts w:ascii="Arial" w:hAnsi="Arial" w:cs="Arial"/>
          <w:color w:val="auto"/>
          <w:sz w:val="24"/>
          <w:lang w:val="en-US"/>
        </w:rPr>
      </w:pPr>
    </w:p>
    <w:p w:rsidR="00F66C1D" w:rsidRPr="00520E38" w:rsidRDefault="00C435FB" w:rsidP="00F66C1D">
      <w:pPr>
        <w:rPr>
          <w:rFonts w:ascii="Arial" w:hAnsi="Arial" w:cs="Arial"/>
          <w:i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A oper</w:t>
      </w:r>
      <w:r w:rsidR="00520E38">
        <w:rPr>
          <w:rFonts w:ascii="Arial" w:hAnsi="Arial" w:cs="Arial"/>
          <w:color w:val="auto"/>
          <w:sz w:val="24"/>
        </w:rPr>
        <w:t>a</w:t>
      </w:r>
      <w:r>
        <w:rPr>
          <w:rFonts w:ascii="Arial" w:hAnsi="Arial" w:cs="Arial"/>
          <w:color w:val="auto"/>
          <w:sz w:val="24"/>
        </w:rPr>
        <w:t xml:space="preserve">ção plt.barh(y,x) é o que permite </w:t>
      </w:r>
      <w:r w:rsidR="00615148">
        <w:rPr>
          <w:rFonts w:ascii="Arial" w:hAnsi="Arial" w:cs="Arial"/>
          <w:color w:val="auto"/>
          <w:sz w:val="24"/>
        </w:rPr>
        <w:t>a ilustrção de um gráfico</w:t>
      </w:r>
      <w:r>
        <w:rPr>
          <w:rFonts w:ascii="Arial" w:hAnsi="Arial" w:cs="Arial"/>
          <w:color w:val="auto"/>
          <w:sz w:val="24"/>
        </w:rPr>
        <w:t xml:space="preserve"> </w:t>
      </w:r>
      <w:r w:rsidR="00615148">
        <w:rPr>
          <w:rFonts w:ascii="Arial" w:hAnsi="Arial" w:cs="Arial"/>
          <w:color w:val="auto"/>
          <w:sz w:val="24"/>
        </w:rPr>
        <w:t>de</w:t>
      </w:r>
      <w:r>
        <w:rPr>
          <w:rFonts w:ascii="Arial" w:hAnsi="Arial" w:cs="Arial"/>
          <w:color w:val="auto"/>
          <w:sz w:val="24"/>
        </w:rPr>
        <w:t xml:space="preserve"> barras </w:t>
      </w:r>
      <w:r w:rsidR="00615148">
        <w:rPr>
          <w:rFonts w:ascii="Arial" w:hAnsi="Arial" w:cs="Arial"/>
          <w:color w:val="auto"/>
          <w:sz w:val="24"/>
        </w:rPr>
        <w:t>horizontal e a operação plt.bar(y,x) permite a criação de um gráfico de barras vertical.</w:t>
      </w:r>
    </w:p>
    <w:p w:rsidR="00F66C1D" w:rsidRPr="00C920AF" w:rsidRDefault="00F66C1D" w:rsidP="00F66C1D">
      <w:pPr>
        <w:rPr>
          <w:rFonts w:ascii="Arial" w:hAnsi="Arial" w:cs="Arial"/>
          <w:color w:val="auto"/>
          <w:sz w:val="24"/>
        </w:rPr>
      </w:pPr>
    </w:p>
    <w:p w:rsidR="00F66C1D" w:rsidRPr="00C920AF" w:rsidRDefault="00F66C1D" w:rsidP="00F66C1D">
      <w:pPr>
        <w:rPr>
          <w:rFonts w:ascii="Arial" w:hAnsi="Arial" w:cs="Arial"/>
          <w:color w:val="auto"/>
          <w:sz w:val="24"/>
        </w:rPr>
      </w:pPr>
    </w:p>
    <w:p w:rsidR="00583FCD" w:rsidRDefault="00583FCD" w:rsidP="00583FCD">
      <w:pPr>
        <w:pStyle w:val="ListParagraph"/>
        <w:numPr>
          <w:ilvl w:val="0"/>
          <w:numId w:val="20"/>
        </w:numPr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lastRenderedPageBreak/>
        <w:t>Operação que escreve os seguintes caractéres como cabeçalho do ficheiro texto.  Fich1=open(“GAU”,”w”) é a operação que vai atribuir o título ao ficheiro e permitir a sua edição.</w:t>
      </w:r>
    </w:p>
    <w:p w:rsidR="00583FCD" w:rsidRDefault="00583FCD" w:rsidP="00583FCD">
      <w:pPr>
        <w:pStyle w:val="ListParagraph"/>
        <w:rPr>
          <w:rFonts w:ascii="Arial" w:hAnsi="Arial" w:cs="Arial"/>
          <w:color w:val="auto"/>
          <w:sz w:val="24"/>
        </w:rPr>
      </w:pPr>
    </w:p>
    <w:p w:rsidR="00583FCD" w:rsidRPr="00583FCD" w:rsidRDefault="00583FCD" w:rsidP="00583FCD">
      <w:pPr>
        <w:pStyle w:val="ListParagraph"/>
        <w:rPr>
          <w:rFonts w:ascii="Arial" w:hAnsi="Arial" w:cs="Arial"/>
          <w:color w:val="auto"/>
          <w:sz w:val="24"/>
        </w:rPr>
      </w:pPr>
      <w:r w:rsidRPr="00583FCD">
        <w:rPr>
          <w:rFonts w:ascii="Arial" w:hAnsi="Arial" w:cs="Arial"/>
          <w:color w:val="auto"/>
          <w:sz w:val="24"/>
        </w:rPr>
        <w:t>fich1=open("GAU","w")</w:t>
      </w:r>
    </w:p>
    <w:p w:rsidR="00583FCD" w:rsidRPr="00583FCD" w:rsidRDefault="00583FCD" w:rsidP="00583FCD">
      <w:pPr>
        <w:pStyle w:val="ListParagraph"/>
        <w:rPr>
          <w:rFonts w:ascii="Arial" w:hAnsi="Arial" w:cs="Arial"/>
          <w:color w:val="auto"/>
          <w:sz w:val="24"/>
        </w:rPr>
      </w:pPr>
      <w:r w:rsidRPr="00583FCD">
        <w:rPr>
          <w:rFonts w:ascii="Arial" w:hAnsi="Arial" w:cs="Arial"/>
          <w:color w:val="auto"/>
          <w:sz w:val="24"/>
        </w:rPr>
        <w:t>fich1.write("Sistema de Avaliação GAU")</w:t>
      </w:r>
    </w:p>
    <w:p w:rsidR="00F66C1D" w:rsidRPr="00583FCD" w:rsidRDefault="00583FCD" w:rsidP="00583FCD">
      <w:pPr>
        <w:pStyle w:val="ListParagraph"/>
        <w:rPr>
          <w:rFonts w:ascii="Arial" w:hAnsi="Arial" w:cs="Arial"/>
          <w:color w:val="auto"/>
          <w:sz w:val="24"/>
        </w:rPr>
      </w:pPr>
      <w:r w:rsidRPr="00583FCD">
        <w:rPr>
          <w:rFonts w:ascii="Arial" w:hAnsi="Arial" w:cs="Arial"/>
          <w:color w:val="auto"/>
          <w:sz w:val="24"/>
        </w:rPr>
        <w:t>print("\nAvaliação contínua 1ºano/1ºsemestre | Curso: {0}".format(curso),file=fich1)</w:t>
      </w:r>
    </w:p>
    <w:p w:rsidR="00F66C1D" w:rsidRDefault="00583FCD" w:rsidP="00583FCD">
      <w:pPr>
        <w:pStyle w:val="ListParagraph"/>
        <w:numPr>
          <w:ilvl w:val="0"/>
          <w:numId w:val="20"/>
        </w:numPr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 xml:space="preserve"> Dos vários dados introduzidos no programa somente os mais relevantes, ou seja, as ponderações, disciplinas, docentes, datas e notas finais foi necessária a utilização da operação file=fich1. </w:t>
      </w:r>
    </w:p>
    <w:p w:rsidR="00583FCD" w:rsidRDefault="00583FCD" w:rsidP="00583FCD">
      <w:pPr>
        <w:pStyle w:val="ListParagraph"/>
        <w:rPr>
          <w:rFonts w:ascii="Arial" w:hAnsi="Arial" w:cs="Arial"/>
          <w:color w:val="auto"/>
          <w:sz w:val="24"/>
        </w:rPr>
      </w:pPr>
    </w:p>
    <w:p w:rsidR="00583FCD" w:rsidRPr="00583FCD" w:rsidRDefault="00583FCD" w:rsidP="00583FCD">
      <w:pPr>
        <w:pStyle w:val="ListParagraph"/>
        <w:rPr>
          <w:rFonts w:ascii="Arial" w:hAnsi="Arial" w:cs="Arial"/>
          <w:color w:val="auto"/>
          <w:sz w:val="24"/>
        </w:rPr>
      </w:pPr>
      <w:r w:rsidRPr="00583FCD">
        <w:rPr>
          <w:rFonts w:ascii="Arial" w:hAnsi="Arial" w:cs="Arial"/>
          <w:color w:val="auto"/>
          <w:sz w:val="24"/>
        </w:rPr>
        <w:t>print("\nDisciplina: {0}".format(disciplinas[0]),file=fich1)</w:t>
      </w:r>
    </w:p>
    <w:p w:rsidR="00583FCD" w:rsidRPr="00583FCD" w:rsidRDefault="00583FCD" w:rsidP="00583FCD">
      <w:pPr>
        <w:pStyle w:val="ListParagraph"/>
        <w:rPr>
          <w:rFonts w:ascii="Arial" w:hAnsi="Arial" w:cs="Arial"/>
          <w:color w:val="auto"/>
          <w:sz w:val="24"/>
        </w:rPr>
      </w:pPr>
      <w:r w:rsidRPr="00583FCD">
        <w:rPr>
          <w:rFonts w:ascii="Arial" w:hAnsi="Arial" w:cs="Arial"/>
          <w:color w:val="auto"/>
          <w:sz w:val="24"/>
        </w:rPr>
        <w:t>print("Docentes: {0} e {1}".format(docentes[6],docentes[7]),file=fich1)</w:t>
      </w:r>
    </w:p>
    <w:p w:rsidR="00583FCD" w:rsidRDefault="00583FCD" w:rsidP="00583FCD">
      <w:pPr>
        <w:pStyle w:val="ListParagraph"/>
        <w:rPr>
          <w:rFonts w:ascii="Arial" w:hAnsi="Arial" w:cs="Arial"/>
          <w:color w:val="auto"/>
          <w:sz w:val="24"/>
        </w:rPr>
      </w:pPr>
      <w:r w:rsidRPr="00583FCD">
        <w:rPr>
          <w:rFonts w:ascii="Arial" w:hAnsi="Arial" w:cs="Arial"/>
          <w:color w:val="auto"/>
          <w:sz w:val="24"/>
        </w:rPr>
        <w:t>print("Elementos de avaliação: 4",file=fich1)</w:t>
      </w:r>
    </w:p>
    <w:p w:rsidR="003B651C" w:rsidRDefault="003B651C" w:rsidP="00583FCD">
      <w:pPr>
        <w:pStyle w:val="ListParagraph"/>
        <w:rPr>
          <w:rFonts w:ascii="Arial" w:hAnsi="Arial" w:cs="Arial"/>
          <w:color w:val="auto"/>
          <w:sz w:val="24"/>
        </w:rPr>
      </w:pPr>
    </w:p>
    <w:p w:rsidR="003B651C" w:rsidRDefault="003B651C" w:rsidP="003B651C">
      <w:pPr>
        <w:pStyle w:val="ListParagraph"/>
        <w:numPr>
          <w:ilvl w:val="0"/>
          <w:numId w:val="20"/>
        </w:numPr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 xml:space="preserve"> Para fechar o modo de edição do ficheiro utilizámos o </w:t>
      </w:r>
      <w:r w:rsidRPr="003B651C">
        <w:rPr>
          <w:rFonts w:ascii="Arial" w:hAnsi="Arial" w:cs="Arial"/>
          <w:color w:val="auto"/>
          <w:sz w:val="24"/>
        </w:rPr>
        <w:t>fich1.close()</w:t>
      </w:r>
      <w:r w:rsidR="0070247A">
        <w:rPr>
          <w:rFonts w:ascii="Arial" w:hAnsi="Arial" w:cs="Arial"/>
          <w:color w:val="auto"/>
          <w:sz w:val="24"/>
        </w:rPr>
        <w:t>,</w:t>
      </w:r>
      <w:r>
        <w:rPr>
          <w:rFonts w:ascii="Arial" w:hAnsi="Arial" w:cs="Arial"/>
          <w:color w:val="auto"/>
          <w:sz w:val="24"/>
        </w:rPr>
        <w:t xml:space="preserve"> de forma</w:t>
      </w:r>
      <w:r w:rsidR="00073903">
        <w:rPr>
          <w:rFonts w:ascii="Arial" w:hAnsi="Arial" w:cs="Arial"/>
          <w:color w:val="auto"/>
          <w:sz w:val="24"/>
        </w:rPr>
        <w:t xml:space="preserve"> a gravação do ficheiro</w:t>
      </w:r>
      <w:r w:rsidR="0070247A">
        <w:rPr>
          <w:rFonts w:ascii="Arial" w:hAnsi="Arial" w:cs="Arial"/>
          <w:color w:val="auto"/>
          <w:sz w:val="24"/>
        </w:rPr>
        <w:t xml:space="preserve"> ser possível através de uma função com a operação read (r).</w:t>
      </w:r>
    </w:p>
    <w:p w:rsidR="0070247A" w:rsidRPr="0070247A" w:rsidRDefault="0070247A" w:rsidP="0070247A">
      <w:pPr>
        <w:pStyle w:val="ListParagraph"/>
        <w:rPr>
          <w:rFonts w:ascii="Arial" w:hAnsi="Arial" w:cs="Arial"/>
          <w:color w:val="auto"/>
          <w:sz w:val="24"/>
        </w:rPr>
      </w:pPr>
      <w:r w:rsidRPr="0070247A">
        <w:rPr>
          <w:rFonts w:ascii="Arial" w:hAnsi="Arial" w:cs="Arial"/>
          <w:color w:val="auto"/>
          <w:sz w:val="24"/>
        </w:rPr>
        <w:t xml:space="preserve">    </w:t>
      </w:r>
    </w:p>
    <w:p w:rsidR="0070247A" w:rsidRPr="0070247A" w:rsidRDefault="0070247A" w:rsidP="0070247A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70247A">
        <w:rPr>
          <w:rFonts w:ascii="Arial" w:hAnsi="Arial" w:cs="Arial"/>
          <w:color w:val="auto"/>
          <w:sz w:val="24"/>
          <w:lang w:val="en-US"/>
        </w:rPr>
        <w:t>fich1.close()</w:t>
      </w:r>
    </w:p>
    <w:p w:rsidR="0070247A" w:rsidRPr="0070247A" w:rsidRDefault="0070247A" w:rsidP="0070247A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70247A">
        <w:rPr>
          <w:rFonts w:ascii="Arial" w:hAnsi="Arial" w:cs="Arial"/>
          <w:color w:val="auto"/>
          <w:sz w:val="24"/>
          <w:lang w:val="en-US"/>
        </w:rPr>
        <w:t>def lerAfixaFich(nomeFich):</w:t>
      </w:r>
    </w:p>
    <w:p w:rsidR="0070247A" w:rsidRPr="0070247A" w:rsidRDefault="0070247A" w:rsidP="0070247A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70247A">
        <w:rPr>
          <w:rFonts w:ascii="Arial" w:hAnsi="Arial" w:cs="Arial"/>
          <w:color w:val="auto"/>
          <w:sz w:val="24"/>
          <w:lang w:val="en-US"/>
        </w:rPr>
        <w:t xml:space="preserve">     fich1=open(nomeFich,"r")</w:t>
      </w:r>
    </w:p>
    <w:p w:rsidR="0070247A" w:rsidRPr="0070247A" w:rsidRDefault="0070247A" w:rsidP="0070247A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70247A">
        <w:rPr>
          <w:rFonts w:ascii="Arial" w:hAnsi="Arial" w:cs="Arial"/>
          <w:color w:val="auto"/>
          <w:sz w:val="24"/>
          <w:lang w:val="en-US"/>
        </w:rPr>
        <w:t xml:space="preserve">     texto=fich1.read()</w:t>
      </w:r>
    </w:p>
    <w:p w:rsidR="0070247A" w:rsidRPr="0070247A" w:rsidRDefault="0070247A" w:rsidP="0070247A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70247A">
        <w:rPr>
          <w:rFonts w:ascii="Arial" w:hAnsi="Arial" w:cs="Arial"/>
          <w:color w:val="auto"/>
          <w:sz w:val="24"/>
          <w:lang w:val="en-US"/>
        </w:rPr>
        <w:t xml:space="preserve">     texto</w:t>
      </w:r>
    </w:p>
    <w:p w:rsidR="0070247A" w:rsidRPr="0070247A" w:rsidRDefault="0070247A" w:rsidP="0070247A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70247A">
        <w:rPr>
          <w:rFonts w:ascii="Arial" w:hAnsi="Arial" w:cs="Arial"/>
          <w:color w:val="auto"/>
          <w:sz w:val="24"/>
          <w:lang w:val="en-US"/>
        </w:rPr>
        <w:t xml:space="preserve">     print(texto)</w:t>
      </w:r>
    </w:p>
    <w:p w:rsidR="0070247A" w:rsidRPr="0070247A" w:rsidRDefault="0070247A" w:rsidP="0070247A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70247A">
        <w:rPr>
          <w:rFonts w:ascii="Arial" w:hAnsi="Arial" w:cs="Arial"/>
          <w:color w:val="auto"/>
          <w:sz w:val="24"/>
          <w:lang w:val="en-US"/>
        </w:rPr>
        <w:t xml:space="preserve">     fich1.close()</w:t>
      </w:r>
    </w:p>
    <w:p w:rsidR="0070247A" w:rsidRDefault="0070247A" w:rsidP="0070247A">
      <w:pPr>
        <w:pStyle w:val="ListParagraph"/>
        <w:rPr>
          <w:rFonts w:ascii="Arial" w:hAnsi="Arial" w:cs="Arial"/>
          <w:color w:val="auto"/>
          <w:sz w:val="24"/>
        </w:rPr>
      </w:pPr>
      <w:r w:rsidRPr="0070247A">
        <w:rPr>
          <w:rFonts w:ascii="Arial" w:hAnsi="Arial" w:cs="Arial"/>
          <w:color w:val="auto"/>
          <w:sz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lang w:val="en-US"/>
        </w:rPr>
        <w:t xml:space="preserve">    </w:t>
      </w:r>
      <w:r w:rsidRPr="0070247A">
        <w:rPr>
          <w:rFonts w:ascii="Arial" w:hAnsi="Arial" w:cs="Arial"/>
          <w:color w:val="auto"/>
          <w:sz w:val="24"/>
        </w:rPr>
        <w:t>return</w:t>
      </w:r>
    </w:p>
    <w:p w:rsidR="0070247A" w:rsidRDefault="0070247A" w:rsidP="0070247A">
      <w:pPr>
        <w:pStyle w:val="ListParagraph"/>
        <w:rPr>
          <w:rFonts w:ascii="Arial" w:hAnsi="Arial" w:cs="Arial"/>
          <w:color w:val="auto"/>
          <w:sz w:val="24"/>
        </w:rPr>
      </w:pPr>
    </w:p>
    <w:p w:rsidR="0070247A" w:rsidRDefault="0070247A" w:rsidP="0070247A">
      <w:pPr>
        <w:pStyle w:val="ListParagraph"/>
        <w:numPr>
          <w:ilvl w:val="0"/>
          <w:numId w:val="20"/>
        </w:numPr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 xml:space="preserve"> Para serializar os dados em binário foi necessário importar a biblioteca pickle (import pickle) para a utilização das funções de conversão.  Evoca-se o nome do ficheiro </w:t>
      </w:r>
      <w:r w:rsidR="00313CBC">
        <w:rPr>
          <w:rFonts w:ascii="Arial" w:hAnsi="Arial" w:cs="Arial"/>
          <w:color w:val="auto"/>
          <w:sz w:val="24"/>
        </w:rPr>
        <w:t xml:space="preserve">e de seguida a operação lerAfixaFich(nomeFich) para </w:t>
      </w:r>
      <w:r w:rsidR="00F51DAA">
        <w:rPr>
          <w:rFonts w:ascii="Arial" w:hAnsi="Arial" w:cs="Arial"/>
          <w:color w:val="auto"/>
          <w:sz w:val="24"/>
        </w:rPr>
        <w:t>criar um novo ficheiro, utilizando as listas do original</w:t>
      </w:r>
      <w:r w:rsidR="00313CBC">
        <w:rPr>
          <w:rFonts w:ascii="Arial" w:hAnsi="Arial" w:cs="Arial"/>
          <w:color w:val="auto"/>
          <w:sz w:val="24"/>
        </w:rPr>
        <w:t xml:space="preserve">. Abre-se o ficheiro com o comando </w:t>
      </w:r>
      <w:r w:rsidR="00313CBC" w:rsidRPr="00313CBC">
        <w:rPr>
          <w:rFonts w:ascii="Arial" w:hAnsi="Arial" w:cs="Arial"/>
          <w:color w:val="auto"/>
          <w:sz w:val="24"/>
        </w:rPr>
        <w:t>with open('fich.pkl','wb') as f:</w:t>
      </w:r>
      <w:r w:rsidR="00313CBC">
        <w:rPr>
          <w:rFonts w:ascii="Arial" w:hAnsi="Arial" w:cs="Arial"/>
          <w:color w:val="auto"/>
          <w:sz w:val="24"/>
        </w:rPr>
        <w:t xml:space="preserve"> para começar a editar os dados em binário, write binary (wb). </w:t>
      </w:r>
      <w:r w:rsidR="00C83938">
        <w:rPr>
          <w:rFonts w:ascii="Arial" w:hAnsi="Arial" w:cs="Arial"/>
          <w:color w:val="auto"/>
          <w:sz w:val="24"/>
        </w:rPr>
        <w:t>Como</w:t>
      </w:r>
      <w:r w:rsidR="00313CBC">
        <w:rPr>
          <w:rFonts w:ascii="Arial" w:hAnsi="Arial" w:cs="Arial"/>
          <w:color w:val="auto"/>
          <w:sz w:val="24"/>
        </w:rPr>
        <w:t xml:space="preserve"> explicado anteriormente</w:t>
      </w:r>
      <w:r w:rsidR="001226C3">
        <w:rPr>
          <w:rFonts w:ascii="Arial" w:hAnsi="Arial" w:cs="Arial"/>
          <w:color w:val="auto"/>
          <w:sz w:val="24"/>
        </w:rPr>
        <w:t>, parágrafo 4,</w:t>
      </w:r>
      <w:r w:rsidR="00313CBC">
        <w:rPr>
          <w:rFonts w:ascii="Arial" w:hAnsi="Arial" w:cs="Arial"/>
          <w:color w:val="auto"/>
          <w:sz w:val="24"/>
        </w:rPr>
        <w:t xml:space="preserve"> </w:t>
      </w:r>
      <w:r w:rsidR="00C83938">
        <w:rPr>
          <w:rFonts w:ascii="Arial" w:hAnsi="Arial" w:cs="Arial"/>
          <w:color w:val="auto"/>
          <w:sz w:val="24"/>
        </w:rPr>
        <w:t xml:space="preserve">se </w:t>
      </w:r>
      <w:r w:rsidR="00313CBC">
        <w:rPr>
          <w:rFonts w:ascii="Arial" w:hAnsi="Arial" w:cs="Arial"/>
          <w:color w:val="auto"/>
          <w:sz w:val="24"/>
        </w:rPr>
        <w:t xml:space="preserve">a resposta for um valor vazio, desconhece-se uma nota de um </w:t>
      </w:r>
      <w:r w:rsidR="00C83938">
        <w:rPr>
          <w:rFonts w:ascii="Arial" w:hAnsi="Arial" w:cs="Arial"/>
          <w:color w:val="auto"/>
          <w:sz w:val="24"/>
        </w:rPr>
        <w:t xml:space="preserve">dos </w:t>
      </w:r>
      <w:r w:rsidR="00313CBC">
        <w:rPr>
          <w:rFonts w:ascii="Arial" w:hAnsi="Arial" w:cs="Arial"/>
          <w:color w:val="auto"/>
          <w:sz w:val="24"/>
        </w:rPr>
        <w:t xml:space="preserve">elemento de avaliação, </w:t>
      </w:r>
      <w:r w:rsidR="00C83938">
        <w:rPr>
          <w:rFonts w:ascii="Arial" w:hAnsi="Arial" w:cs="Arial"/>
          <w:color w:val="auto"/>
          <w:sz w:val="24"/>
        </w:rPr>
        <w:t>temos que</w:t>
      </w:r>
      <w:r w:rsidR="00313CBC">
        <w:rPr>
          <w:rFonts w:ascii="Arial" w:hAnsi="Arial" w:cs="Arial"/>
          <w:color w:val="auto"/>
          <w:sz w:val="24"/>
        </w:rPr>
        <w:t xml:space="preserve"> converter as listas AP, docentes e disciplinas em binário, pois são estas que aparecem como outpu</w:t>
      </w:r>
      <w:r w:rsidR="00C83938">
        <w:rPr>
          <w:rFonts w:ascii="Arial" w:hAnsi="Arial" w:cs="Arial"/>
          <w:color w:val="auto"/>
          <w:sz w:val="24"/>
        </w:rPr>
        <w:t>t</w:t>
      </w:r>
      <w:r w:rsidR="00313CBC">
        <w:rPr>
          <w:rFonts w:ascii="Arial" w:hAnsi="Arial" w:cs="Arial"/>
          <w:color w:val="auto"/>
          <w:sz w:val="24"/>
        </w:rPr>
        <w:t xml:space="preserve"> quando não se sabe um dos valores dos elementos de avaliação.</w:t>
      </w:r>
    </w:p>
    <w:p w:rsidR="00C83938" w:rsidRDefault="00C83938" w:rsidP="00C83938">
      <w:pPr>
        <w:pStyle w:val="ListParagraph"/>
        <w:rPr>
          <w:rFonts w:ascii="Arial" w:hAnsi="Arial" w:cs="Arial"/>
          <w:color w:val="auto"/>
          <w:sz w:val="24"/>
        </w:rPr>
      </w:pPr>
    </w:p>
    <w:p w:rsidR="00C83938" w:rsidRDefault="00C83938" w:rsidP="00C83938">
      <w:pPr>
        <w:pStyle w:val="ListParagraph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lastRenderedPageBreak/>
        <w:t>Caso se conheçam todos os valores de todos os elementos de avali</w:t>
      </w:r>
      <w:r w:rsidR="00F51DAA">
        <w:rPr>
          <w:rFonts w:ascii="Arial" w:hAnsi="Arial" w:cs="Arial"/>
          <w:color w:val="auto"/>
          <w:sz w:val="24"/>
        </w:rPr>
        <w:t>a</w:t>
      </w:r>
      <w:r>
        <w:rPr>
          <w:rFonts w:ascii="Arial" w:hAnsi="Arial" w:cs="Arial"/>
          <w:color w:val="auto"/>
          <w:sz w:val="24"/>
        </w:rPr>
        <w:t>ção de uma determinada disciplina, neste caso AP, temos que serializar todas as listas que aparecem no output bem como o gráfico</w:t>
      </w:r>
      <w:r w:rsidR="00E76539">
        <w:rPr>
          <w:rFonts w:ascii="Arial" w:hAnsi="Arial" w:cs="Arial"/>
          <w:color w:val="auto"/>
          <w:sz w:val="24"/>
        </w:rPr>
        <w:t>, AP, docentes, disciplinas, eixo x, eixo y.</w:t>
      </w:r>
    </w:p>
    <w:p w:rsidR="0070247A" w:rsidRPr="0070247A" w:rsidRDefault="0070247A" w:rsidP="0070247A">
      <w:pPr>
        <w:pStyle w:val="ListParagraph"/>
        <w:rPr>
          <w:rFonts w:ascii="Arial" w:hAnsi="Arial" w:cs="Arial"/>
          <w:color w:val="auto"/>
          <w:sz w:val="24"/>
        </w:rPr>
      </w:pPr>
      <w:r w:rsidRPr="0070247A">
        <w:rPr>
          <w:rFonts w:ascii="Arial" w:hAnsi="Arial" w:cs="Arial"/>
          <w:color w:val="auto"/>
          <w:sz w:val="24"/>
        </w:rPr>
        <w:t xml:space="preserve">   </w:t>
      </w:r>
    </w:p>
    <w:p w:rsidR="0070247A" w:rsidRPr="0070247A" w:rsidRDefault="0070247A" w:rsidP="0070247A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70247A">
        <w:rPr>
          <w:rFonts w:ascii="Arial" w:hAnsi="Arial" w:cs="Arial"/>
          <w:color w:val="auto"/>
          <w:sz w:val="24"/>
        </w:rPr>
        <w:t xml:space="preserve"> </w:t>
      </w:r>
      <w:r w:rsidRPr="0070247A">
        <w:rPr>
          <w:rFonts w:ascii="Arial" w:hAnsi="Arial" w:cs="Arial"/>
          <w:color w:val="auto"/>
          <w:sz w:val="24"/>
          <w:lang w:val="en-US"/>
        </w:rPr>
        <w:t>nomeFich="GAU"</w:t>
      </w:r>
    </w:p>
    <w:p w:rsidR="0070247A" w:rsidRPr="0070247A" w:rsidRDefault="0070247A" w:rsidP="0070247A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70247A">
        <w:rPr>
          <w:rFonts w:ascii="Arial" w:hAnsi="Arial" w:cs="Arial"/>
          <w:color w:val="auto"/>
          <w:sz w:val="24"/>
          <w:lang w:val="en-US"/>
        </w:rPr>
        <w:t xml:space="preserve"> </w:t>
      </w:r>
      <w:r w:rsidR="004B3460">
        <w:rPr>
          <w:rFonts w:ascii="Arial" w:hAnsi="Arial" w:cs="Arial"/>
          <w:color w:val="auto"/>
          <w:sz w:val="24"/>
          <w:lang w:val="en-US"/>
        </w:rPr>
        <w:t>l</w:t>
      </w:r>
      <w:r w:rsidRPr="0070247A">
        <w:rPr>
          <w:rFonts w:ascii="Arial" w:hAnsi="Arial" w:cs="Arial"/>
          <w:color w:val="auto"/>
          <w:sz w:val="24"/>
          <w:lang w:val="en-US"/>
        </w:rPr>
        <w:t>erAfixaFich(nomeFich)</w:t>
      </w:r>
    </w:p>
    <w:p w:rsidR="0070247A" w:rsidRPr="0070247A" w:rsidRDefault="0070247A" w:rsidP="0070247A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70247A">
        <w:rPr>
          <w:rFonts w:ascii="Arial" w:hAnsi="Arial" w:cs="Arial"/>
          <w:color w:val="auto"/>
          <w:sz w:val="24"/>
          <w:lang w:val="en-US"/>
        </w:rPr>
        <w:t xml:space="preserve"> with open('fich.pkl','wb') as f:</w:t>
      </w:r>
    </w:p>
    <w:p w:rsidR="0070247A" w:rsidRPr="0070247A" w:rsidRDefault="0070247A" w:rsidP="0070247A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70247A">
        <w:rPr>
          <w:rFonts w:ascii="Arial" w:hAnsi="Arial" w:cs="Arial"/>
          <w:color w:val="auto"/>
          <w:sz w:val="24"/>
          <w:lang w:val="en-US"/>
        </w:rPr>
        <w:t xml:space="preserve"> if t1==" " or t2==" " or t3==" " or p==" ":</w:t>
      </w:r>
    </w:p>
    <w:p w:rsidR="0070247A" w:rsidRPr="0070247A" w:rsidRDefault="0070247A" w:rsidP="0070247A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70247A">
        <w:rPr>
          <w:rFonts w:ascii="Arial" w:hAnsi="Arial" w:cs="Arial"/>
          <w:color w:val="auto"/>
          <w:sz w:val="24"/>
          <w:lang w:val="en-US"/>
        </w:rPr>
        <w:t xml:space="preserve">    pickle.dump(AP,f)</w:t>
      </w:r>
    </w:p>
    <w:p w:rsidR="0070247A" w:rsidRPr="0070247A" w:rsidRDefault="0070247A" w:rsidP="0070247A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70247A">
        <w:rPr>
          <w:rFonts w:ascii="Arial" w:hAnsi="Arial" w:cs="Arial"/>
          <w:color w:val="auto"/>
          <w:sz w:val="24"/>
          <w:lang w:val="en-US"/>
        </w:rPr>
        <w:t xml:space="preserve">    pickle.dump(docentes,f)</w:t>
      </w:r>
    </w:p>
    <w:p w:rsidR="0070247A" w:rsidRPr="0070247A" w:rsidRDefault="0070247A" w:rsidP="0070247A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70247A">
        <w:rPr>
          <w:rFonts w:ascii="Arial" w:hAnsi="Arial" w:cs="Arial"/>
          <w:color w:val="auto"/>
          <w:sz w:val="24"/>
          <w:lang w:val="en-US"/>
        </w:rPr>
        <w:t xml:space="preserve">    pickle.dump(disciplinas,f)</w:t>
      </w:r>
    </w:p>
    <w:p w:rsidR="0070247A" w:rsidRPr="0070247A" w:rsidRDefault="0070247A" w:rsidP="0070247A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70247A">
        <w:rPr>
          <w:rFonts w:ascii="Arial" w:hAnsi="Arial" w:cs="Arial"/>
          <w:color w:val="auto"/>
          <w:sz w:val="24"/>
          <w:lang w:val="en-US"/>
        </w:rPr>
        <w:t xml:space="preserve"> else:</w:t>
      </w:r>
    </w:p>
    <w:p w:rsidR="0070247A" w:rsidRPr="0070247A" w:rsidRDefault="0070247A" w:rsidP="0070247A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70247A">
        <w:rPr>
          <w:rFonts w:ascii="Arial" w:hAnsi="Arial" w:cs="Arial"/>
          <w:color w:val="auto"/>
          <w:sz w:val="24"/>
          <w:lang w:val="en-US"/>
        </w:rPr>
        <w:t xml:space="preserve">      pickle.dump(AP,f)</w:t>
      </w:r>
    </w:p>
    <w:p w:rsidR="0070247A" w:rsidRPr="0070247A" w:rsidRDefault="0070247A" w:rsidP="0070247A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70247A">
        <w:rPr>
          <w:rFonts w:ascii="Arial" w:hAnsi="Arial" w:cs="Arial"/>
          <w:color w:val="auto"/>
          <w:sz w:val="24"/>
          <w:lang w:val="en-US"/>
        </w:rPr>
        <w:t xml:space="preserve">      pickle.dump(docentes,f)</w:t>
      </w:r>
    </w:p>
    <w:p w:rsidR="0070247A" w:rsidRPr="0070247A" w:rsidRDefault="0070247A" w:rsidP="0070247A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70247A">
        <w:rPr>
          <w:rFonts w:ascii="Arial" w:hAnsi="Arial" w:cs="Arial"/>
          <w:color w:val="auto"/>
          <w:sz w:val="24"/>
          <w:lang w:val="en-US"/>
        </w:rPr>
        <w:t xml:space="preserve">      pickle.dump(disciplinas,f)</w:t>
      </w:r>
    </w:p>
    <w:p w:rsidR="0070247A" w:rsidRPr="0070247A" w:rsidRDefault="0070247A" w:rsidP="0070247A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70247A">
        <w:rPr>
          <w:rFonts w:ascii="Arial" w:hAnsi="Arial" w:cs="Arial"/>
          <w:color w:val="auto"/>
          <w:sz w:val="24"/>
          <w:lang w:val="en-US"/>
        </w:rPr>
        <w:t xml:space="preserve">      pickle.dump(x,f)</w:t>
      </w:r>
    </w:p>
    <w:p w:rsidR="0070247A" w:rsidRPr="00943AD9" w:rsidRDefault="0070247A" w:rsidP="0070247A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943AD9">
        <w:rPr>
          <w:rFonts w:ascii="Arial" w:hAnsi="Arial" w:cs="Arial"/>
          <w:color w:val="auto"/>
          <w:sz w:val="24"/>
          <w:lang w:val="en-US"/>
        </w:rPr>
        <w:t xml:space="preserve">      pickle.dump(y,f)</w:t>
      </w:r>
    </w:p>
    <w:p w:rsidR="00E76539" w:rsidRPr="00943AD9" w:rsidRDefault="00E76539" w:rsidP="0070247A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943AD9">
        <w:rPr>
          <w:rFonts w:ascii="Arial" w:hAnsi="Arial" w:cs="Arial"/>
          <w:color w:val="auto"/>
          <w:sz w:val="24"/>
          <w:lang w:val="en-US"/>
        </w:rPr>
        <w:t>fich.close()</w:t>
      </w:r>
    </w:p>
    <w:p w:rsidR="00F51DAA" w:rsidRPr="00943AD9" w:rsidRDefault="00F51DAA" w:rsidP="0070247A">
      <w:pPr>
        <w:pStyle w:val="ListParagraph"/>
        <w:rPr>
          <w:rFonts w:ascii="Arial" w:hAnsi="Arial" w:cs="Arial"/>
          <w:color w:val="auto"/>
          <w:sz w:val="24"/>
          <w:lang w:val="en-US"/>
        </w:rPr>
      </w:pPr>
    </w:p>
    <w:p w:rsidR="00ED3240" w:rsidRDefault="00E76539" w:rsidP="00080E70">
      <w:pPr>
        <w:pStyle w:val="ListParagraph"/>
        <w:numPr>
          <w:ilvl w:val="0"/>
          <w:numId w:val="20"/>
        </w:numPr>
        <w:rPr>
          <w:rFonts w:ascii="Arial" w:hAnsi="Arial" w:cs="Arial"/>
          <w:color w:val="auto"/>
          <w:sz w:val="24"/>
        </w:rPr>
      </w:pPr>
      <w:r w:rsidRPr="00943AD9">
        <w:rPr>
          <w:rFonts w:ascii="Arial" w:hAnsi="Arial" w:cs="Arial"/>
          <w:color w:val="auto"/>
          <w:sz w:val="24"/>
          <w:lang w:val="en-US"/>
        </w:rPr>
        <w:t xml:space="preserve"> </w:t>
      </w:r>
      <w:r w:rsidR="00F51DAA">
        <w:rPr>
          <w:rFonts w:ascii="Arial" w:hAnsi="Arial" w:cs="Arial"/>
          <w:color w:val="auto"/>
          <w:sz w:val="24"/>
        </w:rPr>
        <w:t xml:space="preserve">Abrimos o ficheiro que contém as </w:t>
      </w:r>
      <w:r w:rsidR="00080E70">
        <w:rPr>
          <w:rFonts w:ascii="Arial" w:hAnsi="Arial" w:cs="Arial"/>
          <w:color w:val="auto"/>
          <w:sz w:val="24"/>
        </w:rPr>
        <w:t xml:space="preserve">variáveis e </w:t>
      </w:r>
      <w:r w:rsidR="00F51DAA">
        <w:rPr>
          <w:rFonts w:ascii="Arial" w:hAnsi="Arial" w:cs="Arial"/>
          <w:color w:val="auto"/>
          <w:sz w:val="24"/>
        </w:rPr>
        <w:t xml:space="preserve">listas serializadas em binário com a operação </w:t>
      </w:r>
      <w:r w:rsidR="00080E70" w:rsidRPr="00080E70">
        <w:rPr>
          <w:rFonts w:ascii="Arial" w:hAnsi="Arial" w:cs="Arial"/>
          <w:color w:val="auto"/>
          <w:sz w:val="24"/>
        </w:rPr>
        <w:t>with open('fich.pkl','rb') as f:</w:t>
      </w:r>
      <w:r w:rsidR="00080E70">
        <w:rPr>
          <w:rFonts w:ascii="Arial" w:hAnsi="Arial" w:cs="Arial"/>
          <w:color w:val="auto"/>
          <w:sz w:val="24"/>
        </w:rPr>
        <w:t xml:space="preserve"> que vai permitir a leitura, ou seja vai descodificar a linguagem transcrita em binário para o seu valor original e pela mesma lógica explicada no parágrafo anterior (12) temos de utilizar as variáves e listas que queremos desco</w:t>
      </w:r>
      <w:r w:rsidR="00ED3240">
        <w:rPr>
          <w:rFonts w:ascii="Arial" w:hAnsi="Arial" w:cs="Arial"/>
          <w:color w:val="auto"/>
          <w:sz w:val="24"/>
        </w:rPr>
        <w:t>d</w:t>
      </w:r>
      <w:r w:rsidR="00080E70">
        <w:rPr>
          <w:rFonts w:ascii="Arial" w:hAnsi="Arial" w:cs="Arial"/>
          <w:color w:val="auto"/>
          <w:sz w:val="24"/>
        </w:rPr>
        <w:t>i</w:t>
      </w:r>
      <w:r w:rsidR="00ED3240">
        <w:rPr>
          <w:rFonts w:ascii="Arial" w:hAnsi="Arial" w:cs="Arial"/>
          <w:color w:val="auto"/>
          <w:sz w:val="24"/>
        </w:rPr>
        <w:t>fi</w:t>
      </w:r>
      <w:r w:rsidR="00080E70">
        <w:rPr>
          <w:rFonts w:ascii="Arial" w:hAnsi="Arial" w:cs="Arial"/>
          <w:color w:val="auto"/>
          <w:sz w:val="24"/>
        </w:rPr>
        <w:t>car, ou seja, utilizamos</w:t>
      </w:r>
      <w:r w:rsidR="00ED3240">
        <w:rPr>
          <w:rFonts w:ascii="Arial" w:hAnsi="Arial" w:cs="Arial"/>
          <w:color w:val="auto"/>
          <w:sz w:val="24"/>
        </w:rPr>
        <w:t xml:space="preserve"> </w:t>
      </w:r>
      <w:r w:rsidR="00ED3240" w:rsidRPr="00ED3240">
        <w:rPr>
          <w:rFonts w:ascii="Arial" w:hAnsi="Arial" w:cs="Arial"/>
          <w:color w:val="auto"/>
          <w:sz w:val="24"/>
        </w:rPr>
        <w:t xml:space="preserve">APread=pickle.load(f) </w:t>
      </w:r>
      <w:r w:rsidR="00ED3240">
        <w:rPr>
          <w:rFonts w:ascii="Arial" w:hAnsi="Arial" w:cs="Arial"/>
          <w:color w:val="auto"/>
          <w:sz w:val="24"/>
        </w:rPr>
        <w:t>para dar inicío à descodificação.</w:t>
      </w:r>
    </w:p>
    <w:p w:rsidR="00E76539" w:rsidRPr="00ED3240" w:rsidRDefault="00ED3240" w:rsidP="00ED3240">
      <w:pPr>
        <w:pStyle w:val="ListParagraph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 xml:space="preserve">Também temos que  atribuir as variaves a operação </w:t>
      </w:r>
      <w:r w:rsidRPr="00ED3240">
        <w:rPr>
          <w:rFonts w:ascii="Arial" w:hAnsi="Arial" w:cs="Arial"/>
          <w:color w:val="auto"/>
          <w:sz w:val="24"/>
        </w:rPr>
        <w:t>docentesread=pickle.load(f)</w:t>
      </w:r>
      <w:r>
        <w:rPr>
          <w:rFonts w:ascii="Arial" w:hAnsi="Arial" w:cs="Arial"/>
          <w:color w:val="auto"/>
          <w:sz w:val="24"/>
        </w:rPr>
        <w:t xml:space="preserve"> para descodificar o valor indicado, neste caso a lista docentes.</w:t>
      </w:r>
    </w:p>
    <w:p w:rsidR="00E76539" w:rsidRPr="00F51DAA" w:rsidRDefault="00E76539" w:rsidP="00E76539">
      <w:pPr>
        <w:pStyle w:val="ListParagraph"/>
        <w:rPr>
          <w:rFonts w:ascii="Arial" w:hAnsi="Arial" w:cs="Arial"/>
          <w:color w:val="auto"/>
          <w:sz w:val="24"/>
        </w:rPr>
      </w:pPr>
      <w:r w:rsidRPr="00F51DAA">
        <w:rPr>
          <w:rFonts w:ascii="Arial" w:hAnsi="Arial" w:cs="Arial"/>
          <w:color w:val="auto"/>
          <w:sz w:val="24"/>
        </w:rPr>
        <w:t xml:space="preserve">    </w:t>
      </w:r>
    </w:p>
    <w:p w:rsidR="00E76539" w:rsidRPr="00E76539" w:rsidRDefault="00E76539" w:rsidP="00E76539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bookmarkStart w:id="5" w:name="_Hlk504353272"/>
      <w:r w:rsidRPr="00E76539">
        <w:rPr>
          <w:rFonts w:ascii="Arial" w:hAnsi="Arial" w:cs="Arial"/>
          <w:color w:val="auto"/>
          <w:sz w:val="24"/>
          <w:lang w:val="en-US"/>
        </w:rPr>
        <w:t>with open('fich.pkl','rb') as f:</w:t>
      </w:r>
    </w:p>
    <w:bookmarkEnd w:id="5"/>
    <w:p w:rsidR="00E76539" w:rsidRPr="00E76539" w:rsidRDefault="00E76539" w:rsidP="00E76539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E76539">
        <w:rPr>
          <w:rFonts w:ascii="Arial" w:hAnsi="Arial" w:cs="Arial"/>
          <w:color w:val="auto"/>
          <w:sz w:val="24"/>
          <w:lang w:val="en-US"/>
        </w:rPr>
        <w:t xml:space="preserve">        if t1==" " or t2==" " or t3==" " or p==" ":</w:t>
      </w:r>
    </w:p>
    <w:p w:rsidR="00E76539" w:rsidRPr="00E76539" w:rsidRDefault="00E76539" w:rsidP="00E76539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E76539">
        <w:rPr>
          <w:rFonts w:ascii="Arial" w:hAnsi="Arial" w:cs="Arial"/>
          <w:color w:val="auto"/>
          <w:sz w:val="24"/>
          <w:lang w:val="en-US"/>
        </w:rPr>
        <w:t xml:space="preserve">            APread=pickle.load(f)</w:t>
      </w:r>
    </w:p>
    <w:p w:rsidR="00E76539" w:rsidRPr="00E76539" w:rsidRDefault="00E76539" w:rsidP="00E76539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E76539">
        <w:rPr>
          <w:rFonts w:ascii="Arial" w:hAnsi="Arial" w:cs="Arial"/>
          <w:color w:val="auto"/>
          <w:sz w:val="24"/>
          <w:lang w:val="en-US"/>
        </w:rPr>
        <w:t xml:space="preserve">            docentesread=pickle.load(f)</w:t>
      </w:r>
    </w:p>
    <w:p w:rsidR="00E76539" w:rsidRPr="00E76539" w:rsidRDefault="00E76539" w:rsidP="00E76539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E76539">
        <w:rPr>
          <w:rFonts w:ascii="Arial" w:hAnsi="Arial" w:cs="Arial"/>
          <w:color w:val="auto"/>
          <w:sz w:val="24"/>
          <w:lang w:val="en-US"/>
        </w:rPr>
        <w:t xml:space="preserve">            disciplinasread=pickle.load(f)</w:t>
      </w:r>
    </w:p>
    <w:p w:rsidR="00E76539" w:rsidRPr="00E76539" w:rsidRDefault="00E76539" w:rsidP="00E76539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E76539">
        <w:rPr>
          <w:rFonts w:ascii="Arial" w:hAnsi="Arial" w:cs="Arial"/>
          <w:color w:val="auto"/>
          <w:sz w:val="24"/>
          <w:lang w:val="en-US"/>
        </w:rPr>
        <w:t xml:space="preserve">            print(APread)</w:t>
      </w:r>
    </w:p>
    <w:p w:rsidR="00E76539" w:rsidRPr="00E76539" w:rsidRDefault="00E76539" w:rsidP="00E76539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E76539">
        <w:rPr>
          <w:rFonts w:ascii="Arial" w:hAnsi="Arial" w:cs="Arial"/>
          <w:color w:val="auto"/>
          <w:sz w:val="24"/>
          <w:lang w:val="en-US"/>
        </w:rPr>
        <w:t xml:space="preserve">            print()</w:t>
      </w:r>
    </w:p>
    <w:p w:rsidR="00E76539" w:rsidRPr="00E76539" w:rsidRDefault="00E76539" w:rsidP="00E76539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E76539">
        <w:rPr>
          <w:rFonts w:ascii="Arial" w:hAnsi="Arial" w:cs="Arial"/>
          <w:color w:val="auto"/>
          <w:sz w:val="24"/>
          <w:lang w:val="en-US"/>
        </w:rPr>
        <w:t xml:space="preserve">            print(docentesread)</w:t>
      </w:r>
    </w:p>
    <w:p w:rsidR="00E76539" w:rsidRPr="00E76539" w:rsidRDefault="00E76539" w:rsidP="00E76539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E76539">
        <w:rPr>
          <w:rFonts w:ascii="Arial" w:hAnsi="Arial" w:cs="Arial"/>
          <w:color w:val="auto"/>
          <w:sz w:val="24"/>
          <w:lang w:val="en-US"/>
        </w:rPr>
        <w:t xml:space="preserve">            print()</w:t>
      </w:r>
    </w:p>
    <w:p w:rsidR="00E76539" w:rsidRPr="00E76539" w:rsidRDefault="00E76539" w:rsidP="00E76539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E76539">
        <w:rPr>
          <w:rFonts w:ascii="Arial" w:hAnsi="Arial" w:cs="Arial"/>
          <w:color w:val="auto"/>
          <w:sz w:val="24"/>
          <w:lang w:val="en-US"/>
        </w:rPr>
        <w:t xml:space="preserve">            print(disciplinasread)</w:t>
      </w:r>
    </w:p>
    <w:p w:rsidR="00E76539" w:rsidRPr="00E76539" w:rsidRDefault="00E76539" w:rsidP="00E76539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E76539">
        <w:rPr>
          <w:rFonts w:ascii="Arial" w:hAnsi="Arial" w:cs="Arial"/>
          <w:color w:val="auto"/>
          <w:sz w:val="24"/>
          <w:lang w:val="en-US"/>
        </w:rPr>
        <w:t xml:space="preserve">        else:</w:t>
      </w:r>
    </w:p>
    <w:p w:rsidR="00E76539" w:rsidRPr="00E76539" w:rsidRDefault="00E76539" w:rsidP="00E76539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E76539">
        <w:rPr>
          <w:rFonts w:ascii="Arial" w:hAnsi="Arial" w:cs="Arial"/>
          <w:color w:val="auto"/>
          <w:sz w:val="24"/>
          <w:lang w:val="en-US"/>
        </w:rPr>
        <w:lastRenderedPageBreak/>
        <w:t xml:space="preserve">            APread=pickle.load(f)</w:t>
      </w:r>
    </w:p>
    <w:p w:rsidR="00E76539" w:rsidRPr="00E76539" w:rsidRDefault="00E76539" w:rsidP="00E76539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E76539">
        <w:rPr>
          <w:rFonts w:ascii="Arial" w:hAnsi="Arial" w:cs="Arial"/>
          <w:color w:val="auto"/>
          <w:sz w:val="24"/>
          <w:lang w:val="en-US"/>
        </w:rPr>
        <w:t xml:space="preserve">            docentesread=pickle.load(f)</w:t>
      </w:r>
    </w:p>
    <w:p w:rsidR="00E76539" w:rsidRPr="00E76539" w:rsidRDefault="00E76539" w:rsidP="00E76539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E76539">
        <w:rPr>
          <w:rFonts w:ascii="Arial" w:hAnsi="Arial" w:cs="Arial"/>
          <w:color w:val="auto"/>
          <w:sz w:val="24"/>
          <w:lang w:val="en-US"/>
        </w:rPr>
        <w:t xml:space="preserve">            disciplinasread=pickle.load(f)</w:t>
      </w:r>
    </w:p>
    <w:p w:rsidR="00E76539" w:rsidRPr="00E76539" w:rsidRDefault="00E76539" w:rsidP="00E76539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E76539">
        <w:rPr>
          <w:rFonts w:ascii="Arial" w:hAnsi="Arial" w:cs="Arial"/>
          <w:color w:val="auto"/>
          <w:sz w:val="24"/>
          <w:lang w:val="en-US"/>
        </w:rPr>
        <w:t xml:space="preserve">            xread=pickle.load(f)</w:t>
      </w:r>
    </w:p>
    <w:p w:rsidR="00E76539" w:rsidRPr="00E76539" w:rsidRDefault="00E76539" w:rsidP="00E76539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E76539">
        <w:rPr>
          <w:rFonts w:ascii="Arial" w:hAnsi="Arial" w:cs="Arial"/>
          <w:color w:val="auto"/>
          <w:sz w:val="24"/>
          <w:lang w:val="en-US"/>
        </w:rPr>
        <w:t xml:space="preserve">            yread=pickle.load(f)</w:t>
      </w:r>
    </w:p>
    <w:p w:rsidR="00E76539" w:rsidRPr="00E76539" w:rsidRDefault="00E76539" w:rsidP="00E76539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E76539">
        <w:rPr>
          <w:rFonts w:ascii="Arial" w:hAnsi="Arial" w:cs="Arial"/>
          <w:color w:val="auto"/>
          <w:sz w:val="24"/>
          <w:lang w:val="en-US"/>
        </w:rPr>
        <w:t xml:space="preserve">            print(APread)</w:t>
      </w:r>
    </w:p>
    <w:p w:rsidR="00E76539" w:rsidRPr="00E76539" w:rsidRDefault="00E76539" w:rsidP="00E76539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E76539">
        <w:rPr>
          <w:rFonts w:ascii="Arial" w:hAnsi="Arial" w:cs="Arial"/>
          <w:color w:val="auto"/>
          <w:sz w:val="24"/>
          <w:lang w:val="en-US"/>
        </w:rPr>
        <w:t xml:space="preserve">            print()</w:t>
      </w:r>
    </w:p>
    <w:p w:rsidR="00E76539" w:rsidRPr="00E76539" w:rsidRDefault="00E76539" w:rsidP="00E76539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E76539">
        <w:rPr>
          <w:rFonts w:ascii="Arial" w:hAnsi="Arial" w:cs="Arial"/>
          <w:color w:val="auto"/>
          <w:sz w:val="24"/>
          <w:lang w:val="en-US"/>
        </w:rPr>
        <w:t xml:space="preserve">            print(docentesread)</w:t>
      </w:r>
    </w:p>
    <w:p w:rsidR="00E76539" w:rsidRPr="00E76539" w:rsidRDefault="00E76539" w:rsidP="00E76539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E76539">
        <w:rPr>
          <w:rFonts w:ascii="Arial" w:hAnsi="Arial" w:cs="Arial"/>
          <w:color w:val="auto"/>
          <w:sz w:val="24"/>
          <w:lang w:val="en-US"/>
        </w:rPr>
        <w:t xml:space="preserve">            print()</w:t>
      </w:r>
    </w:p>
    <w:p w:rsidR="00E76539" w:rsidRPr="00E76539" w:rsidRDefault="00E76539" w:rsidP="00E76539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E76539">
        <w:rPr>
          <w:rFonts w:ascii="Arial" w:hAnsi="Arial" w:cs="Arial"/>
          <w:color w:val="auto"/>
          <w:sz w:val="24"/>
          <w:lang w:val="en-US"/>
        </w:rPr>
        <w:t xml:space="preserve">            print(disciplinasread)</w:t>
      </w:r>
    </w:p>
    <w:p w:rsidR="00E76539" w:rsidRPr="00E76539" w:rsidRDefault="00E76539" w:rsidP="00E76539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E76539">
        <w:rPr>
          <w:rFonts w:ascii="Arial" w:hAnsi="Arial" w:cs="Arial"/>
          <w:color w:val="auto"/>
          <w:sz w:val="24"/>
          <w:lang w:val="en-US"/>
        </w:rPr>
        <w:t xml:space="preserve">            print()</w:t>
      </w:r>
    </w:p>
    <w:p w:rsidR="00E76539" w:rsidRPr="00E76539" w:rsidRDefault="00E76539" w:rsidP="00E76539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E76539">
        <w:rPr>
          <w:rFonts w:ascii="Arial" w:hAnsi="Arial" w:cs="Arial"/>
          <w:color w:val="auto"/>
          <w:sz w:val="24"/>
          <w:lang w:val="en-US"/>
        </w:rPr>
        <w:t xml:space="preserve">            print(xread)</w:t>
      </w:r>
    </w:p>
    <w:p w:rsidR="00E76539" w:rsidRPr="00943AD9" w:rsidRDefault="00E76539" w:rsidP="00E76539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E76539">
        <w:rPr>
          <w:rFonts w:ascii="Arial" w:hAnsi="Arial" w:cs="Arial"/>
          <w:color w:val="auto"/>
          <w:sz w:val="24"/>
          <w:lang w:val="en-US"/>
        </w:rPr>
        <w:t xml:space="preserve">            </w:t>
      </w:r>
      <w:r w:rsidRPr="00943AD9">
        <w:rPr>
          <w:rFonts w:ascii="Arial" w:hAnsi="Arial" w:cs="Arial"/>
          <w:color w:val="auto"/>
          <w:sz w:val="24"/>
          <w:lang w:val="en-US"/>
        </w:rPr>
        <w:t>print()</w:t>
      </w:r>
    </w:p>
    <w:p w:rsidR="00E76539" w:rsidRPr="00943AD9" w:rsidRDefault="00E76539" w:rsidP="00E76539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943AD9">
        <w:rPr>
          <w:rFonts w:ascii="Arial" w:hAnsi="Arial" w:cs="Arial"/>
          <w:color w:val="auto"/>
          <w:sz w:val="24"/>
          <w:lang w:val="en-US"/>
        </w:rPr>
        <w:t xml:space="preserve">            print(yread)</w:t>
      </w:r>
    </w:p>
    <w:p w:rsidR="00E76539" w:rsidRPr="00943AD9" w:rsidRDefault="00E76539" w:rsidP="00E76539">
      <w:pPr>
        <w:pStyle w:val="ListParagraph"/>
        <w:rPr>
          <w:rFonts w:ascii="Arial" w:hAnsi="Arial" w:cs="Arial"/>
          <w:color w:val="auto"/>
          <w:sz w:val="24"/>
          <w:lang w:val="en-US"/>
        </w:rPr>
      </w:pPr>
      <w:r w:rsidRPr="00943AD9">
        <w:rPr>
          <w:rFonts w:ascii="Arial" w:hAnsi="Arial" w:cs="Arial"/>
          <w:color w:val="auto"/>
          <w:sz w:val="24"/>
          <w:lang w:val="en-US"/>
        </w:rPr>
        <w:t xml:space="preserve">    f.close()</w:t>
      </w:r>
    </w:p>
    <w:p w:rsidR="00F66C1D" w:rsidRPr="00943AD9" w:rsidRDefault="00F66C1D" w:rsidP="00F66C1D">
      <w:pPr>
        <w:rPr>
          <w:rFonts w:ascii="Arial" w:hAnsi="Arial" w:cs="Arial"/>
          <w:color w:val="auto"/>
          <w:sz w:val="24"/>
          <w:lang w:val="en-US"/>
        </w:rPr>
      </w:pPr>
    </w:p>
    <w:p w:rsidR="00F66C1D" w:rsidRPr="00943AD9" w:rsidRDefault="00F66C1D" w:rsidP="00F66C1D">
      <w:pPr>
        <w:rPr>
          <w:rFonts w:ascii="Arial" w:hAnsi="Arial" w:cs="Arial"/>
          <w:color w:val="auto"/>
          <w:sz w:val="24"/>
          <w:lang w:val="en-US"/>
        </w:rPr>
      </w:pPr>
    </w:p>
    <w:p w:rsidR="00F66C1D" w:rsidRPr="00943AD9" w:rsidRDefault="00F66C1D" w:rsidP="00F66C1D">
      <w:pPr>
        <w:rPr>
          <w:rFonts w:ascii="Arial" w:hAnsi="Arial" w:cs="Arial"/>
          <w:color w:val="auto"/>
          <w:sz w:val="24"/>
          <w:lang w:val="en-US"/>
        </w:rPr>
      </w:pPr>
    </w:p>
    <w:p w:rsidR="0032169E" w:rsidRPr="00943AD9" w:rsidRDefault="0032169E" w:rsidP="00F66C1D">
      <w:pPr>
        <w:rPr>
          <w:rFonts w:ascii="Arial" w:hAnsi="Arial" w:cs="Arial"/>
          <w:color w:val="auto"/>
          <w:sz w:val="24"/>
          <w:lang w:val="en-US"/>
        </w:rPr>
      </w:pPr>
    </w:p>
    <w:p w:rsidR="009C443C" w:rsidRPr="00943AD9" w:rsidRDefault="009C443C" w:rsidP="00615148">
      <w:pPr>
        <w:jc w:val="center"/>
        <w:rPr>
          <w:rFonts w:ascii="Arial" w:hAnsi="Arial" w:cs="Arial"/>
          <w:color w:val="auto"/>
          <w:sz w:val="28"/>
          <w:lang w:val="en-US"/>
        </w:rPr>
      </w:pPr>
    </w:p>
    <w:p w:rsidR="009C443C" w:rsidRPr="00943AD9" w:rsidRDefault="009C443C" w:rsidP="00615148">
      <w:pPr>
        <w:jc w:val="center"/>
        <w:rPr>
          <w:rFonts w:ascii="Arial" w:hAnsi="Arial" w:cs="Arial"/>
          <w:color w:val="auto"/>
          <w:sz w:val="28"/>
          <w:lang w:val="en-US"/>
        </w:rPr>
      </w:pPr>
    </w:p>
    <w:p w:rsidR="009C443C" w:rsidRPr="00943AD9" w:rsidRDefault="009C443C" w:rsidP="00615148">
      <w:pPr>
        <w:jc w:val="center"/>
        <w:rPr>
          <w:rFonts w:ascii="Arial" w:hAnsi="Arial" w:cs="Arial"/>
          <w:color w:val="auto"/>
          <w:sz w:val="28"/>
          <w:lang w:val="en-US"/>
        </w:rPr>
      </w:pPr>
    </w:p>
    <w:p w:rsidR="009C443C" w:rsidRPr="00943AD9" w:rsidRDefault="009C443C" w:rsidP="00615148">
      <w:pPr>
        <w:jc w:val="center"/>
        <w:rPr>
          <w:rFonts w:ascii="Arial" w:hAnsi="Arial" w:cs="Arial"/>
          <w:color w:val="auto"/>
          <w:sz w:val="28"/>
          <w:lang w:val="en-US"/>
        </w:rPr>
      </w:pPr>
    </w:p>
    <w:p w:rsidR="009C443C" w:rsidRPr="00943AD9" w:rsidRDefault="009C443C" w:rsidP="00615148">
      <w:pPr>
        <w:jc w:val="center"/>
        <w:rPr>
          <w:rFonts w:ascii="Arial" w:hAnsi="Arial" w:cs="Arial"/>
          <w:color w:val="auto"/>
          <w:sz w:val="28"/>
          <w:lang w:val="en-US"/>
        </w:rPr>
      </w:pPr>
    </w:p>
    <w:p w:rsidR="009C443C" w:rsidRPr="00943AD9" w:rsidRDefault="009C443C" w:rsidP="00615148">
      <w:pPr>
        <w:jc w:val="center"/>
        <w:rPr>
          <w:rFonts w:ascii="Arial" w:hAnsi="Arial" w:cs="Arial"/>
          <w:color w:val="auto"/>
          <w:sz w:val="28"/>
          <w:lang w:val="en-US"/>
        </w:rPr>
      </w:pPr>
    </w:p>
    <w:p w:rsidR="009C443C" w:rsidRPr="00943AD9" w:rsidRDefault="009C443C" w:rsidP="00615148">
      <w:pPr>
        <w:jc w:val="center"/>
        <w:rPr>
          <w:rFonts w:ascii="Arial" w:hAnsi="Arial" w:cs="Arial"/>
          <w:color w:val="auto"/>
          <w:sz w:val="28"/>
          <w:lang w:val="en-US"/>
        </w:rPr>
      </w:pPr>
    </w:p>
    <w:p w:rsidR="009C443C" w:rsidRPr="00943AD9" w:rsidRDefault="009C443C" w:rsidP="00615148">
      <w:pPr>
        <w:jc w:val="center"/>
        <w:rPr>
          <w:rFonts w:ascii="Arial" w:hAnsi="Arial" w:cs="Arial"/>
          <w:color w:val="auto"/>
          <w:sz w:val="28"/>
          <w:lang w:val="en-US"/>
        </w:rPr>
      </w:pPr>
    </w:p>
    <w:p w:rsidR="009C443C" w:rsidRPr="00943AD9" w:rsidRDefault="009C443C" w:rsidP="00615148">
      <w:pPr>
        <w:jc w:val="center"/>
        <w:rPr>
          <w:rFonts w:ascii="Arial" w:hAnsi="Arial" w:cs="Arial"/>
          <w:color w:val="auto"/>
          <w:sz w:val="28"/>
          <w:lang w:val="en-US"/>
        </w:rPr>
      </w:pPr>
    </w:p>
    <w:p w:rsidR="009C443C" w:rsidRPr="00943AD9" w:rsidRDefault="009C443C" w:rsidP="00615148">
      <w:pPr>
        <w:jc w:val="center"/>
        <w:rPr>
          <w:rFonts w:ascii="Arial" w:hAnsi="Arial" w:cs="Arial"/>
          <w:color w:val="auto"/>
          <w:sz w:val="28"/>
          <w:lang w:val="en-US"/>
        </w:rPr>
      </w:pPr>
    </w:p>
    <w:p w:rsidR="009C443C" w:rsidRPr="00943AD9" w:rsidRDefault="009C443C" w:rsidP="00615148">
      <w:pPr>
        <w:jc w:val="center"/>
        <w:rPr>
          <w:rFonts w:ascii="Arial" w:hAnsi="Arial" w:cs="Arial"/>
          <w:color w:val="auto"/>
          <w:sz w:val="28"/>
          <w:lang w:val="en-US"/>
        </w:rPr>
      </w:pPr>
    </w:p>
    <w:p w:rsidR="00F66C1D" w:rsidRPr="00C920AF" w:rsidRDefault="00F66C1D" w:rsidP="00E07678">
      <w:pPr>
        <w:jc w:val="center"/>
        <w:rPr>
          <w:rFonts w:ascii="Arial" w:hAnsi="Arial" w:cs="Arial"/>
          <w:color w:val="auto"/>
          <w:sz w:val="28"/>
        </w:rPr>
      </w:pPr>
      <w:r w:rsidRPr="00C920AF">
        <w:rPr>
          <w:rFonts w:ascii="Arial" w:hAnsi="Arial" w:cs="Arial"/>
          <w:color w:val="auto"/>
          <w:sz w:val="28"/>
        </w:rPr>
        <w:lastRenderedPageBreak/>
        <w:t>Manual do Utilizador</w:t>
      </w:r>
    </w:p>
    <w:p w:rsidR="00F66C1D" w:rsidRPr="00C920AF" w:rsidRDefault="006626FC" w:rsidP="00F66C1D">
      <w:pPr>
        <w:rPr>
          <w:rFonts w:ascii="Arial" w:hAnsi="Arial" w:cs="Arial"/>
          <w:color w:val="auto"/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7631F86">
            <wp:simplePos x="0" y="0"/>
            <wp:positionH relativeFrom="margin">
              <wp:align>left</wp:align>
            </wp:positionH>
            <wp:positionV relativeFrom="paragraph">
              <wp:posOffset>323215</wp:posOffset>
            </wp:positionV>
            <wp:extent cx="5686425" cy="21717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0630" b="63304"/>
                    <a:stretch/>
                  </pic:blipFill>
                  <pic:spPr bwMode="auto">
                    <a:xfrm>
                      <a:off x="0" y="0"/>
                      <a:ext cx="568642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6C1D" w:rsidRPr="00C920AF" w:rsidRDefault="00F66C1D" w:rsidP="00F66C1D">
      <w:pPr>
        <w:rPr>
          <w:rFonts w:ascii="Arial" w:hAnsi="Arial" w:cs="Arial"/>
          <w:color w:val="auto"/>
          <w:sz w:val="24"/>
        </w:rPr>
      </w:pPr>
    </w:p>
    <w:p w:rsidR="00F66C1D" w:rsidRPr="00C920AF" w:rsidRDefault="00CB2494" w:rsidP="00F66C1D">
      <w:pPr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2019299</wp:posOffset>
                </wp:positionH>
                <wp:positionV relativeFrom="paragraph">
                  <wp:posOffset>264795</wp:posOffset>
                </wp:positionV>
                <wp:extent cx="1190625" cy="828675"/>
                <wp:effectExtent l="38100" t="38100" r="2857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625" cy="8286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117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9pt;margin-top:20.85pt;width:93.75pt;height:65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" strokecolor="black [3040]" strokeweight="3pt">
                <v:stroke endarrow="block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45720</wp:posOffset>
                </wp:positionV>
                <wp:extent cx="285750" cy="2286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FAC9D" id="Oval 5" o:spid="_x0000_s1026" style="position:absolute;margin-left:134.25pt;margin-top:3.6pt;width:22.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" filled="f" strokecolor="black [1600]" strokeweight="2pt"/>
            </w:pict>
          </mc:Fallback>
        </mc:AlternateContent>
      </w:r>
    </w:p>
    <w:p w:rsidR="00F66C1D" w:rsidRPr="00C920AF" w:rsidRDefault="00F66C1D" w:rsidP="006626FC">
      <w:pPr>
        <w:jc w:val="center"/>
        <w:rPr>
          <w:rFonts w:ascii="Arial" w:hAnsi="Arial" w:cs="Arial"/>
          <w:color w:val="auto"/>
          <w:sz w:val="24"/>
        </w:rPr>
      </w:pPr>
    </w:p>
    <w:p w:rsidR="00F66C1D" w:rsidRPr="00C920AF" w:rsidRDefault="00F66C1D" w:rsidP="00F66C1D">
      <w:pPr>
        <w:rPr>
          <w:rFonts w:ascii="Arial" w:hAnsi="Arial" w:cs="Arial"/>
          <w:color w:val="auto"/>
          <w:sz w:val="24"/>
        </w:rPr>
      </w:pPr>
    </w:p>
    <w:p w:rsidR="00F66C1D" w:rsidRPr="00C920AF" w:rsidRDefault="006626FC" w:rsidP="006626FC">
      <w:pPr>
        <w:tabs>
          <w:tab w:val="left" w:pos="3930"/>
          <w:tab w:val="left" w:pos="6090"/>
        </w:tabs>
        <w:rPr>
          <w:rFonts w:ascii="Arial" w:hAnsi="Arial" w:cs="Arial"/>
          <w:color w:val="auto"/>
          <w:sz w:val="24"/>
        </w:rPr>
      </w:pPr>
      <w:r w:rsidRPr="006626FC">
        <w:rPr>
          <w:rFonts w:ascii="Arial" w:hAnsi="Arial" w:cs="Arial"/>
          <w:noProof/>
          <w:color w:val="auto"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10160</wp:posOffset>
                </wp:positionV>
                <wp:extent cx="352425" cy="485775"/>
                <wp:effectExtent l="19050" t="1905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0FE5" w:rsidRPr="006626FC" w:rsidRDefault="00BC0FE5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</w:pPr>
                            <w:r w:rsidRPr="006626FC"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.8pt;width:27.75pt;height:38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" strokeweight="3pt">
                <v:textbox>
                  <w:txbxContent>
                    <w:p w:rsidR="00BC0FE5" w:rsidRPr="006626FC" w:rsidRDefault="00BC0FE5">
                      <w:pPr>
                        <w:rPr>
                          <w:rFonts w:ascii="Arial" w:hAnsi="Arial" w:cs="Arial"/>
                          <w:b/>
                          <w:sz w:val="40"/>
                        </w:rPr>
                      </w:pPr>
                      <w:r w:rsidRPr="006626FC">
                        <w:rPr>
                          <w:rFonts w:ascii="Arial" w:hAnsi="Arial" w:cs="Arial"/>
                          <w:b/>
                          <w:sz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65D93">
        <w:rPr>
          <w:rFonts w:ascii="Arial" w:hAnsi="Arial" w:cs="Arial"/>
          <w:color w:val="auto"/>
          <w:sz w:val="24"/>
        </w:rPr>
        <w:tab/>
      </w:r>
      <w:r>
        <w:rPr>
          <w:rFonts w:ascii="Arial" w:hAnsi="Arial" w:cs="Arial"/>
          <w:color w:val="auto"/>
          <w:sz w:val="24"/>
        </w:rPr>
        <w:tab/>
      </w:r>
    </w:p>
    <w:p w:rsidR="00F66C1D" w:rsidRPr="00C920AF" w:rsidRDefault="006626FC" w:rsidP="006626FC">
      <w:pPr>
        <w:tabs>
          <w:tab w:val="left" w:pos="6090"/>
        </w:tabs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</w:r>
    </w:p>
    <w:p w:rsidR="00F66C1D" w:rsidRPr="00C920AF" w:rsidRDefault="00F66C1D" w:rsidP="00F66C1D">
      <w:pPr>
        <w:rPr>
          <w:rFonts w:ascii="Arial" w:hAnsi="Arial" w:cs="Arial"/>
          <w:color w:val="auto"/>
          <w:sz w:val="24"/>
        </w:rPr>
      </w:pPr>
    </w:p>
    <w:p w:rsidR="00F66C1D" w:rsidRPr="00C920AF" w:rsidRDefault="00165D93" w:rsidP="00165D93">
      <w:pPr>
        <w:tabs>
          <w:tab w:val="left" w:pos="6135"/>
        </w:tabs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</w:r>
    </w:p>
    <w:p w:rsidR="006626FC" w:rsidRDefault="006626FC" w:rsidP="006626FC">
      <w:pPr>
        <w:pStyle w:val="ListParagraph"/>
        <w:numPr>
          <w:ilvl w:val="0"/>
          <w:numId w:val="19"/>
        </w:numPr>
        <w:rPr>
          <w:rFonts w:ascii="Arial" w:hAnsi="Arial" w:cs="Arial"/>
          <w:color w:val="auto"/>
          <w:sz w:val="24"/>
        </w:rPr>
      </w:pPr>
      <w:r w:rsidRPr="006626FC">
        <w:rPr>
          <w:rFonts w:ascii="Arial" w:hAnsi="Arial" w:cs="Arial"/>
          <w:color w:val="auto"/>
          <w:sz w:val="24"/>
        </w:rPr>
        <w:t>Inicializar o</w:t>
      </w:r>
      <w:r>
        <w:rPr>
          <w:rFonts w:ascii="Arial" w:hAnsi="Arial" w:cs="Arial"/>
          <w:color w:val="auto"/>
          <w:sz w:val="24"/>
        </w:rPr>
        <w:t xml:space="preserve"> programa clicando na seta verde, como demonstrado na figura</w:t>
      </w:r>
      <w:r w:rsidR="00CB2494">
        <w:rPr>
          <w:rFonts w:ascii="Arial" w:hAnsi="Arial" w:cs="Arial"/>
          <w:color w:val="auto"/>
          <w:sz w:val="24"/>
        </w:rPr>
        <w:t>, ou se preferir carregue na tecla F5</w:t>
      </w:r>
      <w:r>
        <w:rPr>
          <w:rFonts w:ascii="Arial" w:hAnsi="Arial" w:cs="Arial"/>
          <w:color w:val="auto"/>
          <w:sz w:val="24"/>
        </w:rPr>
        <w:t>;</w:t>
      </w:r>
    </w:p>
    <w:p w:rsidR="006626FC" w:rsidRDefault="00EC52A2" w:rsidP="006626FC">
      <w:pPr>
        <w:pStyle w:val="ListParagraph"/>
        <w:rPr>
          <w:rFonts w:ascii="Arial" w:hAnsi="Arial" w:cs="Arial"/>
          <w:color w:val="auto"/>
          <w:sz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AADC3E9">
            <wp:simplePos x="0" y="0"/>
            <wp:positionH relativeFrom="margin">
              <wp:posOffset>57150</wp:posOffset>
            </wp:positionH>
            <wp:positionV relativeFrom="paragraph">
              <wp:posOffset>173990</wp:posOffset>
            </wp:positionV>
            <wp:extent cx="5429250" cy="3038132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78" t="35493" r="1503" b="20401"/>
                    <a:stretch/>
                  </pic:blipFill>
                  <pic:spPr bwMode="auto">
                    <a:xfrm>
                      <a:off x="0" y="0"/>
                      <a:ext cx="5430471" cy="303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26FC" w:rsidRDefault="00CB2494" w:rsidP="00CB2494">
      <w:pPr>
        <w:pStyle w:val="ListParagraph"/>
        <w:tabs>
          <w:tab w:val="left" w:pos="2880"/>
        </w:tabs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</w:r>
    </w:p>
    <w:p w:rsidR="006626FC" w:rsidRDefault="006626FC" w:rsidP="00CB2494">
      <w:pPr>
        <w:pStyle w:val="ListParagraph"/>
        <w:jc w:val="center"/>
        <w:rPr>
          <w:rFonts w:ascii="Arial" w:hAnsi="Arial" w:cs="Arial"/>
          <w:color w:val="auto"/>
          <w:sz w:val="24"/>
        </w:rPr>
      </w:pPr>
    </w:p>
    <w:p w:rsidR="006626FC" w:rsidRPr="006626FC" w:rsidRDefault="006626FC" w:rsidP="006626FC">
      <w:pPr>
        <w:rPr>
          <w:rFonts w:ascii="Arial" w:hAnsi="Arial" w:cs="Arial"/>
          <w:color w:val="auto"/>
          <w:sz w:val="24"/>
        </w:rPr>
      </w:pPr>
    </w:p>
    <w:p w:rsidR="00F66C1D" w:rsidRPr="006626FC" w:rsidRDefault="006626FC" w:rsidP="006626FC">
      <w:pPr>
        <w:tabs>
          <w:tab w:val="left" w:pos="5775"/>
        </w:tabs>
        <w:ind w:left="360"/>
        <w:rPr>
          <w:rFonts w:ascii="Arial" w:hAnsi="Arial" w:cs="Arial"/>
          <w:color w:val="auto"/>
          <w:sz w:val="24"/>
        </w:rPr>
      </w:pPr>
      <w:r w:rsidRPr="006626FC">
        <w:rPr>
          <w:rFonts w:ascii="Arial" w:hAnsi="Arial" w:cs="Arial"/>
          <w:color w:val="auto"/>
          <w:sz w:val="24"/>
        </w:rPr>
        <w:t xml:space="preserve"> </w:t>
      </w:r>
      <w:r>
        <w:rPr>
          <w:rFonts w:ascii="Arial" w:hAnsi="Arial" w:cs="Arial"/>
          <w:color w:val="auto"/>
          <w:sz w:val="24"/>
        </w:rPr>
        <w:tab/>
      </w:r>
    </w:p>
    <w:p w:rsidR="00F66C1D" w:rsidRPr="00C920AF" w:rsidRDefault="00081466" w:rsidP="00EC52A2">
      <w:pPr>
        <w:tabs>
          <w:tab w:val="left" w:pos="5280"/>
          <w:tab w:val="left" w:pos="6900"/>
          <w:tab w:val="right" w:pos="8640"/>
        </w:tabs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EC4165" wp14:editId="7095A524">
                <wp:simplePos x="0" y="0"/>
                <wp:positionH relativeFrom="margin">
                  <wp:posOffset>3790949</wp:posOffset>
                </wp:positionH>
                <wp:positionV relativeFrom="paragraph">
                  <wp:posOffset>219710</wp:posOffset>
                </wp:positionV>
                <wp:extent cx="238125" cy="152400"/>
                <wp:effectExtent l="38100" t="19050" r="28575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524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653C3" id="Straight Arrow Connector 13" o:spid="_x0000_s1026" type="#_x0000_t32" style="position:absolute;margin-left:298.5pt;margin-top:17.3pt;width:18.75pt;height:1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" strokecolor="black [3040]" strokeweight="3pt">
                <v:stroke endarrow="block"/>
                <w10:wrap anchorx="margin"/>
              </v:shape>
            </w:pict>
          </mc:Fallback>
        </mc:AlternateContent>
      </w:r>
      <w:r w:rsidR="00EC52A2" w:rsidRPr="006626FC">
        <w:rPr>
          <w:rFonts w:ascii="Arial" w:hAnsi="Arial" w:cs="Arial"/>
          <w:noProof/>
          <w:color w:val="auto"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D56CFD" wp14:editId="06C2E77A">
                <wp:simplePos x="0" y="0"/>
                <wp:positionH relativeFrom="column">
                  <wp:posOffset>4038600</wp:posOffset>
                </wp:positionH>
                <wp:positionV relativeFrom="paragraph">
                  <wp:posOffset>114935</wp:posOffset>
                </wp:positionV>
                <wp:extent cx="342900" cy="466725"/>
                <wp:effectExtent l="19050" t="19050" r="1905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0FE5" w:rsidRPr="006626FC" w:rsidRDefault="00BC0FE5" w:rsidP="00EC52A2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56CFD" id="_x0000_s1027" type="#_x0000_t202" style="position:absolute;margin-left:318pt;margin-top:9.05pt;width:27pt;height:3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" strokeweight="3pt">
                <v:textbox>
                  <w:txbxContent>
                    <w:p w:rsidR="00BC0FE5" w:rsidRPr="006626FC" w:rsidRDefault="00BC0FE5" w:rsidP="00EC52A2">
                      <w:pPr>
                        <w:rPr>
                          <w:rFonts w:ascii="Arial" w:hAnsi="Arial" w:cs="Arial"/>
                          <w:b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626FC">
        <w:rPr>
          <w:rFonts w:ascii="Arial" w:hAnsi="Arial" w:cs="Arial"/>
          <w:color w:val="auto"/>
          <w:sz w:val="24"/>
        </w:rPr>
        <w:tab/>
      </w:r>
      <w:r w:rsidR="00EC52A2">
        <w:rPr>
          <w:rFonts w:ascii="Arial" w:hAnsi="Arial" w:cs="Arial"/>
          <w:color w:val="auto"/>
          <w:sz w:val="24"/>
        </w:rPr>
        <w:tab/>
      </w:r>
      <w:r w:rsidR="00EC52A2">
        <w:rPr>
          <w:rFonts w:ascii="Arial" w:hAnsi="Arial" w:cs="Arial"/>
          <w:color w:val="auto"/>
          <w:sz w:val="24"/>
        </w:rPr>
        <w:tab/>
      </w:r>
    </w:p>
    <w:p w:rsidR="00F66C1D" w:rsidRPr="00C920AF" w:rsidRDefault="00F66C1D" w:rsidP="00F66C1D">
      <w:pPr>
        <w:rPr>
          <w:rFonts w:ascii="Arial" w:hAnsi="Arial" w:cs="Arial"/>
          <w:color w:val="auto"/>
          <w:sz w:val="24"/>
        </w:rPr>
      </w:pPr>
    </w:p>
    <w:p w:rsidR="00F66C1D" w:rsidRPr="00C920AF" w:rsidRDefault="00EC52A2" w:rsidP="00EC52A2">
      <w:pPr>
        <w:tabs>
          <w:tab w:val="left" w:pos="5280"/>
        </w:tabs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</w:r>
    </w:p>
    <w:p w:rsidR="00F66C1D" w:rsidRPr="00C920AF" w:rsidRDefault="006626FC" w:rsidP="00EC52A2">
      <w:pPr>
        <w:tabs>
          <w:tab w:val="left" w:pos="2340"/>
          <w:tab w:val="left" w:pos="3600"/>
        </w:tabs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</w:r>
      <w:r w:rsidR="00EC52A2">
        <w:rPr>
          <w:rFonts w:ascii="Arial" w:hAnsi="Arial" w:cs="Arial"/>
          <w:color w:val="auto"/>
          <w:sz w:val="24"/>
        </w:rPr>
        <w:tab/>
      </w:r>
    </w:p>
    <w:p w:rsidR="00F66C1D" w:rsidRPr="00C920AF" w:rsidRDefault="00F66C1D" w:rsidP="00F66C1D">
      <w:pPr>
        <w:rPr>
          <w:rFonts w:ascii="Arial" w:hAnsi="Arial" w:cs="Arial"/>
          <w:color w:val="auto"/>
          <w:sz w:val="24"/>
        </w:rPr>
      </w:pPr>
    </w:p>
    <w:p w:rsidR="00F66C1D" w:rsidRPr="00C920AF" w:rsidRDefault="006626FC" w:rsidP="006626FC">
      <w:pPr>
        <w:tabs>
          <w:tab w:val="left" w:pos="2775"/>
        </w:tabs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</w:r>
    </w:p>
    <w:p w:rsidR="00F66C1D" w:rsidRPr="00C920AF" w:rsidRDefault="00F66C1D" w:rsidP="00EC52A2">
      <w:pPr>
        <w:jc w:val="center"/>
        <w:rPr>
          <w:rFonts w:ascii="Arial" w:hAnsi="Arial" w:cs="Arial"/>
          <w:color w:val="auto"/>
          <w:sz w:val="24"/>
        </w:rPr>
      </w:pPr>
    </w:p>
    <w:p w:rsidR="00EC52A2" w:rsidRDefault="00EC52A2" w:rsidP="00EC52A2">
      <w:pPr>
        <w:pStyle w:val="ListParagraph"/>
        <w:numPr>
          <w:ilvl w:val="0"/>
          <w:numId w:val="19"/>
        </w:numPr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Introdu</w:t>
      </w:r>
      <w:r w:rsidR="0027157C">
        <w:rPr>
          <w:rFonts w:ascii="Arial" w:hAnsi="Arial" w:cs="Arial"/>
          <w:color w:val="auto"/>
          <w:sz w:val="24"/>
        </w:rPr>
        <w:t>za</w:t>
      </w:r>
      <w:r>
        <w:rPr>
          <w:rFonts w:ascii="Arial" w:hAnsi="Arial" w:cs="Arial"/>
          <w:color w:val="auto"/>
          <w:sz w:val="24"/>
        </w:rPr>
        <w:t xml:space="preserve"> na consola, que se encontra no canto inferior direito na janela do Spyder, o que pretende observar. </w:t>
      </w:r>
    </w:p>
    <w:p w:rsidR="00F66C1D" w:rsidRDefault="00EC52A2" w:rsidP="00EC52A2">
      <w:pPr>
        <w:pStyle w:val="ListParagraph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O programa</w:t>
      </w:r>
      <w:r w:rsidR="00615148">
        <w:rPr>
          <w:rFonts w:ascii="Arial" w:hAnsi="Arial" w:cs="Arial"/>
          <w:color w:val="auto"/>
          <w:sz w:val="24"/>
        </w:rPr>
        <w:t xml:space="preserve"> só aceita</w:t>
      </w:r>
      <w:r>
        <w:rPr>
          <w:rFonts w:ascii="Arial" w:hAnsi="Arial" w:cs="Arial"/>
          <w:color w:val="auto"/>
          <w:sz w:val="24"/>
        </w:rPr>
        <w:t xml:space="preserve"> letras em </w:t>
      </w:r>
      <w:r w:rsidR="00943AD9">
        <w:rPr>
          <w:rFonts w:ascii="Arial" w:hAnsi="Arial" w:cs="Arial"/>
          <w:color w:val="auto"/>
          <w:sz w:val="24"/>
        </w:rPr>
        <w:t xml:space="preserve">maiuscula </w:t>
      </w:r>
      <w:bookmarkStart w:id="6" w:name="_GoBack"/>
      <w:bookmarkEnd w:id="6"/>
      <w:r w:rsidR="0027157C">
        <w:rPr>
          <w:rFonts w:ascii="Arial" w:hAnsi="Arial" w:cs="Arial"/>
          <w:color w:val="auto"/>
          <w:sz w:val="24"/>
        </w:rPr>
        <w:t>e</w:t>
      </w:r>
      <w:r>
        <w:rPr>
          <w:rFonts w:ascii="Arial" w:hAnsi="Arial" w:cs="Arial"/>
          <w:color w:val="auto"/>
          <w:sz w:val="24"/>
        </w:rPr>
        <w:t xml:space="preserve"> valores </w:t>
      </w:r>
      <w:r w:rsidR="00615148">
        <w:rPr>
          <w:rFonts w:ascii="Arial" w:hAnsi="Arial" w:cs="Arial"/>
          <w:color w:val="auto"/>
          <w:sz w:val="24"/>
        </w:rPr>
        <w:t>corretos</w:t>
      </w:r>
      <w:r>
        <w:rPr>
          <w:rFonts w:ascii="Arial" w:hAnsi="Arial" w:cs="Arial"/>
          <w:color w:val="auto"/>
          <w:sz w:val="24"/>
        </w:rPr>
        <w:t xml:space="preserve">, o programa pede somente [NFC/AP/IE/IG/MAT1/ALL] e desta forma terá de se </w:t>
      </w:r>
      <w:r>
        <w:rPr>
          <w:rFonts w:ascii="Arial" w:hAnsi="Arial" w:cs="Arial"/>
          <w:color w:val="auto"/>
          <w:sz w:val="24"/>
        </w:rPr>
        <w:lastRenderedPageBreak/>
        <w:t>introdu</w:t>
      </w:r>
      <w:r w:rsidR="00615148">
        <w:rPr>
          <w:rFonts w:ascii="Arial" w:hAnsi="Arial" w:cs="Arial"/>
          <w:color w:val="auto"/>
          <w:sz w:val="24"/>
        </w:rPr>
        <w:t>z</w:t>
      </w:r>
      <w:r>
        <w:rPr>
          <w:rFonts w:ascii="Arial" w:hAnsi="Arial" w:cs="Arial"/>
          <w:color w:val="auto"/>
          <w:sz w:val="24"/>
        </w:rPr>
        <w:t>ir como pedido. Ter em atenção que escolher a opção ALL, ou seja todas as disciplinas</w:t>
      </w:r>
      <w:r w:rsidR="0027157C">
        <w:rPr>
          <w:rFonts w:ascii="Arial" w:hAnsi="Arial" w:cs="Arial"/>
          <w:color w:val="auto"/>
          <w:sz w:val="24"/>
        </w:rPr>
        <w:t>,</w:t>
      </w:r>
      <w:r>
        <w:rPr>
          <w:rFonts w:ascii="Arial" w:hAnsi="Arial" w:cs="Arial"/>
          <w:color w:val="auto"/>
          <w:sz w:val="24"/>
        </w:rPr>
        <w:t xml:space="preserve"> só funciona se todas as notas de todos os elementos de avaliação</w:t>
      </w:r>
      <w:r w:rsidR="0027157C">
        <w:rPr>
          <w:rFonts w:ascii="Arial" w:hAnsi="Arial" w:cs="Arial"/>
          <w:color w:val="auto"/>
          <w:sz w:val="24"/>
        </w:rPr>
        <w:t xml:space="preserve"> forem conhecidas, caso contrário</w:t>
      </w:r>
      <w:r>
        <w:rPr>
          <w:rFonts w:ascii="Arial" w:hAnsi="Arial" w:cs="Arial"/>
          <w:color w:val="auto"/>
          <w:sz w:val="24"/>
        </w:rPr>
        <w:t xml:space="preserve"> o programa acaba</w:t>
      </w:r>
      <w:r w:rsidR="0027157C">
        <w:rPr>
          <w:rFonts w:ascii="Arial" w:hAnsi="Arial" w:cs="Arial"/>
          <w:color w:val="auto"/>
          <w:sz w:val="24"/>
        </w:rPr>
        <w:t xml:space="preserve">. Por </w:t>
      </w:r>
      <w:r w:rsidR="00A422BB">
        <w:rPr>
          <w:rFonts w:ascii="Arial" w:hAnsi="Arial" w:cs="Arial"/>
          <w:color w:val="auto"/>
          <w:sz w:val="24"/>
        </w:rPr>
        <w:t>essa raão</w:t>
      </w:r>
      <w:r w:rsidR="0027157C">
        <w:rPr>
          <w:rFonts w:ascii="Arial" w:hAnsi="Arial" w:cs="Arial"/>
          <w:color w:val="auto"/>
          <w:sz w:val="24"/>
        </w:rPr>
        <w:t xml:space="preserve"> recebe a mensagem de aviso a perguntar se quer continuar, se</w:t>
      </w:r>
      <w:r w:rsidR="00A422BB">
        <w:rPr>
          <w:rFonts w:ascii="Arial" w:hAnsi="Arial" w:cs="Arial"/>
          <w:color w:val="auto"/>
          <w:sz w:val="24"/>
        </w:rPr>
        <w:t xml:space="preserve"> </w:t>
      </w:r>
      <w:r w:rsidR="0027157C">
        <w:rPr>
          <w:rFonts w:ascii="Arial" w:hAnsi="Arial" w:cs="Arial"/>
          <w:color w:val="auto"/>
          <w:sz w:val="24"/>
        </w:rPr>
        <w:t xml:space="preserve">responder com </w:t>
      </w:r>
      <w:r w:rsidR="00A422BB">
        <w:rPr>
          <w:rFonts w:ascii="Arial" w:hAnsi="Arial" w:cs="Arial"/>
          <w:color w:val="auto"/>
          <w:sz w:val="24"/>
        </w:rPr>
        <w:t>N</w:t>
      </w:r>
      <w:r w:rsidR="0027157C">
        <w:rPr>
          <w:rFonts w:ascii="Arial" w:hAnsi="Arial" w:cs="Arial"/>
          <w:color w:val="auto"/>
          <w:sz w:val="24"/>
        </w:rPr>
        <w:t xml:space="preserve"> o programa acaba e terá de voltar a inicia</w:t>
      </w:r>
      <w:r w:rsidR="00A422BB">
        <w:rPr>
          <w:rFonts w:ascii="Arial" w:hAnsi="Arial" w:cs="Arial"/>
          <w:color w:val="auto"/>
          <w:sz w:val="24"/>
        </w:rPr>
        <w:t>lizar</w:t>
      </w:r>
      <w:r w:rsidR="0027157C">
        <w:rPr>
          <w:rFonts w:ascii="Arial" w:hAnsi="Arial" w:cs="Arial"/>
          <w:color w:val="auto"/>
          <w:sz w:val="24"/>
        </w:rPr>
        <w:t xml:space="preserve"> o programa como está explicado</w:t>
      </w:r>
      <w:r w:rsidR="00A422BB">
        <w:rPr>
          <w:rFonts w:ascii="Arial" w:hAnsi="Arial" w:cs="Arial"/>
          <w:color w:val="auto"/>
          <w:sz w:val="24"/>
        </w:rPr>
        <w:t xml:space="preserve"> no passo</w:t>
      </w:r>
      <w:r w:rsidR="0027157C">
        <w:rPr>
          <w:rFonts w:ascii="Arial" w:hAnsi="Arial" w:cs="Arial"/>
          <w:color w:val="auto"/>
          <w:sz w:val="24"/>
        </w:rPr>
        <w:t xml:space="preserve"> (1);</w:t>
      </w:r>
    </w:p>
    <w:p w:rsidR="00EC52A2" w:rsidRDefault="00EC52A2" w:rsidP="00EC52A2">
      <w:pPr>
        <w:pStyle w:val="ListParagraph"/>
        <w:rPr>
          <w:rFonts w:ascii="Arial" w:hAnsi="Arial" w:cs="Arial"/>
          <w:color w:val="auto"/>
          <w:sz w:val="24"/>
        </w:rPr>
      </w:pPr>
    </w:p>
    <w:p w:rsidR="00EC52A2" w:rsidRPr="00EC52A2" w:rsidRDefault="00CB2494" w:rsidP="00CB2494">
      <w:pPr>
        <w:pStyle w:val="ListParagraph"/>
        <w:tabs>
          <w:tab w:val="left" w:pos="3375"/>
        </w:tabs>
        <w:rPr>
          <w:rFonts w:ascii="Arial" w:hAnsi="Arial" w:cs="Arial"/>
          <w:color w:val="auto"/>
          <w:sz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892C833">
            <wp:simplePos x="0" y="0"/>
            <wp:positionH relativeFrom="margin">
              <wp:posOffset>0</wp:posOffset>
            </wp:positionH>
            <wp:positionV relativeFrom="paragraph">
              <wp:posOffset>39370</wp:posOffset>
            </wp:positionV>
            <wp:extent cx="5476875" cy="324802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34" t="35485" r="1791" b="13902"/>
                    <a:stretch/>
                  </pic:blipFill>
                  <pic:spPr bwMode="auto">
                    <a:xfrm>
                      <a:off x="0" y="0"/>
                      <a:ext cx="5476875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auto"/>
          <w:sz w:val="24"/>
        </w:rPr>
        <w:tab/>
      </w:r>
    </w:p>
    <w:p w:rsidR="00EC52A2" w:rsidRPr="00C920AF" w:rsidRDefault="00EC52A2" w:rsidP="00F66C1D">
      <w:pPr>
        <w:rPr>
          <w:rFonts w:ascii="Arial" w:hAnsi="Arial" w:cs="Arial"/>
          <w:color w:val="auto"/>
          <w:sz w:val="24"/>
        </w:rPr>
      </w:pPr>
    </w:p>
    <w:p w:rsidR="00F66C1D" w:rsidRPr="00C920AF" w:rsidRDefault="00CB2494" w:rsidP="00AB4155">
      <w:pPr>
        <w:tabs>
          <w:tab w:val="left" w:pos="3090"/>
          <w:tab w:val="center" w:pos="4320"/>
        </w:tabs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</w:r>
      <w:r w:rsidR="00AB4155">
        <w:rPr>
          <w:rFonts w:ascii="Arial" w:hAnsi="Arial" w:cs="Arial"/>
          <w:color w:val="auto"/>
          <w:sz w:val="24"/>
        </w:rPr>
        <w:tab/>
      </w:r>
    </w:p>
    <w:p w:rsidR="00F66C1D" w:rsidRPr="00C920AF" w:rsidRDefault="00F66C1D" w:rsidP="00F66C1D">
      <w:pPr>
        <w:rPr>
          <w:rFonts w:ascii="Arial" w:hAnsi="Arial" w:cs="Arial"/>
          <w:color w:val="auto"/>
          <w:sz w:val="24"/>
        </w:rPr>
      </w:pPr>
    </w:p>
    <w:p w:rsidR="00F66C1D" w:rsidRPr="00C920AF" w:rsidRDefault="00CB2494" w:rsidP="00CB2494">
      <w:pPr>
        <w:tabs>
          <w:tab w:val="left" w:pos="3765"/>
        </w:tabs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</w:r>
    </w:p>
    <w:p w:rsidR="00F66C1D" w:rsidRPr="00C920AF" w:rsidRDefault="00EC52A2" w:rsidP="00EC52A2">
      <w:pPr>
        <w:tabs>
          <w:tab w:val="left" w:pos="1860"/>
        </w:tabs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</w:r>
    </w:p>
    <w:p w:rsidR="00C920AF" w:rsidRDefault="00CB2494" w:rsidP="00CB2494">
      <w:pPr>
        <w:tabs>
          <w:tab w:val="left" w:pos="5685"/>
        </w:tabs>
        <w:rPr>
          <w:rFonts w:ascii="Arial" w:hAnsi="Arial" w:cs="Arial"/>
          <w:color w:val="auto"/>
          <w:sz w:val="28"/>
        </w:rPr>
      </w:pPr>
      <w:r>
        <w:rPr>
          <w:rFonts w:ascii="Arial" w:hAnsi="Arial" w:cs="Arial"/>
          <w:color w:val="auto"/>
          <w:sz w:val="28"/>
        </w:rPr>
        <w:tab/>
      </w:r>
    </w:p>
    <w:p w:rsidR="00EC52A2" w:rsidRDefault="00EC52A2" w:rsidP="00F66C1D">
      <w:pPr>
        <w:jc w:val="center"/>
        <w:rPr>
          <w:rFonts w:ascii="Arial" w:hAnsi="Arial" w:cs="Arial"/>
          <w:color w:val="auto"/>
          <w:sz w:val="28"/>
        </w:rPr>
      </w:pPr>
    </w:p>
    <w:p w:rsidR="00EC52A2" w:rsidRDefault="00AB4155" w:rsidP="00F66C1D">
      <w:pPr>
        <w:jc w:val="center"/>
        <w:rPr>
          <w:rFonts w:ascii="Arial" w:hAnsi="Arial" w:cs="Arial"/>
          <w:color w:val="auto"/>
          <w:sz w:val="28"/>
        </w:rPr>
      </w:pPr>
      <w:r w:rsidRPr="006626FC">
        <w:rPr>
          <w:rFonts w:ascii="Arial" w:hAnsi="Arial" w:cs="Arial"/>
          <w:noProof/>
          <w:color w:val="auto"/>
          <w:sz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3D849E6" wp14:editId="3B97C5AF">
                <wp:simplePos x="0" y="0"/>
                <wp:positionH relativeFrom="column">
                  <wp:posOffset>3543300</wp:posOffset>
                </wp:positionH>
                <wp:positionV relativeFrom="paragraph">
                  <wp:posOffset>309880</wp:posOffset>
                </wp:positionV>
                <wp:extent cx="342900" cy="485775"/>
                <wp:effectExtent l="19050" t="19050" r="1905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0FE5" w:rsidRPr="006626FC" w:rsidRDefault="00BC0FE5" w:rsidP="0027157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849E6" id="_x0000_s1028" type="#_x0000_t202" style="position:absolute;left:0;text-align:left;margin-left:279pt;margin-top:24.4pt;width:27pt;height:38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" strokeweight="3pt">
                <v:textbox>
                  <w:txbxContent>
                    <w:p w:rsidR="00BC0FE5" w:rsidRPr="006626FC" w:rsidRDefault="00BC0FE5" w:rsidP="0027157C">
                      <w:pPr>
                        <w:jc w:val="both"/>
                        <w:rPr>
                          <w:rFonts w:ascii="Arial" w:hAnsi="Arial" w:cs="Arial"/>
                          <w:b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EC52A2" w:rsidRDefault="00081466" w:rsidP="00F66C1D">
      <w:pPr>
        <w:jc w:val="center"/>
        <w:rPr>
          <w:rFonts w:ascii="Arial" w:hAnsi="Arial" w:cs="Arial"/>
          <w:color w:val="auto"/>
          <w:sz w:val="28"/>
        </w:rPr>
      </w:pPr>
      <w:r>
        <w:rPr>
          <w:rFonts w:ascii="Arial" w:hAnsi="Arial" w:cs="Arial"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A12654" wp14:editId="32482B40">
                <wp:simplePos x="0" y="0"/>
                <wp:positionH relativeFrom="margin">
                  <wp:posOffset>3237865</wp:posOffset>
                </wp:positionH>
                <wp:positionV relativeFrom="paragraph">
                  <wp:posOffset>160655</wp:posOffset>
                </wp:positionV>
                <wp:extent cx="314325" cy="45719"/>
                <wp:effectExtent l="38100" t="76200" r="0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582BF" id="Straight Arrow Connector 14" o:spid="_x0000_s1026" type="#_x0000_t32" style="position:absolute;margin-left:254.95pt;margin-top:12.65pt;width:24.75pt;height:3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" strokecolor="black [3040]" strokeweight="3pt">
                <v:stroke endarrow="block"/>
                <w10:wrap anchorx="margin"/>
              </v:shape>
            </w:pict>
          </mc:Fallback>
        </mc:AlternateContent>
      </w:r>
    </w:p>
    <w:p w:rsidR="00EC52A2" w:rsidRDefault="00EC52A2" w:rsidP="00F66C1D">
      <w:pPr>
        <w:jc w:val="center"/>
        <w:rPr>
          <w:rFonts w:ascii="Arial" w:hAnsi="Arial" w:cs="Arial"/>
          <w:color w:val="auto"/>
          <w:sz w:val="28"/>
        </w:rPr>
      </w:pPr>
    </w:p>
    <w:p w:rsidR="00EC52A2" w:rsidRPr="00EC52A2" w:rsidRDefault="0027157C" w:rsidP="00CB2494">
      <w:pPr>
        <w:pStyle w:val="ListParagraph"/>
        <w:numPr>
          <w:ilvl w:val="0"/>
          <w:numId w:val="19"/>
        </w:numPr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Outro fator a ter em atenção quando introduz os dados é que se não conhecer uma ou mais notas esta não aparecerá na tabela, assim como também não aparecerá a nota final pois o cálculo da média é impossível. Também receberá uma nota de aviso a informar que os dados foram insuficientes para a ilustração do gráfico.</w:t>
      </w:r>
    </w:p>
    <w:p w:rsidR="00EC52A2" w:rsidRDefault="00EC52A2" w:rsidP="0027157C">
      <w:pPr>
        <w:rPr>
          <w:rFonts w:ascii="Arial" w:hAnsi="Arial" w:cs="Arial"/>
          <w:color w:val="auto"/>
          <w:sz w:val="28"/>
        </w:rPr>
      </w:pPr>
    </w:p>
    <w:p w:rsidR="0027157C" w:rsidRDefault="0027157C" w:rsidP="0027157C">
      <w:pPr>
        <w:rPr>
          <w:rFonts w:ascii="Arial" w:hAnsi="Arial" w:cs="Arial"/>
          <w:color w:val="auto"/>
          <w:sz w:val="28"/>
        </w:rPr>
      </w:pPr>
    </w:p>
    <w:p w:rsidR="001A739D" w:rsidRDefault="001A739D" w:rsidP="0027157C">
      <w:pPr>
        <w:rPr>
          <w:rFonts w:ascii="Arial" w:hAnsi="Arial" w:cs="Arial"/>
          <w:b/>
          <w:color w:val="auto"/>
          <w:sz w:val="24"/>
        </w:rPr>
      </w:pPr>
    </w:p>
    <w:p w:rsidR="00EC52A2" w:rsidRPr="0027157C" w:rsidRDefault="0027157C" w:rsidP="0027157C">
      <w:pPr>
        <w:rPr>
          <w:rFonts w:ascii="Arial" w:hAnsi="Arial" w:cs="Arial"/>
          <w:color w:val="auto"/>
          <w:sz w:val="24"/>
        </w:rPr>
      </w:pPr>
      <w:r w:rsidRPr="009660B7">
        <w:rPr>
          <w:rFonts w:ascii="Arial" w:hAnsi="Arial" w:cs="Arial"/>
          <w:b/>
          <w:color w:val="auto"/>
          <w:sz w:val="24"/>
        </w:rPr>
        <w:t xml:space="preserve">Se seguiu corretamente as instruções </w:t>
      </w:r>
      <w:r w:rsidR="009660B7" w:rsidRPr="009660B7">
        <w:rPr>
          <w:rFonts w:ascii="Arial" w:hAnsi="Arial" w:cs="Arial"/>
          <w:b/>
          <w:color w:val="auto"/>
          <w:sz w:val="24"/>
        </w:rPr>
        <w:t>poderá obter</w:t>
      </w:r>
      <w:r w:rsidR="009660B7">
        <w:rPr>
          <w:rFonts w:ascii="Arial" w:hAnsi="Arial" w:cs="Arial"/>
          <w:b/>
          <w:color w:val="auto"/>
          <w:sz w:val="24"/>
        </w:rPr>
        <w:t xml:space="preserve"> resultados parecidos a</w:t>
      </w:r>
      <w:r w:rsidRPr="009660B7">
        <w:rPr>
          <w:rFonts w:ascii="Arial" w:hAnsi="Arial" w:cs="Arial"/>
          <w:b/>
          <w:color w:val="auto"/>
          <w:sz w:val="24"/>
        </w:rPr>
        <w:t xml:space="preserve"> </w:t>
      </w:r>
      <w:r w:rsidR="009660B7" w:rsidRPr="009660B7">
        <w:rPr>
          <w:rFonts w:ascii="Arial" w:hAnsi="Arial" w:cs="Arial"/>
          <w:b/>
          <w:color w:val="auto"/>
          <w:sz w:val="24"/>
        </w:rPr>
        <w:t>alguns destes</w:t>
      </w:r>
      <w:r w:rsidR="009660B7">
        <w:rPr>
          <w:rFonts w:ascii="Arial" w:hAnsi="Arial" w:cs="Arial"/>
          <w:b/>
          <w:color w:val="auto"/>
          <w:sz w:val="24"/>
        </w:rPr>
        <w:t xml:space="preserve"> dois</w:t>
      </w:r>
      <w:r w:rsidR="009660B7" w:rsidRPr="009660B7">
        <w:rPr>
          <w:rFonts w:ascii="Arial" w:hAnsi="Arial" w:cs="Arial"/>
          <w:b/>
          <w:color w:val="auto"/>
          <w:sz w:val="24"/>
        </w:rPr>
        <w:t xml:space="preserve"> exemplos:</w:t>
      </w:r>
      <w:r w:rsidRPr="009660B7">
        <w:rPr>
          <w:rFonts w:ascii="Arial" w:hAnsi="Arial" w:cs="Arial"/>
          <w:b/>
          <w:color w:val="auto"/>
          <w:sz w:val="24"/>
        </w:rPr>
        <w:t xml:space="preserve"> </w:t>
      </w:r>
    </w:p>
    <w:p w:rsidR="0027157C" w:rsidRDefault="0027157C" w:rsidP="001A739D">
      <w:pPr>
        <w:rPr>
          <w:rFonts w:ascii="Arial" w:hAnsi="Arial" w:cs="Arial"/>
          <w:color w:val="auto"/>
          <w:sz w:val="28"/>
        </w:rPr>
      </w:pPr>
    </w:p>
    <w:p w:rsidR="0027157C" w:rsidRPr="001A739D" w:rsidRDefault="009660B7" w:rsidP="001A739D">
      <w:pPr>
        <w:rPr>
          <w:rFonts w:ascii="Arial" w:hAnsi="Arial" w:cs="Arial"/>
          <w:b/>
          <w:color w:val="auto"/>
          <w:sz w:val="24"/>
        </w:rPr>
      </w:pPr>
      <w:r w:rsidRPr="00E23201">
        <w:rPr>
          <w:rFonts w:ascii="Arial" w:hAnsi="Arial" w:cs="Arial"/>
          <w:b/>
          <w:color w:val="auto"/>
          <w:sz w:val="24"/>
        </w:rPr>
        <w:lastRenderedPageBreak/>
        <w:t>Ex</w:t>
      </w:r>
      <w:r w:rsidR="001A739D">
        <w:rPr>
          <w:rFonts w:ascii="Arial" w:hAnsi="Arial" w:cs="Arial"/>
          <w:b/>
          <w:color w:val="auto"/>
          <w:sz w:val="24"/>
        </w:rPr>
        <w:t>e</w:t>
      </w:r>
      <w:r w:rsidRPr="00E23201">
        <w:rPr>
          <w:rFonts w:ascii="Arial" w:hAnsi="Arial" w:cs="Arial"/>
          <w:b/>
          <w:color w:val="auto"/>
          <w:sz w:val="24"/>
        </w:rPr>
        <w:t>mplo 1</w:t>
      </w:r>
      <w:r w:rsidR="00E23201">
        <w:rPr>
          <w:rFonts w:ascii="Arial" w:hAnsi="Arial" w:cs="Arial"/>
          <w:b/>
          <w:color w:val="auto"/>
          <w:sz w:val="24"/>
        </w:rPr>
        <w:t>,</w:t>
      </w:r>
      <w:r w:rsidRPr="00E23201">
        <w:rPr>
          <w:rFonts w:ascii="Arial" w:hAnsi="Arial" w:cs="Arial"/>
          <w:b/>
          <w:color w:val="auto"/>
          <w:sz w:val="24"/>
        </w:rPr>
        <w:t xml:space="preserve"> se escolheu apenas uma disciplina:</w:t>
      </w:r>
    </w:p>
    <w:p w:rsidR="0027157C" w:rsidRDefault="009660B7" w:rsidP="0027157C">
      <w:pPr>
        <w:jc w:val="center"/>
        <w:rPr>
          <w:rFonts w:ascii="Arial" w:hAnsi="Arial" w:cs="Arial"/>
          <w:color w:val="auto"/>
          <w:sz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C31D0CD">
            <wp:simplePos x="0" y="0"/>
            <wp:positionH relativeFrom="column">
              <wp:posOffset>-847725</wp:posOffset>
            </wp:positionH>
            <wp:positionV relativeFrom="paragraph">
              <wp:posOffset>361315</wp:posOffset>
            </wp:positionV>
            <wp:extent cx="7096125" cy="6628130"/>
            <wp:effectExtent l="0" t="0" r="9525" b="1270"/>
            <wp:wrapTight wrapText="bothSides">
              <wp:wrapPolygon edited="0">
                <wp:start x="0" y="0"/>
                <wp:lineTo x="0" y="21542"/>
                <wp:lineTo x="21571" y="21542"/>
                <wp:lineTo x="2157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51" t="12968" r="8578" b="7678"/>
                    <a:stretch/>
                  </pic:blipFill>
                  <pic:spPr bwMode="auto">
                    <a:xfrm>
                      <a:off x="0" y="0"/>
                      <a:ext cx="7096125" cy="662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60B7" w:rsidRDefault="0027157C" w:rsidP="009660B7">
      <w:pPr>
        <w:tabs>
          <w:tab w:val="left" w:pos="7305"/>
        </w:tabs>
        <w:rPr>
          <w:rFonts w:ascii="Arial" w:hAnsi="Arial" w:cs="Arial"/>
          <w:color w:val="auto"/>
          <w:sz w:val="28"/>
        </w:rPr>
      </w:pPr>
      <w:r>
        <w:rPr>
          <w:rFonts w:ascii="Arial" w:hAnsi="Arial" w:cs="Arial"/>
          <w:color w:val="auto"/>
          <w:sz w:val="28"/>
        </w:rPr>
        <w:tab/>
      </w:r>
    </w:p>
    <w:p w:rsidR="001A739D" w:rsidRDefault="001A739D" w:rsidP="009660B7">
      <w:pPr>
        <w:tabs>
          <w:tab w:val="left" w:pos="7305"/>
        </w:tabs>
        <w:rPr>
          <w:rFonts w:ascii="Arial" w:hAnsi="Arial" w:cs="Arial"/>
          <w:b/>
          <w:color w:val="auto"/>
          <w:sz w:val="24"/>
        </w:rPr>
      </w:pPr>
    </w:p>
    <w:p w:rsidR="001A739D" w:rsidRDefault="009660B7" w:rsidP="001A739D">
      <w:pPr>
        <w:tabs>
          <w:tab w:val="left" w:pos="7305"/>
        </w:tabs>
        <w:rPr>
          <w:rFonts w:ascii="Arial" w:hAnsi="Arial" w:cs="Arial"/>
          <w:b/>
          <w:color w:val="auto"/>
          <w:sz w:val="24"/>
        </w:rPr>
      </w:pPr>
      <w:r w:rsidRPr="00E23201">
        <w:rPr>
          <w:rFonts w:ascii="Arial" w:hAnsi="Arial" w:cs="Arial"/>
          <w:b/>
          <w:color w:val="auto"/>
          <w:sz w:val="24"/>
        </w:rPr>
        <w:lastRenderedPageBreak/>
        <w:t>Exemplo 2</w:t>
      </w:r>
      <w:r w:rsidR="00E23201">
        <w:rPr>
          <w:rFonts w:ascii="Arial" w:hAnsi="Arial" w:cs="Arial"/>
          <w:b/>
          <w:color w:val="auto"/>
          <w:sz w:val="24"/>
        </w:rPr>
        <w:t>,</w:t>
      </w:r>
      <w:r w:rsidRPr="00E23201">
        <w:rPr>
          <w:rFonts w:ascii="Arial" w:hAnsi="Arial" w:cs="Arial"/>
          <w:b/>
          <w:color w:val="auto"/>
          <w:sz w:val="24"/>
        </w:rPr>
        <w:t xml:space="preserve"> se escolheu a opção ALL:</w:t>
      </w:r>
    </w:p>
    <w:p w:rsidR="0027157C" w:rsidRPr="001A739D" w:rsidRDefault="0027157C" w:rsidP="001A739D">
      <w:pPr>
        <w:tabs>
          <w:tab w:val="left" w:pos="7305"/>
        </w:tabs>
        <w:rPr>
          <w:rFonts w:ascii="Arial" w:hAnsi="Arial" w:cs="Arial"/>
          <w:b/>
          <w:color w:val="auto"/>
          <w:sz w:val="28"/>
        </w:rPr>
      </w:pPr>
      <w:r w:rsidRPr="00E23201">
        <w:rPr>
          <w:rFonts w:ascii="Arial" w:hAnsi="Arial" w:cs="Arial"/>
          <w:b/>
          <w:color w:val="auto"/>
          <w:sz w:val="28"/>
        </w:rPr>
        <w:tab/>
      </w:r>
    </w:p>
    <w:p w:rsidR="0027157C" w:rsidRDefault="009660B7" w:rsidP="0027157C">
      <w:pPr>
        <w:jc w:val="center"/>
        <w:rPr>
          <w:rFonts w:ascii="Arial" w:hAnsi="Arial" w:cs="Arial"/>
          <w:color w:val="auto"/>
          <w:sz w:val="28"/>
        </w:rPr>
      </w:pPr>
      <w:r>
        <w:rPr>
          <w:noProof/>
        </w:rPr>
        <w:drawing>
          <wp:inline distT="0" distB="0" distL="0" distR="0" wp14:anchorId="28237986" wp14:editId="73F9DA3A">
            <wp:extent cx="5819775" cy="7275195"/>
            <wp:effectExtent l="0" t="0" r="952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3637" t="13073" r="25174" b="7986"/>
                    <a:stretch/>
                  </pic:blipFill>
                  <pic:spPr bwMode="auto">
                    <a:xfrm>
                      <a:off x="0" y="0"/>
                      <a:ext cx="5819775" cy="7275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751" w:rsidRDefault="00BC0FE5" w:rsidP="00BC0FE5">
      <w:pPr>
        <w:pStyle w:val="ListParagraph"/>
        <w:numPr>
          <w:ilvl w:val="0"/>
          <w:numId w:val="19"/>
        </w:numPr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lastRenderedPageBreak/>
        <w:t>Finalmente ter atenção onde guardou o ficherio Python pois é nessa pasta que se vai encontrar o ficheiro texto com os dados de maior importância relativamente às ponderações</w:t>
      </w:r>
      <w:r w:rsidR="0005496B">
        <w:rPr>
          <w:rFonts w:ascii="Arial" w:hAnsi="Arial" w:cs="Arial"/>
          <w:color w:val="auto"/>
          <w:sz w:val="24"/>
        </w:rPr>
        <w:t>, bem como se encontrará também um ficheiro texto com o mesmo contéudo mas serializado em binário.</w:t>
      </w:r>
      <w:r w:rsidR="003A7751">
        <w:rPr>
          <w:rFonts w:ascii="Arial" w:hAnsi="Arial" w:cs="Arial"/>
          <w:color w:val="auto"/>
          <w:sz w:val="24"/>
        </w:rPr>
        <w:t xml:space="preserve"> Para observer o contéudo dos ficheiros texto basta abrir com o bloco de notas. </w:t>
      </w:r>
    </w:p>
    <w:p w:rsidR="003A7751" w:rsidRDefault="003A7751" w:rsidP="003A7751">
      <w:pPr>
        <w:pStyle w:val="ListParagraph"/>
        <w:rPr>
          <w:rFonts w:ascii="Arial" w:hAnsi="Arial" w:cs="Arial"/>
          <w:color w:val="auto"/>
          <w:sz w:val="24"/>
        </w:rPr>
      </w:pPr>
    </w:p>
    <w:p w:rsidR="00BC0FE5" w:rsidRPr="00BC0FE5" w:rsidRDefault="003A7751" w:rsidP="003A7751">
      <w:pPr>
        <w:pStyle w:val="ListParagraph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Eis o contéudo do ficheiro texto serializado:</w:t>
      </w:r>
    </w:p>
    <w:p w:rsidR="0005496B" w:rsidRDefault="003A7751" w:rsidP="0027157C">
      <w:pPr>
        <w:jc w:val="center"/>
        <w:rPr>
          <w:rFonts w:ascii="Arial" w:hAnsi="Arial" w:cs="Arial"/>
          <w:color w:val="auto"/>
          <w:sz w:val="28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1719DE7C">
            <wp:simplePos x="0" y="0"/>
            <wp:positionH relativeFrom="column">
              <wp:posOffset>-923925</wp:posOffset>
            </wp:positionH>
            <wp:positionV relativeFrom="paragraph">
              <wp:posOffset>238760</wp:posOffset>
            </wp:positionV>
            <wp:extent cx="7430770" cy="11430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607"/>
                    <a:stretch/>
                  </pic:blipFill>
                  <pic:spPr bwMode="auto">
                    <a:xfrm>
                      <a:off x="0" y="0"/>
                      <a:ext cx="743077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496B" w:rsidRDefault="0005496B" w:rsidP="0027157C">
      <w:pPr>
        <w:jc w:val="center"/>
        <w:rPr>
          <w:rFonts w:ascii="Arial" w:hAnsi="Arial" w:cs="Arial"/>
          <w:color w:val="auto"/>
          <w:sz w:val="28"/>
        </w:rPr>
      </w:pPr>
    </w:p>
    <w:p w:rsidR="0005496B" w:rsidRDefault="0005496B" w:rsidP="0027157C">
      <w:pPr>
        <w:jc w:val="center"/>
        <w:rPr>
          <w:rFonts w:ascii="Arial" w:hAnsi="Arial" w:cs="Arial"/>
          <w:color w:val="auto"/>
          <w:sz w:val="28"/>
        </w:rPr>
      </w:pPr>
    </w:p>
    <w:p w:rsidR="0005496B" w:rsidRDefault="0005496B" w:rsidP="0027157C">
      <w:pPr>
        <w:jc w:val="center"/>
        <w:rPr>
          <w:rFonts w:ascii="Arial" w:hAnsi="Arial" w:cs="Arial"/>
          <w:color w:val="auto"/>
          <w:sz w:val="28"/>
        </w:rPr>
      </w:pPr>
    </w:p>
    <w:p w:rsidR="0005496B" w:rsidRDefault="0005496B" w:rsidP="0027157C">
      <w:pPr>
        <w:jc w:val="center"/>
        <w:rPr>
          <w:rFonts w:ascii="Arial" w:hAnsi="Arial" w:cs="Arial"/>
          <w:color w:val="auto"/>
          <w:sz w:val="28"/>
        </w:rPr>
      </w:pPr>
    </w:p>
    <w:p w:rsidR="0005496B" w:rsidRDefault="0005496B" w:rsidP="0027157C">
      <w:pPr>
        <w:jc w:val="center"/>
        <w:rPr>
          <w:rFonts w:ascii="Arial" w:hAnsi="Arial" w:cs="Arial"/>
          <w:color w:val="auto"/>
          <w:sz w:val="28"/>
        </w:rPr>
      </w:pPr>
    </w:p>
    <w:p w:rsidR="0005496B" w:rsidRDefault="0005496B" w:rsidP="0027157C">
      <w:pPr>
        <w:jc w:val="center"/>
        <w:rPr>
          <w:rFonts w:ascii="Arial" w:hAnsi="Arial" w:cs="Arial"/>
          <w:color w:val="auto"/>
          <w:sz w:val="28"/>
        </w:rPr>
      </w:pPr>
    </w:p>
    <w:p w:rsidR="0005496B" w:rsidRDefault="0005496B" w:rsidP="0027157C">
      <w:pPr>
        <w:jc w:val="center"/>
        <w:rPr>
          <w:rFonts w:ascii="Arial" w:hAnsi="Arial" w:cs="Arial"/>
          <w:color w:val="auto"/>
          <w:sz w:val="28"/>
        </w:rPr>
      </w:pPr>
    </w:p>
    <w:p w:rsidR="0005496B" w:rsidRDefault="0005496B" w:rsidP="0027157C">
      <w:pPr>
        <w:jc w:val="center"/>
        <w:rPr>
          <w:rFonts w:ascii="Arial" w:hAnsi="Arial" w:cs="Arial"/>
          <w:color w:val="auto"/>
          <w:sz w:val="28"/>
        </w:rPr>
      </w:pPr>
    </w:p>
    <w:p w:rsidR="0005496B" w:rsidRDefault="0005496B" w:rsidP="0027157C">
      <w:pPr>
        <w:jc w:val="center"/>
        <w:rPr>
          <w:rFonts w:ascii="Arial" w:hAnsi="Arial" w:cs="Arial"/>
          <w:color w:val="auto"/>
          <w:sz w:val="28"/>
        </w:rPr>
      </w:pPr>
    </w:p>
    <w:p w:rsidR="0005496B" w:rsidRDefault="0005496B" w:rsidP="0027157C">
      <w:pPr>
        <w:jc w:val="center"/>
        <w:rPr>
          <w:rFonts w:ascii="Arial" w:hAnsi="Arial" w:cs="Arial"/>
          <w:color w:val="auto"/>
          <w:sz w:val="28"/>
        </w:rPr>
      </w:pPr>
    </w:p>
    <w:p w:rsidR="0005496B" w:rsidRDefault="0005496B" w:rsidP="0027157C">
      <w:pPr>
        <w:jc w:val="center"/>
        <w:rPr>
          <w:rFonts w:ascii="Arial" w:hAnsi="Arial" w:cs="Arial"/>
          <w:color w:val="auto"/>
          <w:sz w:val="28"/>
        </w:rPr>
      </w:pPr>
    </w:p>
    <w:p w:rsidR="0005496B" w:rsidRDefault="0005496B" w:rsidP="0027157C">
      <w:pPr>
        <w:jc w:val="center"/>
        <w:rPr>
          <w:rFonts w:ascii="Arial" w:hAnsi="Arial" w:cs="Arial"/>
          <w:color w:val="auto"/>
          <w:sz w:val="28"/>
        </w:rPr>
      </w:pPr>
    </w:p>
    <w:p w:rsidR="0005496B" w:rsidRDefault="0005496B" w:rsidP="0027157C">
      <w:pPr>
        <w:jc w:val="center"/>
        <w:rPr>
          <w:rFonts w:ascii="Arial" w:hAnsi="Arial" w:cs="Arial"/>
          <w:color w:val="auto"/>
          <w:sz w:val="28"/>
        </w:rPr>
      </w:pPr>
    </w:p>
    <w:p w:rsidR="0005496B" w:rsidRDefault="0005496B" w:rsidP="0027157C">
      <w:pPr>
        <w:jc w:val="center"/>
        <w:rPr>
          <w:rFonts w:ascii="Arial" w:hAnsi="Arial" w:cs="Arial"/>
          <w:color w:val="auto"/>
          <w:sz w:val="28"/>
        </w:rPr>
      </w:pPr>
    </w:p>
    <w:p w:rsidR="0005496B" w:rsidRDefault="0005496B" w:rsidP="0027157C">
      <w:pPr>
        <w:jc w:val="center"/>
        <w:rPr>
          <w:rFonts w:ascii="Arial" w:hAnsi="Arial" w:cs="Arial"/>
          <w:color w:val="auto"/>
          <w:sz w:val="28"/>
        </w:rPr>
      </w:pPr>
    </w:p>
    <w:p w:rsidR="0005496B" w:rsidRDefault="0005496B" w:rsidP="0027157C">
      <w:pPr>
        <w:jc w:val="center"/>
        <w:rPr>
          <w:rFonts w:ascii="Arial" w:hAnsi="Arial" w:cs="Arial"/>
          <w:color w:val="auto"/>
          <w:sz w:val="28"/>
        </w:rPr>
      </w:pPr>
    </w:p>
    <w:p w:rsidR="003A7751" w:rsidRDefault="003A7751" w:rsidP="0027157C">
      <w:pPr>
        <w:jc w:val="center"/>
        <w:rPr>
          <w:rFonts w:ascii="Arial" w:hAnsi="Arial" w:cs="Arial"/>
          <w:color w:val="auto"/>
          <w:sz w:val="28"/>
        </w:rPr>
      </w:pPr>
    </w:p>
    <w:p w:rsidR="00F66C1D" w:rsidRPr="00C920AF" w:rsidRDefault="00F66C1D" w:rsidP="0027157C">
      <w:pPr>
        <w:jc w:val="center"/>
        <w:rPr>
          <w:rFonts w:ascii="Arial" w:hAnsi="Arial" w:cs="Arial"/>
          <w:color w:val="auto"/>
          <w:sz w:val="28"/>
        </w:rPr>
      </w:pPr>
      <w:r w:rsidRPr="00C920AF">
        <w:rPr>
          <w:rFonts w:ascii="Arial" w:hAnsi="Arial" w:cs="Arial"/>
          <w:color w:val="auto"/>
          <w:sz w:val="28"/>
        </w:rPr>
        <w:lastRenderedPageBreak/>
        <w:t>Conclusão</w:t>
      </w:r>
    </w:p>
    <w:p w:rsidR="00F66C1D" w:rsidRPr="00C920AF" w:rsidRDefault="00F66C1D" w:rsidP="00F66C1D">
      <w:pPr>
        <w:jc w:val="center"/>
        <w:rPr>
          <w:rFonts w:ascii="Arial" w:hAnsi="Arial" w:cs="Arial"/>
          <w:color w:val="auto"/>
          <w:sz w:val="28"/>
        </w:rPr>
      </w:pPr>
    </w:p>
    <w:p w:rsidR="00F66C1D" w:rsidRDefault="00F163E0" w:rsidP="00D656BB">
      <w:pPr>
        <w:ind w:firstLine="720"/>
        <w:rPr>
          <w:rFonts w:ascii="Arial" w:hAnsi="Arial" w:cs="Arial"/>
          <w:color w:val="auto"/>
          <w:sz w:val="24"/>
        </w:rPr>
      </w:pPr>
      <w:r w:rsidRPr="00C920AF">
        <w:rPr>
          <w:rFonts w:ascii="Arial" w:hAnsi="Arial" w:cs="Arial"/>
          <w:color w:val="auto"/>
          <w:sz w:val="24"/>
        </w:rPr>
        <w:t xml:space="preserve">Com a realização deste trabalho </w:t>
      </w:r>
      <w:r w:rsidR="00C920AF">
        <w:rPr>
          <w:rFonts w:ascii="Arial" w:hAnsi="Arial" w:cs="Arial"/>
          <w:color w:val="auto"/>
          <w:sz w:val="24"/>
        </w:rPr>
        <w:t>adquirimos mais conhecimento relativamente à programação em linguagem Python e quão extenso se pode tornar um simples programa para calcular médias finais e as exibir numa tabela</w:t>
      </w:r>
      <w:r w:rsidR="004B3532">
        <w:rPr>
          <w:rFonts w:ascii="Arial" w:hAnsi="Arial" w:cs="Arial"/>
          <w:color w:val="auto"/>
          <w:sz w:val="24"/>
        </w:rPr>
        <w:t>, bem como salvar os dados relativamente importantes num ficheiro e a opção de se conseguir serializar e des-serializar o ficheiro em texto.</w:t>
      </w:r>
    </w:p>
    <w:p w:rsidR="00C920AF" w:rsidRDefault="00C920AF" w:rsidP="00863405">
      <w:pPr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Muitas das dif</w:t>
      </w:r>
      <w:r w:rsidR="00863405">
        <w:rPr>
          <w:rFonts w:ascii="Arial" w:hAnsi="Arial" w:cs="Arial"/>
          <w:color w:val="auto"/>
          <w:sz w:val="24"/>
        </w:rPr>
        <w:t>i</w:t>
      </w:r>
      <w:r>
        <w:rPr>
          <w:rFonts w:ascii="Arial" w:hAnsi="Arial" w:cs="Arial"/>
          <w:color w:val="auto"/>
          <w:sz w:val="24"/>
        </w:rPr>
        <w:t xml:space="preserve">culdades que nós tivemos que </w:t>
      </w:r>
      <w:r w:rsidR="00863405">
        <w:rPr>
          <w:rFonts w:ascii="Arial" w:hAnsi="Arial" w:cs="Arial"/>
          <w:color w:val="auto"/>
          <w:sz w:val="24"/>
        </w:rPr>
        <w:t xml:space="preserve">nos </w:t>
      </w:r>
      <w:r>
        <w:rPr>
          <w:rFonts w:ascii="Arial" w:hAnsi="Arial" w:cs="Arial"/>
          <w:color w:val="auto"/>
          <w:sz w:val="24"/>
        </w:rPr>
        <w:t>deparar foram as seguintes:</w:t>
      </w:r>
    </w:p>
    <w:p w:rsidR="00C920AF" w:rsidRPr="00C920AF" w:rsidRDefault="009C7688" w:rsidP="00C920AF">
      <w:pPr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 xml:space="preserve">- </w:t>
      </w:r>
      <w:r w:rsidR="00863405">
        <w:rPr>
          <w:rFonts w:ascii="Arial" w:hAnsi="Arial" w:cs="Arial"/>
          <w:color w:val="auto"/>
          <w:sz w:val="24"/>
        </w:rPr>
        <w:t>Construção</w:t>
      </w:r>
      <w:r w:rsidR="00C920AF" w:rsidRPr="00C920AF">
        <w:rPr>
          <w:rFonts w:ascii="Arial" w:hAnsi="Arial" w:cs="Arial"/>
          <w:color w:val="auto"/>
          <w:sz w:val="24"/>
        </w:rPr>
        <w:t xml:space="preserve"> das tabelas, mas depois de um pouco de pesquisa fomos capazes de ultrapassar esta dificul</w:t>
      </w:r>
      <w:r w:rsidR="00863405">
        <w:rPr>
          <w:rFonts w:ascii="Arial" w:hAnsi="Arial" w:cs="Arial"/>
          <w:color w:val="auto"/>
          <w:sz w:val="24"/>
        </w:rPr>
        <w:t>d</w:t>
      </w:r>
      <w:r w:rsidR="00C920AF" w:rsidRPr="00C920AF">
        <w:rPr>
          <w:rFonts w:ascii="Arial" w:hAnsi="Arial" w:cs="Arial"/>
          <w:color w:val="auto"/>
          <w:sz w:val="24"/>
        </w:rPr>
        <w:t xml:space="preserve">ade facilmente tomando como base este vídeo </w:t>
      </w:r>
      <w:hyperlink r:id="rId15" w:history="1">
        <w:r w:rsidR="00C920AF" w:rsidRPr="009C7688">
          <w:rPr>
            <w:rStyle w:val="Hyperlink"/>
            <w:rFonts w:ascii="Arial" w:hAnsi="Arial" w:cs="Arial"/>
            <w:sz w:val="24"/>
          </w:rPr>
          <w:t>https://www.youtube.com/watch?v=B9BRuhqEb2Q</w:t>
        </w:r>
      </w:hyperlink>
      <w:r w:rsidR="00C920AF" w:rsidRPr="00C920AF">
        <w:rPr>
          <w:rFonts w:ascii="Arial" w:hAnsi="Arial" w:cs="Arial"/>
          <w:color w:val="auto"/>
          <w:sz w:val="24"/>
        </w:rPr>
        <w:t xml:space="preserve"> e adaptando o seu conteúdo ao que nos era pedido para o trabalho.</w:t>
      </w:r>
    </w:p>
    <w:p w:rsidR="00C920AF" w:rsidRPr="00C920AF" w:rsidRDefault="009C7688" w:rsidP="00C920AF">
      <w:pPr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 xml:space="preserve">- </w:t>
      </w:r>
      <w:r w:rsidR="00863405">
        <w:rPr>
          <w:rFonts w:ascii="Arial" w:hAnsi="Arial" w:cs="Arial"/>
          <w:color w:val="auto"/>
          <w:sz w:val="24"/>
        </w:rPr>
        <w:t>Resultado final d</w:t>
      </w:r>
      <w:r w:rsidR="00C920AF" w:rsidRPr="00C920AF">
        <w:rPr>
          <w:rFonts w:ascii="Arial" w:hAnsi="Arial" w:cs="Arial"/>
          <w:color w:val="auto"/>
          <w:sz w:val="24"/>
        </w:rPr>
        <w:t xml:space="preserve">os gráficos, pois estes não adquiriam os valores que nós pretendiamos ou quando adquiriam eram apresentados de um modo que não correspondia às nossas expectativas, mas ao rever a “Aula 6 Gráficos e Matrizes” e ao complementar a informação que retiramos da </w:t>
      </w:r>
      <w:r w:rsidR="00863405">
        <w:rPr>
          <w:rFonts w:ascii="Arial" w:hAnsi="Arial" w:cs="Arial"/>
          <w:color w:val="auto"/>
          <w:sz w:val="24"/>
        </w:rPr>
        <w:t>A</w:t>
      </w:r>
      <w:r w:rsidR="00C920AF" w:rsidRPr="00C920AF">
        <w:rPr>
          <w:rFonts w:ascii="Arial" w:hAnsi="Arial" w:cs="Arial"/>
          <w:color w:val="auto"/>
          <w:sz w:val="24"/>
        </w:rPr>
        <w:t>ula 6 com alguns passos provenientes da internet conseguimos superar esta dificuldade.</w:t>
      </w:r>
    </w:p>
    <w:p w:rsidR="00C920AF" w:rsidRDefault="00CF2AA9" w:rsidP="00C920AF">
      <w:pPr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 xml:space="preserve">Todos os objectivos foram alcançados à excepção de um objetivo que é que encontra </w:t>
      </w:r>
      <w:r w:rsidR="003C200E">
        <w:rPr>
          <w:rFonts w:ascii="Arial" w:hAnsi="Arial" w:cs="Arial"/>
          <w:color w:val="auto"/>
          <w:sz w:val="24"/>
        </w:rPr>
        <w:t>explícito em baixo…</w:t>
      </w:r>
      <w:r>
        <w:rPr>
          <w:rFonts w:ascii="Arial" w:hAnsi="Arial" w:cs="Arial"/>
          <w:color w:val="auto"/>
          <w:sz w:val="24"/>
        </w:rPr>
        <w:t xml:space="preserve"> </w:t>
      </w:r>
    </w:p>
    <w:p w:rsidR="00C920AF" w:rsidRDefault="00617941" w:rsidP="00863405">
      <w:pPr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Infelizmente</w:t>
      </w:r>
      <w:r w:rsidR="00C920AF" w:rsidRPr="00C920AF">
        <w:rPr>
          <w:rFonts w:ascii="Arial" w:hAnsi="Arial" w:cs="Arial"/>
          <w:color w:val="auto"/>
          <w:sz w:val="24"/>
        </w:rPr>
        <w:t xml:space="preserve"> </w:t>
      </w:r>
      <w:r>
        <w:rPr>
          <w:rFonts w:ascii="Arial" w:hAnsi="Arial" w:cs="Arial"/>
          <w:color w:val="auto"/>
          <w:sz w:val="24"/>
        </w:rPr>
        <w:t>não conseguimos</w:t>
      </w:r>
      <w:r w:rsidR="00C920AF" w:rsidRPr="00C920AF">
        <w:rPr>
          <w:rFonts w:ascii="Arial" w:hAnsi="Arial" w:cs="Arial"/>
          <w:color w:val="auto"/>
          <w:sz w:val="24"/>
        </w:rPr>
        <w:t xml:space="preserve"> </w:t>
      </w:r>
      <w:r>
        <w:rPr>
          <w:rFonts w:ascii="Arial" w:hAnsi="Arial" w:cs="Arial"/>
          <w:color w:val="auto"/>
          <w:sz w:val="24"/>
        </w:rPr>
        <w:t>calcular e ler, no nosso pr</w:t>
      </w:r>
      <w:r w:rsidR="00863405">
        <w:rPr>
          <w:rFonts w:ascii="Arial" w:hAnsi="Arial" w:cs="Arial"/>
          <w:color w:val="auto"/>
          <w:sz w:val="24"/>
        </w:rPr>
        <w:t>o</w:t>
      </w:r>
      <w:r>
        <w:rPr>
          <w:rFonts w:ascii="Arial" w:hAnsi="Arial" w:cs="Arial"/>
          <w:color w:val="auto"/>
          <w:sz w:val="24"/>
        </w:rPr>
        <w:t>grama,</w:t>
      </w:r>
      <w:r w:rsidRPr="00C920AF">
        <w:rPr>
          <w:rFonts w:ascii="Arial" w:hAnsi="Arial" w:cs="Arial"/>
          <w:color w:val="auto"/>
          <w:sz w:val="24"/>
        </w:rPr>
        <w:t xml:space="preserve"> quanto é que o aluno teria de </w:t>
      </w:r>
      <w:r>
        <w:rPr>
          <w:rFonts w:ascii="Arial" w:hAnsi="Arial" w:cs="Arial"/>
          <w:color w:val="auto"/>
          <w:sz w:val="24"/>
        </w:rPr>
        <w:t>ob</w:t>
      </w:r>
      <w:r w:rsidRPr="00C920AF">
        <w:rPr>
          <w:rFonts w:ascii="Arial" w:hAnsi="Arial" w:cs="Arial"/>
          <w:color w:val="auto"/>
          <w:sz w:val="24"/>
        </w:rPr>
        <w:t>ter no último momento de avaliação para poder ter</w:t>
      </w:r>
      <w:r>
        <w:rPr>
          <w:rFonts w:ascii="Arial" w:hAnsi="Arial" w:cs="Arial"/>
          <w:color w:val="auto"/>
          <w:sz w:val="24"/>
        </w:rPr>
        <w:t xml:space="preserve"> a</w:t>
      </w:r>
      <w:r w:rsidRPr="00C920AF">
        <w:rPr>
          <w:rFonts w:ascii="Arial" w:hAnsi="Arial" w:cs="Arial"/>
          <w:color w:val="auto"/>
          <w:sz w:val="24"/>
        </w:rPr>
        <w:t xml:space="preserve"> nota miníma de 10 valores, ou seja, para poder ser aprovado à disciplina</w:t>
      </w:r>
      <w:r w:rsidR="00863405">
        <w:rPr>
          <w:rFonts w:ascii="Arial" w:hAnsi="Arial" w:cs="Arial"/>
          <w:color w:val="auto"/>
          <w:sz w:val="24"/>
        </w:rPr>
        <w:t>.</w:t>
      </w:r>
      <w:r>
        <w:rPr>
          <w:rFonts w:ascii="Arial" w:hAnsi="Arial" w:cs="Arial"/>
          <w:color w:val="auto"/>
          <w:sz w:val="24"/>
        </w:rPr>
        <w:t xml:space="preserve"> </w:t>
      </w:r>
      <w:r w:rsidR="00863405">
        <w:rPr>
          <w:rFonts w:ascii="Arial" w:hAnsi="Arial" w:cs="Arial"/>
          <w:color w:val="auto"/>
          <w:sz w:val="24"/>
        </w:rPr>
        <w:t>V</w:t>
      </w:r>
      <w:r w:rsidR="00C920AF" w:rsidRPr="00C920AF">
        <w:rPr>
          <w:rFonts w:ascii="Arial" w:hAnsi="Arial" w:cs="Arial"/>
          <w:color w:val="auto"/>
          <w:sz w:val="24"/>
        </w:rPr>
        <w:t xml:space="preserve">árias foram as tentativas mas mesmo assim não nos foi possível encontrar uma solução. </w:t>
      </w:r>
    </w:p>
    <w:p w:rsidR="00617941" w:rsidRDefault="00617941" w:rsidP="00C920AF">
      <w:pPr>
        <w:rPr>
          <w:rFonts w:ascii="Arial" w:hAnsi="Arial" w:cs="Arial"/>
          <w:color w:val="auto"/>
          <w:sz w:val="24"/>
        </w:rPr>
      </w:pPr>
    </w:p>
    <w:p w:rsidR="00617941" w:rsidRDefault="00617941" w:rsidP="00863405">
      <w:pPr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Como</w:t>
      </w:r>
      <w:r w:rsidR="001A5C87">
        <w:rPr>
          <w:rFonts w:ascii="Arial" w:hAnsi="Arial" w:cs="Arial"/>
          <w:color w:val="auto"/>
          <w:sz w:val="24"/>
        </w:rPr>
        <w:t xml:space="preserve"> nos organizámos e</w:t>
      </w:r>
      <w:r>
        <w:rPr>
          <w:rFonts w:ascii="Arial" w:hAnsi="Arial" w:cs="Arial"/>
          <w:color w:val="auto"/>
          <w:sz w:val="24"/>
        </w:rPr>
        <w:t xml:space="preserve"> desenvolvemos</w:t>
      </w:r>
      <w:r w:rsidR="001A5C87">
        <w:rPr>
          <w:rFonts w:ascii="Arial" w:hAnsi="Arial" w:cs="Arial"/>
          <w:color w:val="auto"/>
          <w:sz w:val="24"/>
        </w:rPr>
        <w:t xml:space="preserve"> o trabalho? </w:t>
      </w:r>
    </w:p>
    <w:p w:rsidR="00E8486C" w:rsidRDefault="00F00103" w:rsidP="00C920AF">
      <w:pPr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Recrorrendo</w:t>
      </w:r>
      <w:r w:rsidR="006B202C">
        <w:rPr>
          <w:rFonts w:ascii="Arial" w:hAnsi="Arial" w:cs="Arial"/>
          <w:color w:val="auto"/>
          <w:sz w:val="24"/>
        </w:rPr>
        <w:t xml:space="preserve"> </w:t>
      </w:r>
      <w:r>
        <w:rPr>
          <w:rFonts w:ascii="Arial" w:hAnsi="Arial" w:cs="Arial"/>
          <w:color w:val="auto"/>
          <w:sz w:val="24"/>
        </w:rPr>
        <w:t>a</w:t>
      </w:r>
      <w:r w:rsidR="006B202C">
        <w:rPr>
          <w:rFonts w:ascii="Arial" w:hAnsi="Arial" w:cs="Arial"/>
          <w:color w:val="auto"/>
          <w:sz w:val="24"/>
        </w:rPr>
        <w:t>o guião fornecido pelo professor, decidimos</w:t>
      </w:r>
      <w:r w:rsidR="001A5C87">
        <w:rPr>
          <w:rFonts w:ascii="Arial" w:hAnsi="Arial" w:cs="Arial"/>
          <w:color w:val="auto"/>
          <w:sz w:val="24"/>
        </w:rPr>
        <w:t xml:space="preserve"> </w:t>
      </w:r>
      <w:r w:rsidR="00D66BC6">
        <w:rPr>
          <w:rFonts w:ascii="Arial" w:hAnsi="Arial" w:cs="Arial"/>
          <w:color w:val="auto"/>
          <w:sz w:val="24"/>
        </w:rPr>
        <w:t>priori</w:t>
      </w:r>
      <w:r w:rsidR="00E8486C">
        <w:rPr>
          <w:rFonts w:ascii="Arial" w:hAnsi="Arial" w:cs="Arial"/>
          <w:color w:val="auto"/>
          <w:sz w:val="24"/>
        </w:rPr>
        <w:t>z</w:t>
      </w:r>
      <w:r w:rsidR="00D66BC6">
        <w:rPr>
          <w:rFonts w:ascii="Arial" w:hAnsi="Arial" w:cs="Arial"/>
          <w:color w:val="auto"/>
          <w:sz w:val="24"/>
        </w:rPr>
        <w:t xml:space="preserve">ar </w:t>
      </w:r>
      <w:r w:rsidR="00E8486C">
        <w:rPr>
          <w:rFonts w:ascii="Arial" w:hAnsi="Arial" w:cs="Arial"/>
          <w:color w:val="auto"/>
          <w:sz w:val="24"/>
        </w:rPr>
        <w:t>somente a con</w:t>
      </w:r>
      <w:r>
        <w:rPr>
          <w:rFonts w:ascii="Arial" w:hAnsi="Arial" w:cs="Arial"/>
          <w:color w:val="auto"/>
          <w:sz w:val="24"/>
        </w:rPr>
        <w:t>s</w:t>
      </w:r>
      <w:r w:rsidR="00E8486C">
        <w:rPr>
          <w:rFonts w:ascii="Arial" w:hAnsi="Arial" w:cs="Arial"/>
          <w:color w:val="auto"/>
          <w:sz w:val="24"/>
        </w:rPr>
        <w:t>trução do ficheiro em Python, deixando assim o relatório para o fim.</w:t>
      </w:r>
    </w:p>
    <w:p w:rsidR="00F0258C" w:rsidRDefault="00F00103" w:rsidP="00F0258C">
      <w:pPr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Utilizámos um programa de v</w:t>
      </w:r>
      <w:r w:rsidR="003C200E">
        <w:rPr>
          <w:rFonts w:ascii="Arial" w:hAnsi="Arial" w:cs="Arial"/>
          <w:color w:val="auto"/>
          <w:sz w:val="24"/>
        </w:rPr>
        <w:t>í</w:t>
      </w:r>
      <w:r>
        <w:rPr>
          <w:rFonts w:ascii="Arial" w:hAnsi="Arial" w:cs="Arial"/>
          <w:color w:val="auto"/>
          <w:sz w:val="24"/>
        </w:rPr>
        <w:t>deo-chamada que permite a partilha de ecrã</w:t>
      </w:r>
      <w:r w:rsidR="003C200E">
        <w:rPr>
          <w:rFonts w:ascii="Arial" w:hAnsi="Arial" w:cs="Arial"/>
          <w:color w:val="auto"/>
          <w:sz w:val="24"/>
        </w:rPr>
        <w:t xml:space="preserve"> e de documentos</w:t>
      </w:r>
      <w:r>
        <w:rPr>
          <w:rFonts w:ascii="Arial" w:hAnsi="Arial" w:cs="Arial"/>
          <w:color w:val="auto"/>
          <w:sz w:val="24"/>
        </w:rPr>
        <w:t xml:space="preserve"> tornando assim eficaz o trabalho em grupo</w:t>
      </w:r>
      <w:r w:rsidR="003C200E">
        <w:rPr>
          <w:rFonts w:ascii="Arial" w:hAnsi="Arial" w:cs="Arial"/>
          <w:color w:val="auto"/>
          <w:sz w:val="24"/>
        </w:rPr>
        <w:t>,</w:t>
      </w:r>
      <w:r>
        <w:rPr>
          <w:rFonts w:ascii="Arial" w:hAnsi="Arial" w:cs="Arial"/>
          <w:color w:val="auto"/>
          <w:sz w:val="24"/>
        </w:rPr>
        <w:t xml:space="preserve"> po</w:t>
      </w:r>
      <w:r w:rsidR="000A2472">
        <w:rPr>
          <w:rFonts w:ascii="Arial" w:hAnsi="Arial" w:cs="Arial"/>
          <w:color w:val="auto"/>
          <w:sz w:val="24"/>
        </w:rPr>
        <w:t>is</w:t>
      </w:r>
      <w:r>
        <w:rPr>
          <w:rFonts w:ascii="Arial" w:hAnsi="Arial" w:cs="Arial"/>
          <w:color w:val="auto"/>
          <w:sz w:val="24"/>
        </w:rPr>
        <w:t xml:space="preserve"> tornou fácil a partilha de ideias pelo simples facto de o contacto ser sempre possível quer estando em casa ou não.</w:t>
      </w:r>
      <w:r w:rsidR="00F0258C" w:rsidRPr="00F0258C">
        <w:rPr>
          <w:rFonts w:ascii="Arial" w:hAnsi="Arial" w:cs="Arial"/>
          <w:color w:val="auto"/>
          <w:sz w:val="24"/>
        </w:rPr>
        <w:t xml:space="preserve"> </w:t>
      </w:r>
    </w:p>
    <w:p w:rsidR="00F0258C" w:rsidRDefault="00F0258C" w:rsidP="00F0258C">
      <w:pPr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lastRenderedPageBreak/>
        <w:t>Começamos a definir os objetivos que tinham de ser alcançados e o tempo que demorariam a ser atingidos.</w:t>
      </w:r>
    </w:p>
    <w:p w:rsidR="00F0258C" w:rsidRPr="00C920AF" w:rsidRDefault="00F0258C" w:rsidP="00F0258C">
      <w:pPr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 xml:space="preserve">Após verificar que o ficheiro em linguagem Python estava funcional, começamos a realização do relatório. </w:t>
      </w:r>
    </w:p>
    <w:p w:rsidR="00F00103" w:rsidRDefault="00F00103" w:rsidP="00F00103">
      <w:pPr>
        <w:rPr>
          <w:rFonts w:ascii="Arial" w:hAnsi="Arial" w:cs="Arial"/>
          <w:color w:val="auto"/>
          <w:sz w:val="24"/>
        </w:rPr>
      </w:pPr>
    </w:p>
    <w:p w:rsidR="0081110E" w:rsidRDefault="0081110E" w:rsidP="00F00103">
      <w:pPr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 xml:space="preserve">Relativamente à divisão do trabalho pelos membros do grupo, começamos ambos a trabalhar no </w:t>
      </w:r>
      <w:r w:rsidR="00F97F69">
        <w:rPr>
          <w:rFonts w:ascii="Arial" w:hAnsi="Arial" w:cs="Arial"/>
          <w:color w:val="auto"/>
          <w:sz w:val="24"/>
        </w:rPr>
        <w:t xml:space="preserve">código em </w:t>
      </w:r>
      <w:r>
        <w:rPr>
          <w:rFonts w:ascii="Arial" w:hAnsi="Arial" w:cs="Arial"/>
          <w:color w:val="auto"/>
          <w:sz w:val="24"/>
        </w:rPr>
        <w:t xml:space="preserve">Python </w:t>
      </w:r>
      <w:r w:rsidR="00F97F69">
        <w:rPr>
          <w:rFonts w:ascii="Arial" w:hAnsi="Arial" w:cs="Arial"/>
          <w:color w:val="auto"/>
          <w:sz w:val="24"/>
        </w:rPr>
        <w:t xml:space="preserve">e quando </w:t>
      </w:r>
      <w:r>
        <w:rPr>
          <w:rFonts w:ascii="Arial" w:hAnsi="Arial" w:cs="Arial"/>
          <w:color w:val="auto"/>
          <w:sz w:val="24"/>
        </w:rPr>
        <w:t>chega</w:t>
      </w:r>
      <w:r w:rsidR="00F97F69">
        <w:rPr>
          <w:rFonts w:ascii="Arial" w:hAnsi="Arial" w:cs="Arial"/>
          <w:color w:val="auto"/>
          <w:sz w:val="24"/>
        </w:rPr>
        <w:t>m</w:t>
      </w:r>
      <w:r>
        <w:rPr>
          <w:rFonts w:ascii="Arial" w:hAnsi="Arial" w:cs="Arial"/>
          <w:color w:val="auto"/>
          <w:sz w:val="24"/>
        </w:rPr>
        <w:t>o</w:t>
      </w:r>
      <w:r w:rsidR="00F97F69">
        <w:rPr>
          <w:rFonts w:ascii="Arial" w:hAnsi="Arial" w:cs="Arial"/>
          <w:color w:val="auto"/>
          <w:sz w:val="24"/>
        </w:rPr>
        <w:t>s</w:t>
      </w:r>
      <w:r>
        <w:rPr>
          <w:rFonts w:ascii="Arial" w:hAnsi="Arial" w:cs="Arial"/>
          <w:color w:val="auto"/>
          <w:sz w:val="24"/>
        </w:rPr>
        <w:t xml:space="preserve"> a cerca de 25% do programa pretendido acordamos que os restantes 75% do programa, seriam finalizados por um membro do grupo. No relatório a situação foi </w:t>
      </w:r>
      <w:r w:rsidR="00CF2AA9">
        <w:rPr>
          <w:rFonts w:ascii="Arial" w:hAnsi="Arial" w:cs="Arial"/>
          <w:color w:val="auto"/>
          <w:sz w:val="24"/>
        </w:rPr>
        <w:t>igual</w:t>
      </w:r>
      <w:r>
        <w:rPr>
          <w:rFonts w:ascii="Arial" w:hAnsi="Arial" w:cs="Arial"/>
          <w:color w:val="auto"/>
          <w:sz w:val="24"/>
        </w:rPr>
        <w:t xml:space="preserve"> mas </w:t>
      </w:r>
      <w:r w:rsidR="00CF2AA9">
        <w:rPr>
          <w:rFonts w:ascii="Arial" w:hAnsi="Arial" w:cs="Arial"/>
          <w:color w:val="auto"/>
          <w:sz w:val="24"/>
        </w:rPr>
        <w:t>desta vez foi o colega, que eleborou até aos 25% do programa em Python, que fez os 75% do relát</w:t>
      </w:r>
      <w:r w:rsidR="00F0258C">
        <w:rPr>
          <w:rFonts w:ascii="Arial" w:hAnsi="Arial" w:cs="Arial"/>
          <w:color w:val="auto"/>
          <w:sz w:val="24"/>
        </w:rPr>
        <w:t>o</w:t>
      </w:r>
      <w:r w:rsidR="00CF2AA9">
        <w:rPr>
          <w:rFonts w:ascii="Arial" w:hAnsi="Arial" w:cs="Arial"/>
          <w:color w:val="auto"/>
          <w:sz w:val="24"/>
        </w:rPr>
        <w:t>rio ficando os</w:t>
      </w:r>
      <w:r w:rsidR="00F0258C">
        <w:rPr>
          <w:rFonts w:ascii="Arial" w:hAnsi="Arial" w:cs="Arial"/>
          <w:color w:val="auto"/>
          <w:sz w:val="24"/>
        </w:rPr>
        <w:t xml:space="preserve"> restantes</w:t>
      </w:r>
      <w:r w:rsidR="00CF2AA9">
        <w:rPr>
          <w:rFonts w:ascii="Arial" w:hAnsi="Arial" w:cs="Arial"/>
          <w:color w:val="auto"/>
          <w:sz w:val="24"/>
        </w:rPr>
        <w:t xml:space="preserve"> 25% para o colega que fez 75% do programa em linguagem em Python.</w:t>
      </w:r>
    </w:p>
    <w:p w:rsidR="00CF2AA9" w:rsidRDefault="00CF2AA9" w:rsidP="00F66C1D">
      <w:pPr>
        <w:jc w:val="center"/>
        <w:rPr>
          <w:rFonts w:ascii="Arial" w:hAnsi="Arial" w:cs="Arial"/>
          <w:color w:val="auto"/>
          <w:sz w:val="28"/>
        </w:rPr>
      </w:pPr>
    </w:p>
    <w:p w:rsidR="00CF2AA9" w:rsidRDefault="00CF2AA9" w:rsidP="00F66C1D">
      <w:pPr>
        <w:jc w:val="center"/>
        <w:rPr>
          <w:rFonts w:ascii="Arial" w:hAnsi="Arial" w:cs="Arial"/>
          <w:color w:val="auto"/>
          <w:sz w:val="28"/>
        </w:rPr>
      </w:pPr>
    </w:p>
    <w:p w:rsidR="00CF2AA9" w:rsidRDefault="00CF2AA9" w:rsidP="00F66C1D">
      <w:pPr>
        <w:jc w:val="center"/>
        <w:rPr>
          <w:rFonts w:ascii="Arial" w:hAnsi="Arial" w:cs="Arial"/>
          <w:color w:val="auto"/>
          <w:sz w:val="28"/>
        </w:rPr>
      </w:pPr>
    </w:p>
    <w:p w:rsidR="00CF2AA9" w:rsidRDefault="00CF2AA9" w:rsidP="00F66C1D">
      <w:pPr>
        <w:jc w:val="center"/>
        <w:rPr>
          <w:rFonts w:ascii="Arial" w:hAnsi="Arial" w:cs="Arial"/>
          <w:color w:val="auto"/>
          <w:sz w:val="28"/>
        </w:rPr>
      </w:pPr>
    </w:p>
    <w:p w:rsidR="00CF2AA9" w:rsidRDefault="00CF2AA9" w:rsidP="00F66C1D">
      <w:pPr>
        <w:jc w:val="center"/>
        <w:rPr>
          <w:rFonts w:ascii="Arial" w:hAnsi="Arial" w:cs="Arial"/>
          <w:color w:val="auto"/>
          <w:sz w:val="28"/>
        </w:rPr>
      </w:pPr>
    </w:p>
    <w:p w:rsidR="00CF2AA9" w:rsidRDefault="00CF2AA9" w:rsidP="00F66C1D">
      <w:pPr>
        <w:jc w:val="center"/>
        <w:rPr>
          <w:rFonts w:ascii="Arial" w:hAnsi="Arial" w:cs="Arial"/>
          <w:color w:val="auto"/>
          <w:sz w:val="28"/>
        </w:rPr>
      </w:pPr>
    </w:p>
    <w:p w:rsidR="00CF2AA9" w:rsidRDefault="00CF2AA9" w:rsidP="00F66C1D">
      <w:pPr>
        <w:jc w:val="center"/>
        <w:rPr>
          <w:rFonts w:ascii="Arial" w:hAnsi="Arial" w:cs="Arial"/>
          <w:color w:val="auto"/>
          <w:sz w:val="28"/>
        </w:rPr>
      </w:pPr>
    </w:p>
    <w:p w:rsidR="00CF2AA9" w:rsidRDefault="00CF2AA9" w:rsidP="00F66C1D">
      <w:pPr>
        <w:jc w:val="center"/>
        <w:rPr>
          <w:rFonts w:ascii="Arial" w:hAnsi="Arial" w:cs="Arial"/>
          <w:color w:val="auto"/>
          <w:sz w:val="28"/>
        </w:rPr>
      </w:pPr>
    </w:p>
    <w:p w:rsidR="00CF2AA9" w:rsidRDefault="00CF2AA9" w:rsidP="00F66C1D">
      <w:pPr>
        <w:jc w:val="center"/>
        <w:rPr>
          <w:rFonts w:ascii="Arial" w:hAnsi="Arial" w:cs="Arial"/>
          <w:color w:val="auto"/>
          <w:sz w:val="28"/>
        </w:rPr>
      </w:pPr>
    </w:p>
    <w:p w:rsidR="00CF2AA9" w:rsidRDefault="00CF2AA9" w:rsidP="00F66C1D">
      <w:pPr>
        <w:jc w:val="center"/>
        <w:rPr>
          <w:rFonts w:ascii="Arial" w:hAnsi="Arial" w:cs="Arial"/>
          <w:color w:val="auto"/>
          <w:sz w:val="28"/>
        </w:rPr>
      </w:pPr>
    </w:p>
    <w:p w:rsidR="00CF2AA9" w:rsidRDefault="00CF2AA9" w:rsidP="00F66C1D">
      <w:pPr>
        <w:jc w:val="center"/>
        <w:rPr>
          <w:rFonts w:ascii="Arial" w:hAnsi="Arial" w:cs="Arial"/>
          <w:color w:val="auto"/>
          <w:sz w:val="28"/>
        </w:rPr>
      </w:pPr>
    </w:p>
    <w:p w:rsidR="00CF2AA9" w:rsidRDefault="00CF2AA9" w:rsidP="00F66C1D">
      <w:pPr>
        <w:jc w:val="center"/>
        <w:rPr>
          <w:rFonts w:ascii="Arial" w:hAnsi="Arial" w:cs="Arial"/>
          <w:color w:val="auto"/>
          <w:sz w:val="28"/>
        </w:rPr>
      </w:pPr>
    </w:p>
    <w:p w:rsidR="00CF2AA9" w:rsidRDefault="00CF2AA9" w:rsidP="00F66C1D">
      <w:pPr>
        <w:jc w:val="center"/>
        <w:rPr>
          <w:rFonts w:ascii="Arial" w:hAnsi="Arial" w:cs="Arial"/>
          <w:color w:val="auto"/>
          <w:sz w:val="28"/>
        </w:rPr>
      </w:pPr>
    </w:p>
    <w:p w:rsidR="00CF2AA9" w:rsidRDefault="00CF2AA9" w:rsidP="00F66C1D">
      <w:pPr>
        <w:jc w:val="center"/>
        <w:rPr>
          <w:rFonts w:ascii="Arial" w:hAnsi="Arial" w:cs="Arial"/>
          <w:color w:val="auto"/>
          <w:sz w:val="28"/>
        </w:rPr>
      </w:pPr>
    </w:p>
    <w:p w:rsidR="00CF2AA9" w:rsidRDefault="00CF2AA9" w:rsidP="00F66C1D">
      <w:pPr>
        <w:jc w:val="center"/>
        <w:rPr>
          <w:rFonts w:ascii="Arial" w:hAnsi="Arial" w:cs="Arial"/>
          <w:color w:val="auto"/>
          <w:sz w:val="28"/>
        </w:rPr>
      </w:pPr>
    </w:p>
    <w:p w:rsidR="00F0258C" w:rsidRDefault="00F0258C" w:rsidP="00F66C1D">
      <w:pPr>
        <w:jc w:val="center"/>
        <w:rPr>
          <w:rFonts w:ascii="Arial" w:hAnsi="Arial" w:cs="Arial"/>
          <w:color w:val="auto"/>
          <w:sz w:val="28"/>
        </w:rPr>
      </w:pPr>
    </w:p>
    <w:p w:rsidR="00296084" w:rsidRPr="001325B1" w:rsidRDefault="001325B1" w:rsidP="001325B1">
      <w:pPr>
        <w:jc w:val="center"/>
        <w:rPr>
          <w:rFonts w:ascii="Arial" w:hAnsi="Arial" w:cs="Arial"/>
          <w:color w:val="auto"/>
          <w:sz w:val="28"/>
          <w:szCs w:val="24"/>
        </w:rPr>
      </w:pPr>
      <w:r w:rsidRPr="001325B1">
        <w:rPr>
          <w:rFonts w:ascii="Arial" w:hAnsi="Arial" w:cs="Arial"/>
          <w:color w:val="auto"/>
          <w:sz w:val="28"/>
          <w:szCs w:val="24"/>
        </w:rPr>
        <w:t>Listagem do Programa Fonte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>import heapq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>import datetime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>import numpy as np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>import matplotlib.pyplot as plt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>import pickle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>curso="Informática de Gestão"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>disciplinas=["Algoritmia e Programação (AP)","Noções Fundamentais de Contabilidade (NFC)","Introdução à Gestão (IG)","Introdução à Economia (IE)","Matemática 1 (MAT1)"]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>docentes=["Helena Curto","Rui Neves","Patricia Ferreira","Vera Pedragosa","Ana Quaresma","João Vela Bastos","Paulo Enes da Silveira","Marco Costa","Arlindo Donário","Ricardo Borges"]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>fich1=open("GAU","w")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>fich1.write("Sistema de Avaliação GAU")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>print("\nAvaliação contínua 1ºano/1ºsemestre | Curso: {0}".format(curso),file=fich1)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>r=input("Escolha o que deseja observar [NFC/AP/IE/IG/MAT1/ALL]: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>if r=="AP":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print("\nDisciplina: {0}".format(disciplinas[0]),file=fich1)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print("Docentes: {0} e {1}".format(docentes[6],docentes[7]),file=fich1)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print("Elementos de avaliação: 4",file=fich1)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s1=input("Conhece a nota do primeiro teste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t1=float(input("Nota do primeiro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while t1&gt;20 or t1&lt;0: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t1=float(input("Nota do primeiro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t1="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while s1!="S" and s1!="N":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s1=input("Conhece a nota do primeiro teste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t1=float(input("Nota do primeiro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t1&gt;20 or t1&lt;0: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t1=float(input("Nota do primeiro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t1="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s2=input("Conhece a nota do trabalho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t2=float(input("Nota do trabalho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while t2&gt;20 or t2&lt;0: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t2=float(input("Nota do trabalho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t2="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while s2!="S" and s2!="N":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s2=input("Conhece a nota do trabalho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t2=float(input("Nota do trabalho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while t2&gt;20 or t2&lt;0: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t2=float(input("Nota do trabalho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t2="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s3=input("Conhece a nota do segundo teste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t3=float(input("Nota do segundo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while t3&gt;20 or t3&lt;0: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t3=float(input("Nota do segundo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t3="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while s3!="S" and s3!="N":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s3=input("Conhece a nota do segundo teste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t3=float(input("Nota do segundo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t3&gt;20 or t3&lt;0: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t3=float(input("Nota do segundo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t3="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s4=input("Conhece a nota correspondente à participação em aula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s4=="S":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p=float(input("Participação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while p&gt;20 or p&lt;0: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p=float(input("Participação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p="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while s4!="S" and s4!="N":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s4=input("Conhece a nota correspondente à participação em aula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s4=="S":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p=float(input("Participação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while p&gt;20 or p&lt;0: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p=float(input("Participação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d1=datetime.date(2017,11,28)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d2=datetime.date(2018,1,5)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d3=datetime.date(2018,1,16)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if t1==" " or t2==" " or t3==" " or p=="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AP=[["Teste1","Trabalho","Teste2","Participação","Final"],["30%","35%","30%","5%"," "],[d1,d2,d3," "," "],[t1,t2,t3,p," "]]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AP: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print("\nNOTA: Dados insuficientes para ilustrar o gráfico")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def f (t1,t2,t3,p):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f=(t1*0.30)+(t2*0.35)+(t3*0.30)+(p*0.05)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return f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AP=[["Teste1","Trabalho","Teste2","Participação","Final"],["30%","35%","30%","5%"," "],[d1,d2,d3," "," "],[t1,t2,t3,p,round(f(t1,t2,t3,p),2)]]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AP: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x=["Teste1","Trabalho","Teste2","Participação","Final"]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y=[t1,t2,t3,p,round(f(t1,t2,t3,p),2)]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def plotgraph (x,y):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plt.xlabel("Elementos de avaliação")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plt.ylabel("Notas obtidas") 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plt.title("Classificações obtidas em AP")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plt.bar(x,y)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plt.ylim(0,20)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plt.yticks(np.arange(0,20+1,2.0))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plt.show()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plotgraph(x,y)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def lerAfixaFich(nomeFich):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fich1=open(nomeFich,"r")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texto=fich1.read()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texto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print(texto)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return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nomeFich="GAU"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lerAfixaFich(nomeFich)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with open('fich.pkl','wb')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if t1==" " or t2==" " or t3==" " or p=="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pickle.dump(AP,f)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pickle.dump(AP,f)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pickle.dump(x,f)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pickle.dump(y,f)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with open('fich.pkl','rb')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if t1==" " or t2==" " or t3==" " or p=="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APread=pickle.load(f)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print(APread)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APread=pickle.load(f)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xread=pickle.load(f)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yread=pickle.load(f)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print(APread)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print(xread)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print(yread)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>if r=="NFC":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print("\nDisciplina: {0}".format(disciplinas[1]),file=fich1)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print("Docente: {0}".format(docentes[0]),file=fich1)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print("Elementos de avaliação: 3",file=fich1)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s1=input("Conhece a nota do primeiro teste (NFC)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n1=float(input("Nota do primeiro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while n1&gt;20 or n1&lt;0: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n1=float(input("Nota do primeiro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n1="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while s1!="S" and s1!="N":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s1=input("Conhece a nota do primeiro teste (NFC)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n1=float(input("Nota do primeiro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n1&gt;20 or n1&lt;0: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n1=float(input("Nota do primeiro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n1="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s2=input("Conhece a nota do segundo teste (NFC)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n2=float(input("Nota do segundo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while n2&gt;20 or n2&lt;0: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n2=float(input("Nota do segundo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n2="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while s2!="S" and s2!="N":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s2=input("Conhece a nota do segundo teste (NFC)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n2=float(input("Nota do segundo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n2&gt;20 or n2&lt;0: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n2=float(input("Nota do segundo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n2="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s3=input("Conhece a nota correspondente à participação em aula (NFC)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q=float(input("Participação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while q&gt;20 or q&lt;0: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q=float(input("Participação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q="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while s3!="S" and s3!="N":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s3=input("Conhece a nota correspondente à participação em aula (NFC)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q=float(input("Participação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while q&gt;20 or q&lt;0: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q=float(input("Participação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q="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c1=datetime.date(2017,11,24)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c2=datetime.date(2018,1,19)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</w:t>
      </w:r>
      <w:r w:rsidRPr="00DA304D">
        <w:rPr>
          <w:rFonts w:ascii="Arial" w:hAnsi="Arial" w:cs="Arial"/>
          <w:color w:val="auto"/>
          <w:sz w:val="16"/>
          <w:szCs w:val="16"/>
        </w:rPr>
        <w:t>if n1==" " or n2==" " or q=="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NFC=[["Teste1","Teste2","Participação","Final"],["40%","40%","20%"," "],[c1,c2," "," "],[n1,n2,q," "]]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NFC: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print("|",z[0]," "*(10-len(str(z[0]))),"|",z[1]," "*(10-len(str(z[1]))),"|",z[2]," "*(12-len(str(z[2]))),"|",z[3]," "*(5-len(str(z[3]))),"|",file=fich1)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print("\nNOTA: Dados insuficientes para ilustrar o gráfico")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def i (n1,n2,q):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i=(n1*0.40)+(n2*0.40)+(q*0.20)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return i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NFC=[["Teste1","Teste2","Participação","Final"],["40%","40%","20%"," "],[c1,c2," "," "],[n1,n2,q,round(i(n1,n2,q))]]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NFC: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print("|",z[0]," "*(10-len(str(z[0]))),"|",z[1]," "*(10-len(str(z[1]))),"|",z[2]," "*(12-len(str(z[2]))),"|",z[3]," "*(5-len(str(z[3]))),"|",file=fich1)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x=["Teste1","Teste2","Participação","Final"]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y=[n1,n2,q,round(i(n1,n2,q),2)]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def plotgraph (x,y):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plt.xlabel("Elementos de avaliação")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plt.ylabel("Notas obtidas") 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plt.title("Classificações obtidas em NFC")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plt.bar(x,y)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plt.ylim(0,20)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plt.yticks(np.arange(0,20+1,2.0))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plt.show()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plotgraph(x,y)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def lerAfixaFich(nomeFich):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fich1=open(nomeFich,"r")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texto=fich1.read()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texto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print(texto)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return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nomeFich="GAU"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lerAfixaFich(nomeFich)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with open('fich.pkl','wb')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if n1==" " or n2==" " or q=="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pickle.dump(NFC,f)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pickle.dump(NFC,f)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pickle.dump(x,f)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pickle.dump(y,f)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with open('fich.pkl','rb')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if n1==" " or n2==" " or q=="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NFCread=pickle.load(f)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print(NFCread)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NFCread=pickle.load(f)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xread=pickle.load(f)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yread=pickle.load(f)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print(NFCread)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print(xread)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print(yread)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>if r=="IG":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print("\nDisciplina: {0}".format(disciplinas[2]),file=fich1)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print("Docentes: {0} e {1}".format(docentes[3],docentes[4]),file=fich1)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print("Elementos de avaliação: 3",file=fich1)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s1=input("Conhece a nota do trabalho (IG)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g1=float(input("Nota do trabalho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while g1&gt;20 or g1&lt;0: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g1=float(input("Nota do trabalho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g1="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while s1!="S" and s1!="N":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s1=input("Conhece a nota do trabalho (IG)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g1=float(input("Nota do trabalho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g1&gt;20 or g1&lt;0: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g1=float(input("Nota do trabalho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g1="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s2=input("Conhece a nota do primeiro teste (IG)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g2=float(input("Nota do primeiro teste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while g2&gt;20 or g2&lt;0: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g2=float(input("Nota do primeiro teste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g2="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while s2!="S" and s2!="N":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s2=input("Conhece a nota do primeiro teste (IG)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g2=float(input("Nota do primeiro teste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g2&gt;20 or g2&lt;0: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g2=float(input("Nota do primeiro teste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g2="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s3=input("Conhece a nota correspondente à participação em aula (IG)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u=float(input("Participação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while u&gt;20 or u&lt;0: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u=float(input("Participação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u="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while s3!="S" and s3!="N":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s3=input("Conhece a nota correspondente à participação em aula (IG)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u=float(input("Participação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while u&gt;20 or u&lt;0: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u=float(input("Participação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u="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b1=datetime.date(2017,12,10)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b2=datetime.date(2018,1,13)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if g1==" " or g2==" " or u=="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IG=[["Trabalho","Teste1","Participação","Final"],["60%","30%","10%"," "],[b1,b2," "," "],[g1,g2,u," "]]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for z in IG: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print("|",z[0]," "*(10-len(str(z[0]))),"|",z[1]," "*(10-len(str(z[1]))),"|",z[2]," "*(12-len(str(z[2]))),"|",z[3]," "*(5-len(str(z[3]))),"|",file=fich1)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print("\nNOTA: Dados insuficientes para ilustrar o gráfico")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def j (g1,g2,u):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j=(g1*0.30)+(g2*0.60)+(u*0.10)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return j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IG=[["Trabalho","Teste1","Participação","Final"],["60%","30%","10%"," "],[b1,b2," "," "],[g1,g2,u,round(j(g1,g2,u))]]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IG: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print("|",z[0]," "*(10-len(str(z[0]))),"|",z[1]," "*(10-len(str(z[1]))),"|",z[2]," "*(12-len(str(z[2]))),"|",z[3]," "*(5-len(str(z[3]))),"|",file=fich1)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x=["Trabalho","Teste1","Participação","Final"]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y=[g1,g2,u,round(j(g1,g2,u),2)]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def plotgraph (x,y):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plt.xlabel("Elementos de avaliação")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plt.ylabel("Notas obtidas") 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plt.title("Classificações obtidas em IG")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plt.bar(x,y)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plt.ylim(0,20)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plt.yticks(np.arange(0,20+1,2.0))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plt.show()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plotgraph(x,y)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def lerAfixaFich(nomeFich):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fich1=open(nomeFich,"r")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texto=fich1.read()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texto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print(texto)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return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nomeFich="GAU"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lerAfixaFich(nomeFich)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with open('fich.pkl','wb') as f: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if g1==" " or g2==" " or u=="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pickle.dump(IG,f)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pickle.dump(IG,f)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pickle.dump(x,f)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pickle.dump(y,f)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with open('fich.pkl','rb')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if g1==" " or g2==" " or u=="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IGread=pickle.load(f)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print(IGread)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IGread=pickle.load(f)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xread=pickle.load(f)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yread=pickle.load(f)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print(IGread)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print(xread)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print(yread)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>if r=="IE":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print("\nDisciplina: {0}".format(disciplinas[3]),file=fich1)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print("Docentes: {0} e {1}".format(docentes[8],docentes[9]),file=fich1)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print("Elementos de avaliação: 4",file=fich1)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s1=input("Conhece a nota do primeiro teste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e1=float(input("Nota do primeiro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while e1&gt;20 or e1&lt;0: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e1=float(input("Nota do primeiro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e1="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while s1!="S" and s1!="N":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s1=input("Conhece a nota do primeiro teste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e1=float(input("Nota do primeiro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e1&gt;20 or e1&lt;0: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e1=float(input("Nota do primeiro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e1="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s2=input("Conhece a nota do segundo teste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e2=float(input("Nota do segundo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while e2&gt;20 or e2&lt;0: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e2=float(input("Nota do segundo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e2="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while s2!="S" and s2!="N":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s2=input("Conhece a nota do segundo teste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e2=float(input("Nota do segundo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e2&gt;20 or e2&lt;0: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e2=float(input("Nota do segundo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e2="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s3=input("Conhece a nota do terceiro teste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e3=float(input("Nota do terceiro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while e3&gt;20 or e3&lt;0: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e3=float(input("Nota do terceiro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e3="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while s3!="S" and s3!="N":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s3=input("Conhece a nota do terceiro teste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e3=float(input("Nota do terceiro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e3&gt;20 or e3&lt;0: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e3=float(input("Nota do terceiro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e3="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s4=input("Conhece a nota correspondente à participação em aula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if s4=="S":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h=float(input("Participação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while h&gt;20 or h&lt;0: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h=float(input("Participação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h="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while s4!="S" and s4!="N":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s4=input("Conhece a nota correspondente à participação em aula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if s4=="S":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h=float(input("Participação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h&gt;20 or h&lt;0: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h=float(input("Participação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h="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w1=datetime.date(2017,11,9)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w2=datetime.date(2017,12,7)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w3=datetime.date(2018,1,25)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</w:t>
      </w:r>
      <w:r w:rsidRPr="00DA304D">
        <w:rPr>
          <w:rFonts w:ascii="Arial" w:hAnsi="Arial" w:cs="Arial"/>
          <w:color w:val="auto"/>
          <w:sz w:val="16"/>
          <w:szCs w:val="16"/>
        </w:rPr>
        <w:t>if e1==" " or e2==" " or e3==" " or h=="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IE=[["Teste1","Teste2","Teste3","Participação","Final"],["18%","30%","35%","17%"," "],[w1,w2,w3," "," "],[e1,e2,e3,h," "]]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IE: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print("\nNOTA: Dados insuficientes para ilustrar o gráfico")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def k (e1,e2,e3,h):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k=(e1*0.18)+(e2*0.30)+(e3*0.35)+(h*0.17)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return k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IE=[["Teste1","Teste2","Teste3","Participação","Final"],["18%","30%","35%","17%"," "],[w1,w2,w3," "," "],[e1,e2,e3,h,round(k(e1,e2,e3,h))]]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IE: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x=["Teste1","Teste2","Teste3","Participação","Final"]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y=[e1,e2,e3,h,round(k(e1,e2,e3,h),2)]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def plotgraph (x,y):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plt.xlabel("Elementos de avaliação")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plt.ylabel("Notas obtidas") 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plt.title("Classificações obtidas em IE")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plt.bar(x,y)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plt.ylim(0,20)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plt.yticks(np.arange(0,20+1,2.0))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plt.show()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plotgraph(x,y)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def lerAfixaFich(nomeFich):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fich1=open(nomeFich,"r")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texto=fich1.read()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texto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print(texto)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return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nomeFich="GAU"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lerAfixaFich(nomeFich)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with open('fich.pkl','wb')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if e1==" " or e2==" " or e3==" " or h=="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pickle.dump(IE,f)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pickle.dump(IE,f)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pickle.dump(x,f)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pickle.dump(y,f)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with open('fich.pkl','rb')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if e1==" " or e2==" " or e3==" " or h=="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IEread=pickle.load(f)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print(IEread)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IEread=pickle.load(f)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xread=pickle.load(f)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yread=pickle.load(f)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print(IEread)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print(xread)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print(yread)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>if r=="MAT1":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print("\nDisciplina: {0}".format(disciplinas[4]),file=fich1)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print("Docentes: {0}, {1} e {2}".format(docentes[1],docentes[2],docentes[5]),file=fich1)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print("Elementos de avaliação: 4",file=fich1)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s1=input("Conhece a nota do primeiro mini-teste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m1=float(input("Nota do primeiro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while m1&gt;20 or m1&lt;0: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m1=float(input("Nota do primeiro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m1="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while s1!="S" and s1!="N":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s1=input("Conhece a nota do primeiro mini-teste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m1=float(input("Nota do primeiro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m1&gt;20 or m1&lt;0: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m1=float(input("Nota do primeiro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m1="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s2=input("Conhece a nota do segundo mini-teste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m2=float(input("Nota do segundo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while m2&gt;20 or m2&lt;0: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m2=float(input("Nota do segundo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m2="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while s2!="S" and s2!="N":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s2=input("Conhece a nota do segundo mini-teste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m2=float(input("Nota do segundo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m2&gt;20 or m2&lt;0: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m2=float(input("Nota do segundo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m2="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s3=input("Conhece a nota do terceiro mini-teste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m3=float(input("Nota do terceiro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while m3&gt;20 or m3&lt;0: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m3=float(input("Nota do terceiro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m3="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while s3!="S" and s3!="N":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s3=input("Conhece a nota do terceiro mini-teste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m3=float(input("Nota do terceiro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m3&gt;20 or m3&lt;0: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m3=float(input("Nota do terceiro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m3="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s4=input("Conhece a nota do teste intermédio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if s4=="S":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TI=float(input("Nota do teste intermédio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while TI&gt;20 or TI&lt;0: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TI=float(input("Nota do teste intermédio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TI="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while s4!="S" and s4!="N":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s4=input("Conhece a nota do teste intermédio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if s4=="S":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TI=float(input("Nota do teste intermédio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TI&gt;20 or TI&lt;0: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TI=float(input("Nota do teste intermédio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TI="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s5=input("Conhece a nota do teste final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s5=="S":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TF=float(input("Nota do teste final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while TF&gt;20 or TF&lt;0: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TF=float(input("Nota do teste final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TF="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while s5!="S" and s5!="N":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s5=input("Conhece a nota do teste final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s5=="S":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TF=float(input("Nota do teste final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while TF&gt;20 or TF&lt;0: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TF=float(input("Nota do teste final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TF="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s6=input("Conhece a nota correspondente à participação em aula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s6=="S":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v=float(input("Participação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while v&gt;20 or v&lt;0: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v=float(input("Participação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v="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while s6!="S" and s6!="N":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s6=input("Conhece a nota correspondente à participação em aula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s6=="S":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v=float(input("Participação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while v&gt;20 or v&lt;0: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v=float(input("Participação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v="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l1=datetime.date(2017,11,29)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l2=datetime.date(2017,1,17)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if m1==" " or m2==" " or m3==" " or v==" " or TI==" " or TF=="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MAT1=[["Média mini","TI","TF","Participação","Final"],["15%","40%","40%","5%"," "],["Datas mini",l1,l2," "," "],[" ",TI,TF,v," "]]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MAT1: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print("\nNOTA: Dados insuficientes para ilustrar o gráfico")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tm=[m1,m2,m3]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TM=heapq.nlargest(2,tm)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MT=(TM[0]+TM[1])/2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def a (MT,TI,TF,v):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a=(MT*0.15)+(TI*0.40)+(TF*0.40)+(v*0.05)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return a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MAT1=[["Média mini","TI","TF","Participação","Final"],["15%","40%","40%","5%"," "],["Datas mini",l1,l2," "," "],[MT,TI,TF,v,round(a(MT,TI,TF,v))]]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MAT1: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x=["m1","m2","m3","MT","TI","TF","Partipação","Final"]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y=[m1,m2,m3,MT,TI,TF,v,round(a(MT,TI,TF,v),2)]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def plotgraph (x,y):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plt.xlabel("Elementos de avaliação")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plt.ylabel("Notas obtidas") 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plt.title("Classificações obtidas em MAT1")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plt.bar(x,y)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plt.ylim(0,20)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plt.yticks(np.arange(0,20+1,2.0))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plt.show()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plotgraph(x,y)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def lerAfixaFich(nomeFich):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fich1=open(nomeFich,"r")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texto=fich1.read()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texto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print(texto)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return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nomeFich="GAU"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lerAfixaFich(nomeFich)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with open('fich.pkl','wb')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if m1==" " or m2==" " or m3==" " or v==" " or TI==" " or TF=="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pickle.dump(MAT1,f)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pickle.dump(MAT1,f)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pickle.dump(tm,f)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pickle.dump(x,f)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pickle.dump(y,f)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with open('fich.pkl','rb')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if m1==" " or m2==" " or m3==" " or v==" " or TI==" " or TF=="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MAT1read=pickle.load(f)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print(MAT1read)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MAT1read=pickle.load(f)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tmread=pickle.load(f)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xread=pickle.load(f)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yread=pickle.load(f)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print(MAT1read)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print(tmread)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print(xread)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print(yread)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>if r=="ALL":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all1=input("ATENÇÃO use apenas quando conhecer todas as suas classificações, deseja continuar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all1=="S":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t1=float(input("Nota do primeiro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while t1&gt;20 or t1&lt;0: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t1=float(input("Nota do primeiro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t2=float(input("Nota do trabalho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while t2&gt;20 or t2&lt;0: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t2=float(input("Nota do trabalho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t3=float(input("Nota do segundo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while t3&gt;20 or t3&lt;0: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t3=float(input("Nota do segundo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p=float(input("Participação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while p&gt;20 or p&lt;0: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p=float(input("Participação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def f (t1,t2,t3,p):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f=(t1*0.30)+(t2*0.35)+(t3*0.30)+(p*0.05)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return f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d1=datetime.date(2017,11,28)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d2=datetime.date(2018,1,5)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d3=datetime.date(2018,1,16)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print("\nDisciplina: {0}".format(disciplinas[0]),file=fich1)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print("Docentes: {0} e {1}".format(docentes[6],docentes[7]),file=fich1)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print("Elementos de avaliação: 4",file=fich1)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AP=[["Teste1","Trabalho","Teste2","Participação","Final"],["30%","35%","30%","5%"," "],[d1,d2,d3," "," "],[t1,t2,t3,p,round(f(t1,t2,t3,p),2)]]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for z in AP: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n1=float(input("Nota do primeiro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while n1&gt;20 or n1&lt;0: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n1=float(input("Nota do primeiro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n2=float(input("Nota do segundo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while n2&gt;20 or n2&lt;0: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n2=float(input("Nota do segundo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q=float(input("Participação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while q&gt;20 or q&lt;0: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q=float(input("Participação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def i (n1,n2,q):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i=(n1*0.40)+(n2*0.40)+(q*0.20)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return i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c1=datetime.date(2017,11,24)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c2=datetime.date(2018,1,19)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print("\nDisciplina: {0}".format(disciplinas[1]),file=fich1)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print("Docente: {0}".format(docentes[0]),file=fich1)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print("Elementos de avaliação: 3",file=fich1)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NFC=[["Teste1","Teste2","Participação","Final"],["40%","40%","20%"," "],[c1,c2," "," "],[n1,n2,q,round(i(n1,n2,q))]]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for z in NFC: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print("|",z[0]," "*(10-len(str(z[0]))),"|",z[1]," "*(10-len(str(z[1]))),"|",z[2]," "*(12-len(str(z[2]))),"|",z[3]," "*(5-len(str(z[3]))),"|",file=fich1)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g1=float(input("Nota do trabalho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while g1&gt;20 or g1&lt;0: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g1=float(input("Nota do trabalho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g2=float(input("Nota do primeiro teste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while g2&gt;20 or g2&lt;0: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g2=float(input("Nota do primeiro teste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u=float(input("Participação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while u&gt;20 or u&lt;0: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u=float(input("Participação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def j (g1,g2,u):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j=(g1*0.30)+(g2*0.60)+(u*0.10)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return j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b1=datetime.date(2017,12,10)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b2=datetime.date(2018,1,13)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print("\nDisciplina: {0}".format(disciplinas[2]),file=fich1)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print("Docentes: {0} e {1}".format(docentes[3],docentes[4]),file=fich1)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print("Elementos de avaliação: 3",file=fich1)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IG=[["Trabalho","Teste1","Participação","Final"],["60%","30%","10%"," "],[b1,b2," "," "],[g1,g2,u,round(j(g1,g2,u))]]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for z in IG: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print("|",z[0]," "*(10-len(str(z[0]))),"|",z[1]," "*(10-len(str(z[1]))),"|",z[2]," "*(12-len(str(z[2]))),"|",z[3]," "*(5-len(str(z[3]))),"|",file=fich1)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e1=float(input("Nota do primeiro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while e1&gt;20 or e1&lt;0: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e1=float(input("Nota do primeiro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e2=float(input("Nota do segundo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while e2&gt;20 or e2&lt;0: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e2=float(input("Nota do segundo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e3=float(input("Nota do terceiro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while e3&gt;20 or e3&lt;0: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e3=float(input("Nota do terceiro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h=float(input("Participação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while h&gt;20 or h&lt;0: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h=float(input("Participação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def k (e1,e2,e3,h):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k=(e1*0.18)+(e2*0.30)+(e3*0.35)+(h*0.17)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return k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w1=datetime.date(2017,11,9)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w2=datetime.date(2017,12,7)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w3=datetime.date(2018,1,25)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print("\nDisciplina: {0}".format(disciplinas[3]),file=fich1)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print("Docentes: {0} e {1}".format(docentes[8],docentes[9]),file=fich1)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print("Elementos de avaliação: 4",file=fich1)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IE=[["Teste1","Teste2","Teste3","Participação","Final"],["18%","30%","35%","17%"," "],[w1,w2,w3," "," "],[e1,e2,e3,h,round(k(e1,e2,e3,h))]]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for z in IE: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m1=float(input("Nota do primeiro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while m1&gt;20 or m1&lt;0: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m1=float(input("Nota do primeiro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m2=float(input("Nota do segundo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while m2&gt;20 or m2&lt;0: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m2=float(input("Nota do segundo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m3=float(input("Nota do terceiro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while m3&gt;20 or m3&lt;0: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m3=float(input("Nota do terceiro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TI=float(input("Nota do teste intermédio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while TI&gt;20 or TI&lt;0: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TI=float(input("Nota do teste intermédio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TF=float(input("Nota do teste final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while TF&gt;20 or TF&lt;0: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TF=float(input("Nota do teste final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v=float(input("Participação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while v&gt;20 or v&lt;0: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v=float(input("Participação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tm=[m1,m2,m3]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TM=heapq.nlargest(2,tm)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MT=(TM[0]+TM[1])/2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def a (MT,TI,TF,v):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a=(MT*0.15)+(TI*0.40)+(TF*0.40)+(v*0.05)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return a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l1=datetime.date(2017,11,29)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l2=datetime.date(2017,1,17)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print("\nDisciplina: {0}".format(disciplinas[4]),file=fich1)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print("Docentes: {0}, {1} e {2}".format(docentes[1],docentes[2],docentes[5]),file=fich1)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print("Elementos de avaliação: 4",file=fich1)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MAT1=[["Média mini","TI","TF","Participação","Final"],["15%","40%","40%","5%"," "],["Datas mini",l1,l2," "," "],[MT,TI,TF,v,round(a(MT,TI,TF,v))]]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MAT1: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x=[round(i(n1,n2,q),2),round(k(e1,e2,e3,h),2),round(a(MT,TI,TF,v),2),round(f(t1,t2,t3,p),2),round(j(g1,g2,u),2)]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y=["NFC","IE","MAT1","AP","IG"]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def plotgraph (y,x):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plt.xlabel("Notas finais")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plt.ylabel("Disciplinas") 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plt.title("Classificações finais de todas as disciplinas")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plt.barh(y,x)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plt.xlim(0,20)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plt.xticks(np.arange(0,20+1,2.0))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plt.show()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plotgraph(y,x)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r=input("Então, escolha o que deseja observar [NFC/AP/IE/IG/MAT1]: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if r=="AP":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print("\nDisciplina: {0}".format(disciplinas[0]),file=fich1)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print("Docentes: {0} e {1}".format(docentes[6],docentes[7]),file=fich1)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print("Elementos de avaliação: 4",file=fich1)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s1=input("Conhece a nota do primeiro teste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t1=float(input("Nota do primeiro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t1&gt;20 or t1&lt;0: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t1=float(input("Nota do primeiro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t1="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while s1!="S" and s1!="N":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s1=input("Conhece a nota do primeiro teste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t1=float(input("Nota do primeiro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t1&gt;20 or t1&lt;0: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t1=float(input("Nota do primeiro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t1="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s2=input("Conhece a nota do trabalho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t2=float(input("Nota do trabalho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t2&gt;20 or t2&lt;0: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    t2=float(input("Nota do trabalho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t2="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while s2!="S" and s2!="N":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s2=input("Conhece a nota do trabalho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t2=float(input("Nota do trabalho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while t2&gt;20 or t2&lt;0: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t2=float(input("Nota do trabalho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t2="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s3=input("Conhece a nota do segundo teste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t3=float(input("Nota do segundo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t3&gt;20 or t3&lt;0: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t3=float(input("Nota do segundo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t3="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while s3!="S" and s3!="N":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s3=input("Conhece a nota do segundo teste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t3=float(input("Nota do segundo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t3&gt;20 or t3&lt;0: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t3=float(input("Nota do segundo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t3="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s4=input("Conhece a nota correspondente à participação em aula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s4=="S":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p=float(input("Participação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while p&gt;20 or p&lt;0: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p=float(input("Participação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while s4!="S" and s4!="N":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s4=input("Conhece a nota correspondente à participação em aula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s4=="S":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p=float(input("Participação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while p&gt;20 or p&lt;0: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p=float(input("Participação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d1=datetime.date(2017,11,28)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d2=datetime.date(2018,1,5)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d3=datetime.date(2018,1,16)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if t1==" " or t2==" " or t3==" " or p=="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AP=[["Teste1","Trabalho","Teste2","Participação","Final"],["30%","35%","30%","5%"," "],[d1,d2,d3," "," "],[t1,t2,t3,p," "]]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AP: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print("\nNOTA: Dados insuficientes para ilustrar o gráfico")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def f (t1,t2,t3,p):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f=(t1*0.30)+(t2*0.35)+(t3*0.30)+(p*0.05)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return f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AP=[["Teste1","Trabalho","Teste2","Participação","Final"],["30%","35%","30%","5%"," "],[d1,d2,d3," "," "],[t1,t2,t3,p,round(f(t1,t2,t3,p),2)]]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AP: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x=["Teste1","Trabalho","Teste2","Participação","Final"]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y=[t1,t2,t3,p,round(f(t1,t2,t3,p),2)]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def plotgraph (x,y):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plt.xlabel("Elementos de avaliação")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plt.ylabel("Notas obtidas") 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plt.title("Classificações obtidas em AP")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plt.bar(x,y)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plt.ylim(0,20)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plt.yticks(np.arange(0,20+1,2.0))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plt.show()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plotgraph(x,y)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def lerAfixaFich(nomeFich):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fich1=open(nomeFich,"r")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texto=fich1.read()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texto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print(texto)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return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nomeFich="GAU"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lerAfixaFich(nomeFich)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with open('fich.pkl','wb')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if t1==" " or t2==" " or t3==" " or p=="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pickle.dump(AP,f)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pickle.dump(AP,f)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pickle.dump(x,f)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pickle.dump(y,f)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with open('fich.pkl','rb')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if t1==" " or t2==" " or t3==" " or p=="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APread=pickle.load(f)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print(APread)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APread=pickle.load(f)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xread=pickle.load(f)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yread=pickle.load(f)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print(APread)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print(xread)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print(yread)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if r=="NFC":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print("\nDisciplina: {0}".format(disciplinas[1]),file=fich1)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print("Docente: {0}".format(docentes[0]),file=fich1)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print("Elementos de avaliação: 3",file=fich1)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s1=input("Conhece a nota do primeiro teste (NFC)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n1=float(input("Nota do primeiro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n1&gt;20 or n1&lt;0: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n1=float(input("Nota do primeiro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n1="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while s1!="S" and s1!="N":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s1=input("Conhece a nota do primeiro teste (NFC)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n1=float(input("Nota do primeiro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n1&gt;20 or n1&lt;0: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n1=float(input("Nota do primeiro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n1="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s2=input("Conhece a nota do segundo teste (NFC)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n2=float(input("Nota do segundo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n2&gt;20 or n2&lt;0: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n2=float(input("Nota do segundo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n2="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while s2!="S" and s2!="N":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s2=input("Conhece a nota do segundo teste (NFC)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n2=float(input("Nota do segundo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n2&gt;20 or n2&lt;0: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n2=float(input("Nota do segundo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n2="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s3=input("Conhece a nota correspondente à participação em aula (NFC)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q=float(input("Participação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while q&gt;20 or q&lt;0: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q=float(input("Participação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q="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while s3!="S" and s3!="N":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s3=input("Conhece a nota correspondente à participação em aula (NFC)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q=float(input("Participação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while q&gt;20 or q&lt;0: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q=float(input("Participação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q="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c1=datetime.date(2017,11,24)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c2=datetime.date(2018,1,19)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if n1==" " or n2==" " or q=="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NFC=[["Teste1","Teste2","Participação","Final"],["40%","40%","20%"," "],[c1,c2," "," "],[n1,n2,q," "]]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NFC: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print("|",z[0]," "*(10-len(str(z[0]))),"|",z[1]," "*(10-len(str(z[1]))),"|",z[2]," "*(12-len(str(z[2]))),"|",z[3]," "*(5-len(str(z[3]))),"|",file=fich1)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print("\nNOTA: Dados insuficientes para ilustrar o gráfico")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def i (n1,n2,q):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i=(n1*0.40)+(n2*0.40)+(q*0.20)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return i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NFC=[["Teste1","Teste2","Participação","Final"],["40%","40%","20%"," "],[c1,c2," "," "],[n1,n2,q,round(i(n1,n2,q))]]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NFC: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print("|",z[0]," "*(10-len(str(z[0]))),"|",z[1]," "*(10-len(str(z[1]))),"|",z[2]," "*(12-len(str(z[2]))),"|",z[3]," "*(5-len(str(z[3]))),"|",file=fich1)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x=["Teste1","Teste2","Participação","Final"]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y=[n1,n2,q,round(i(n1,n2,q),2)]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def plotgraph (x,y):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plt.xlabel("Elementos de avaliação")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plt.ylabel("Notas obtidas") 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plt.title("Classificações obtidas em NFC")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plt.bar(x,y)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plt.ylim(0,20)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plt.yticks(np.arange(0,20+1,2.0))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plt.show()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plotgraph(x,y)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def lerAfixaFich(nomeFich):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fich1=open(nomeFich,"r")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texto=fich1.read()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texto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print(texto)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return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nomeFich="GAU"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lerAfixaFich(nomeFich)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with open('fich.pkl','wb')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if n1==" " or n2==" " or q=="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pickle.dump(NFC,f)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pickle.dump(NFC,f)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pickle.dump(x,f)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pickle.dump(y,f)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with open('fich.pkl','rb')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if n1==" " or n2==" " or q=="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NFCread=pickle.load(f)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print(NFCread)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NFCread=pickle.load(f)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xread=pickle.load(f)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yread=pickle.load(f)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print(NFCread)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print(xread)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print(yread)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if r=="IG":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print("\nDisciplina: {0}".format(disciplinas[2]),file=fich1)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print("Docentes: {0} e {1}".format(docentes[3],docentes[4]),file=fich1)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print("Elementos de avaliação: 3",file=fich1)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s1=input("Conhece a nota do trabalho (IG)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g1=float(input("Nota do trabalho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g1&gt;20 or g1&lt;0: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g1=float(input("Nota do trabalho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g1="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while s1!="S" and s1!="N":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s1=input("Conhece a nota do trabalho (IG)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g1=float(input("Nota do trabalho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g1&gt;20 or g1&lt;0: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g1=float(input("Nota do trabalho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g1="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s2=input("Conhece a nota do primeiro teste (IG)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g2=float(input("Nota do primeiro teste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g2&gt;20 or g2&lt;0: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g2=float(input("Nota do primeiro teste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g2="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while s2!="S" and s2!="N":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s2=input("Conhece a nota do primeiro teste (IG)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g2=float(input("Nota do primeiro teste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g2&gt;20 or g2&lt;0: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g2=float(input("Nota do primeiro teste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g2="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s3=input("Conhece a nota correspondente à participação em aula (IG)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u=float(input("Participação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while u&gt;20 or u&lt;0: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u=float(input("Participação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u="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while s3!="S" and s3!="N":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s3=input("Conhece a nota correspondente à participação em aula (IG)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u=float(input("Participação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while u&gt;20 or u&lt;0: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u=float(input("Participação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u="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b1=datetime.date(2017,12,10)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b2=datetime.date(2018,1,13)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if g1==" " or g2==" " or u=="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IG=[["Trabalho","Teste1","Participação","Final"],["60%","30%","10%"," "],[b1,b2," "," "],[g1,g2,u," "]]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for z in IG: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print("|",z[0]," "*(10-len(str(z[0]))),"|",z[1]," "*(10-len(str(z[1]))),"|",z[2]," "*(12-len(str(z[2]))),"|",z[3]," "*(5-len(str(z[3]))),"|",file=fich1)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print("\nNOTA: Dados insuficientes para ilustrar o gráfico")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def j (g1,g2,u):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j=(g1*0.30)+(g2*0.60)+(u*0.10)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return j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IG=[["Trabalho","Teste1","Participação","Final"],["60%","30%","10%"," "],[b1,b2," "," "],[g1,g2,u,round(j(g1,g2,u))]]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IG: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print("|",z[0]," "*(10-len(str(z[0]))),"|",z[1]," "*(10-len(str(z[1]))),"|",z[2]," "*(12-len(str(z[2]))),"|",z[3]," "*(5-len(str(z[3]))),"|",file=fich1)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x=["Trabalho","Teste1","Participação","Final"]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y=[g1,g2,u,round(j(g1,g2,u),2)]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def plotgraph (x,y):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plt.xlabel("Elementos de avaliação")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plt.ylabel("Notas obtidas") 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plt.title("Classificações obtidas em IG")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plt.bar(x,y)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plt.ylim(0,20)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plt.yticks(np.arange(0,20+1,2.0))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plt.show()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plotgraph(x,y)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def lerAfixaFich(nomeFich):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fich1=open(nomeFich,"r")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texto=fich1.read()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texto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print(texto)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return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nomeFich="GAU"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lerAfixaFich(nomeFich)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with open('fich.pkl','wb') as f: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if g1==" " or g2==" " or u=="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pickle.dump(IG,f)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pickle.dump(IG,f)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pickle.dump(x,f)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pickle.dump(y,f)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with open('fich.pkl','rb')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if g1==" " or g2==" " or u=="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IGread=pickle.load(f)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print(IGread)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IGread=pickle.load(f)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xread=pickle.load(f)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yread=pickle.load(f)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print(IGread)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print(xread)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print(yread)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if r=="IE":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print("\nDisciplina: {0}".format(disciplinas[3]),file=fich1)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print("Docentes: {0} e {1}".format(docentes[8],docentes[9]),file=fich1)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print("Elementos de avaliação: 4",file=fich1)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s1=input("Conhece a nota do primeiro teste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e1=float(input("Nota do primeiro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e1&gt;20 or e1&lt;0: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e1=float(input("Nota do primeiro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e1="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while s1!="S" and s1!="N":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s1=input("Conhece a nota do primeiro teste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e1=float(input("Nota do primeiro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e1&gt;20 or e1&lt;0: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e1=float(input("Nota do primeiro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s2=input("Conhece a nota do segundo teste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e2=float(input("Nota do segundo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e2&gt;20 or e2&lt;0: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e2=float(input("Nota do segundo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e2="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while s2!="S" and s2!="N":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s2=input("Conhece a nota do segundo teste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e2=float(input("Nota do segundo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e2&gt;20 or e2&lt;0: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e2=float(input("Nota do segundo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s3=input("Conhece a nota do terceiro teste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e3=float(input("Nota do terceiro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e3&gt;20 or e3&lt;0: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e3=float(input("Nota do terceiro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e3="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while s3!="S" and s3!="N":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s3=input("Conhece a nota do terceiro teste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e3=float(input("Nota do terceiro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e3&gt;20 or e3&lt;0: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e3=float(input("Nota do terceiro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e3="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s4=input("Conhece a nota correspondente à participação em aula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if s4=="S":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h=float(input("Participação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h&gt;20 or h&lt;0: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h=float(input("Participação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h="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while s4!="S" and s4!="N":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s4=input("Conhece a nota correspondente à participação em aula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s4=="S":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h=float(input("Participação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h&gt;20 or h&lt;0: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h=float(input("Participação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h="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w1=datetime.date(2017,11,9)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w2=datetime.date(2017,12,7)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w3=datetime.date(2018,1,25)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if e1==" " or e2==" " or e3==" " or h=="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IE=[["Teste1","Teste2","Teste3","Participação","Final"],["18%","30%","35%","17%"," "],[w1,w2,w3," "," "],[e1,e2,e3,h," "]]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IE: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print("\nNOTA: Dados insuficientes para ilustrar o gráfico")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def k (e1,e2,e3,h):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k=(e1*0.18)+(e2*0.30)+(e3*0.35)+(h*0.17)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return k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IE=[["Teste1","Teste2","Teste3","Participação","Final"],["18%","30%","35%","17%"," "],[w1,w2,w3," "," "],[e1,e2,e3,h,round(k(e1,e2,e3,h))]]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IE: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x=["Teste1","Teste2","Teste3","Participação","Final"]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y=[e1,e2,e3,h,round(k(e1,e2,e3,h),2)]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def plotgraph (x,y):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plt.xlabel("Elementos de avaliação")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plt.ylabel("Notas obtidas") 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plt.title("Classificações obtidas em IE")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plt.bar(x,y)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plt.ylim(0,20)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plt.yticks(np.arange(0,20+1,2.0))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plt.show()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plotgraph(x,y)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def lerAfixaFich(nomeFich):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fich1=open(nomeFich,"r")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texto=fich1.read()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texto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print(texto)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return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nomeFich="GAU"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lerAfixaFich(nomeFich)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with open('fich.pkl','wb')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if e1==" " or e2==" " or e3==" " or h=="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pickle.dump(IE,f)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pickle.dump(IE,f)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pickle.dump(x,f)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pickle.dump(y,f)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with open('fich.pkl','rb')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if e1==" " or e2==" " or e3==" " or h=="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IEread=pickle.load(f)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print(IEread)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IEread=pickle.load(f)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xread=pickle.load(f)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yread=pickle.load(f)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print(IEread)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print(xread)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print(yread)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if r=="MAT1":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print("\nDisciplina: {0}".format(disciplinas[4]),file=fich1)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print("Docentes: {0}, {1} e {2}".format(docentes[1],docentes[2],docentes[5]),file=fich1)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print("Elementos de avaliação: 4",file=fich1)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s1=input("Conhece a nota do primeiro mini-teste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m1=float(input("Nota do primeiro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m1&gt;20 or m1&lt;0: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m1=float(input("Nota do primeiro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m1="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while s1!="S" and s1!="N":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s1=input("Conhece a nota do primeiro mini-teste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m1=float(input("Nota do primeiro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m1&gt;20 or m1&lt;0: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m1=float(input("Nota do primeiro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m1="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s2=input("Conhece a nota do segundo mini-teste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m2=float(input("Nota do segundo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m2&gt;20 or m2&lt;0: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m2=float(input("Nota do segundo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m2="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while s2!="S" and s2!="N":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s2=input("Conhece a nota do segundo mini-teste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m2=float(input("Nota do segundo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m2&gt;20 or m2&lt;0: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m2=float(input("Nota do segundo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m2="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s3=input("Conhece a nota do terceiro mini-teste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m3=float(input("Nota do terceiro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m3&gt;20 or m3&lt;0: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m3=float(input("Nota do terceiro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m3="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while s3!="S" and s3!="N":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s3=input("Conhece a nota do terceiro mini-teste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    m3=float(input("Nota do terceiro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m3&gt;20 or m3&lt;0: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m3=float(input("Nota do terceiro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m3="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s4=input("Conhece a nota do teste intermédio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if s4=="S":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TI=float(input("Nota do teste intermédio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TI&gt;20 or TI&lt;0: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TI=float(input("Nota do teste intermédio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TI="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while s4!="S" and s4!="N":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s4=input("Conhece a nota do teste intermédio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s4=="S":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TI=float(input("Nota do teste intermédio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TI&gt;20 or TI&lt;0: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TI=float(input("Nota do teste intermédio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TI="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s5=input("Conhece a nota do teste final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s5=="S":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TF=float(input("Nota do teste final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TF&gt;20 or TF&lt;0: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TF=float(input("Nota do teste final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TF="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while s5!="S" and s5!="N":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s5=input("Conhece a nota do teste final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s5=="S":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TF=float(input("Nota do teste final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while TF&gt;20 or TF&lt;0: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TF=float(input("Nota do teste final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TF="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s6=input("Conhece a nota correspondente à participação em aula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s6=="S":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v=float(input("Participação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while v&gt;20 or v&lt;0: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v=float(input("Participação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v="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while s6!="S" and s6!="N":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s6=input("Conhece a nota correspondente à participação em aula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s6=="S":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v=float(input("Participação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while v&gt;20 or v&lt;0: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v=float(input("Participação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v="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l1=datetime.date(2017,11,29)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l2=datetime.date(2017,1,17)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if m1==" " or m2==" " or m3==" " or v==" " or TI==" " or TF=="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MAT1=[["Média mini","TI","TF","Participação","Final"],["15%","40%","40%","5%"," "],["Datas mini",l1,l2," "," "],[" ",TI,TF,v," "]]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MAT1: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print("\nNOTA: Dados insuficientes para ilustrar o gráfico")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tm=[m1,m2,m3]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TM=heapq.nlargest(2,tm)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MT=(TM[0]+TM[1])/2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def a (MT,TI,TF,v):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a=(MT*0.15)+(TI*0.40)+(TF*0.40)+(v*0.05)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return a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MAT1=[["Média mini","TI","TF","Participação","Final"],["15%","40%","40%","5%"," "],["Datas mini",l1,l2," "," "],[MT,TI,TF,v,round(a(MT,TI,TF,v))]]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MAT1: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x=["m1","m2","m3","MT","TI","TF","Partipação","Final"]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y=[m1,m2,m3,MT,TI,TF,v,round(a(MT,TI,TF,v),2)]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def plotgraph (x,y):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plt.xlabel("Elementos de avaliação")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plt.ylabel("Notas obtidas") 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plt.title("Classificações obtidas em MAT1")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plt.bar(x,y)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plt.ylim(0,20)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plt.yticks(np.arange(0,20+1,2.0))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plt.show()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plotgraph(x,y)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def lerAfixaFich(nomeFich):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fich1=open(nomeFich,"r")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texto=fich1.read()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texto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print(texto)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return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nomeFich="GAU"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lerAfixaFich(nomeFich)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with open('fich.pkl','wb')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if m1==" " or m2==" " or m3==" " or v==" " or TI==" " or TF=="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pickle.dump(MAT1,f)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pickle.dump(MAT1,f)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pickle.dump(tm,f)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pickle.dump(x,f)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pickle.dump(y,f)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with open('fich.pkl','rb')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if m1==" " or m2==" " or m3==" " or v==" " or TI==" " or TF=="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MAT1read=pickle.load(f)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print(MAT1read)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MAT1read=pickle.load(f)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tmread=pickle.load(f)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xread=pickle.load(f)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yread=pickle.load(f)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print(MAT1read)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print(tmread)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print(xread)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print(yread)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while all1!="S" and all1!="N":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all1=input("ATENÇÃO use apenas quando conhecer todas as suas classificações, deseja continuar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all1=="S":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t1=float(input("Nota do primeiro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while t1&gt;20 or t1&lt;0: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t1=float(input("Nota do primeiro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t2=float(input("Nota do trabalho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t2&gt;20 or t2&lt;0: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t2=float(input("Nota do trabalho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t3=float(input("Nota do segundo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t3&gt;20 or t3&lt;0: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t3=float(input("Nota do segundo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p=float(input("Participação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while p&gt;20 or p&lt;0: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p=float(input("Participação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def f (t1,t2,t3,p):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f=(t1*0.30)+(t2*0.35)+(t3*0.30)+(p*0.05)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return f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d1=datetime.date(2017,11,28)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d2=datetime.date(2018,1,5)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d3=datetime.date(2018,1,16)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print("\nDisciplina: {0}".format(disciplinas[0]),file=fich1)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print("Docentes: {0} e {1}".format(docentes[6],docentes[7]),file=fich1)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print("Elementos de avaliação: 4",file=fich1)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AP=[["Teste1","Trabalho","Teste2","Participação","Final"],["30%","35%","30%","5%"," "],[d1,d2,d3," "," "],[t1,t2,t3,p,round(f(t1,t2,t3,p),2)]]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for z in AP: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n1=float(input("Nota do primeiro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n1&gt;20 or n1&lt;0: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n1=float(input("Nota do primeiro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n2=float(input("Nota do segundo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n2&gt;20 or n2&lt;0: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n2=float(input("Nota do segundo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q=float(input("Participação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while q&gt;20 or q&lt;0: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q=float(input("Participação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def i (n1,n2,q):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i=(n1*0.40)+(n2*0.40)+(q*0.20)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return i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c1=datetime.date(2017,11,24)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c2=datetime.date(2018,1,19)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print("\nDisciplina: {0}".format(disciplinas[1]),file=fich1)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print("Docente: {0}".format(docentes[0]),file=fich1)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print("Elementos de avaliação: 3",file=fich1)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NFC=[["Teste1","Teste2","Participação","Final"],["40%","40%","20%"," "],[c1,c2," "," "],[n1,n2,q,round(i(n1,n2,q))]]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for z in NFC: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print("|",z[0]," "*(10-len(str(z[0]))),"|",z[1]," "*(10-len(str(z[1]))),"|",z[2]," "*(12-len(str(z[2]))),"|",z[3]," "*(5-len(str(z[3]))),"|",file=fich1)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g1=float(input("Nota do trabalho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g1&gt;20 or g1&lt;0: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g1=float(input("Nota do trabalho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g2=float(input("Nota do primeiro teste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g2&gt;20 or g2&lt;0: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g2=float(input("Nota do primeiro teste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u=float(input("Participação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while u&gt;20 or u&lt;0: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u=float(input("Participação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def j (g1,g2,u):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j=(g1*0.30)+(g2*0.60)+(u*0.10)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return j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b1=datetime.date(2017,12,10)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b2=datetime.date(2018,1,13)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print("\nDisciplina: {0}".format(disciplinas[2]),file=fich1)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print("Docentes: {0} e {1}".format(docentes[3],docentes[4]),file=fich1)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print("Elementos de avaliação: 3",file=fich1)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IG=[["Trabalho","Teste1","Participação","Final"],["60%","30%","10%"," "],[b1,b2," "," "],[g1,g2,u,round(j(g1,g2,u))]]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for z in IG: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print("|",z[0]," "*(10-len(str(z[0]))),"|",z[1]," "*(10-len(str(z[1]))),"|",z[2]," "*(12-len(str(z[2]))),"|",z[3]," "*(5-len(str(z[3]))),"|",file=fich1)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e1=float(input("Nota do primeiro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e1&gt;20 or e1&lt;0: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e1=float(input("Nota do primeiro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e2=float(input("Nota do segundo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e2&gt;20 or e2&lt;0: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e2=float(input("Nota do segundo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e3=float(input("Nota do terceiro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e3&gt;20 or e3&lt;0: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e3=float(input("Nota do terceiro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h=float(input("Participação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h&gt;20 or h&lt;0: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h=float(input("Participação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def k (e1,e2,e3,h):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k=(e1*0.18)+(e2*0.30)+(e3*0.35)+(h*0.17)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return k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w1=datetime.date(2017,11,9)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w2=datetime.date(2017,12,7)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w3=datetime.date(2018,1,25)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print("\nDisciplina: {0}".format(disciplinas[3]),file=fich1)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print("Docentes: {0} e {1}".format(docentes[8],docentes[9]),file=fich1)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print("Elementos de avaliação: 4",file=fich1)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IE=[["Teste1","Teste2","Teste3","Participação","Final"],["18%","30%","35%","17%"," "],[w1,w2,w3," "," "],[e1,e2,e3,h,round(k(e1,e2,e3,h))]]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for z in IE: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m1=float(input("Nota do primeiro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m1&gt;20 or m1&lt;0: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m1=float(input("Nota do primeiro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m2=float(input("Nota do segundo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m2&gt;20 or m2&lt;0: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m2=float(input("Nota do segundo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m3=float(input("Nota do terceiro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m3&gt;20 or m3&lt;0: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m3=float(input("Nota do terceiro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TI=float(input("Nota do teste intermédio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TI&gt;20 or TI&lt;0: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TI=float(input("Nota do teste intermédio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TF=float(input("Nota do teste final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while TF&gt;20 or TF&lt;0: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TF=float(input("Nota do teste final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v=float(input("Participação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while v&gt;20 or v&lt;0: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v=float(input("Participação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tm=[m1,m2,m3]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TM=heapq.nlargest(2,tm)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MT=(TM[0]+TM[1])/2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def a (MT,TI,TF,v):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a=(MT*0.15)+(TI*0.40)+(TF*0.40)+(v*0.05)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return a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l1=datetime.date(2017,11,29)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l2=datetime.date(2017,1,17)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print("\nDisciplina: {0}".format(disciplinas[4]),file=fich1)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print("Docentes: {0}, {1} e {2}".format(docentes[1],docentes[2],docentes[5]),file=fich1)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print("Elementos de avaliação: 4",file=fich1)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MAT1=[["Média mini","TI","TF","Participação","Final"],["15%","40%","40%","5%"," "],["Datas mini",l1,l2," "," "],[MT,TI,TF,v,round(a(MT,TI,TF,v))]]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MAT1: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x=[round(i(n1,n2,q),2),round(k(e1,e2,e3,h),2),round(a(MT,TI,TF,v),2),round(f(t1,t2,t3,p),2),round(j(g1,g2,u),2)]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y=["NFC","IE","MAT1","AP","IG"]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def plotgraph (y,x):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plt.xlabel("Notas finais")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plt.ylabel("Disciplinas") 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plt.title("Classificações finais de todas as disciplinas")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plt.barh(y,x)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plt.xlim(0,20)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plt.xticks(np.arange(0,20+1,2.0))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plt.show()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plotgraph(y,x)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r=input("Então, escolha o que deseja observar [NFC/AP/IE/IG/MAT1]: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if r=="AP":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print("\nDisciplina: {0}".format(disciplinas[0]),file=fich1)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print("Docentes: {0} e {1}".format(docentes[6],docentes[7]),file=fich1)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print("Elementos de avaliação: 4",file=fich1)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s1=input("Conhece a nota do primeiro teste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t1=float(input("Nota do primeiro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t1&gt;20 or t1&lt;0: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t1=float(input("Nota do primeiro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s1!="S" and s1!="N":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s1=input("Conhece a nota do primeiro teste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t1=float(input("Nota do primeiro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t1&gt;20 or t1&lt;0: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t1=float(input("Nota do primeiro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t1="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s2=input("Conhece a nota do trabalho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t2=float(input("Nota do trabalho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while t2&gt;20 or t2&lt;0: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t2=float(input("Nota do trabalho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s2!="S" and s2!="N":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s2=input("Conhece a nota do trabalho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t2=float(input("Nota do trabalho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    while t2&gt;20 or t2&lt;0: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t2=float(input("Nota do trabalho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t2="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s3=input("Conhece a nota do segundo teste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t3=float(input("Nota do segundo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t3&gt;20 or t3&lt;0: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t3=float(input("Nota do segundo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t3="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s3!="S" and s3!="N":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s3=input("Conhece a nota do segundo teste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t3=float(input("Nota do segundo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t3&gt;20 or t3&lt;0: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t3=float(input("Nota do segundo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t3="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s4=input("Conhece a nota correspondente à participação em aula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s4=="S":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p=float(input("Participação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while p&gt;20 or p&lt;0: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p=float(input("Participação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s4!="S" and s4!="N":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s4=input("Conhece a nota correspondente à participação em aula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s4=="S":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p=float(input("Participação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while p&gt;20 or p&lt;0: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p=float(input("Participação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d1=datetime.date(2017,11,28)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d2=datetime.date(2018,1,5)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d3=datetime.date(2018,1,16)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if t1==" " or t2==" " or t3==" " or p=="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AP=[["Teste1","Trabalho","Teste2","Participação","Final"],["30%","35%","30%","5%"," "],[d1,d2,d3," "," "],[t1,t2,t3,p," "]]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AP: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print("\nNOTA: Dados insuficientes para ilustrar o gráfico")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def f (t1,t2,t3,p):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f=(t1*0.30)+(t2*0.35)+(t3*0.30)+(p*0.05)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return f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AP=[["Teste1","Trabalho","Teste2","Participação","Final"],["30%","35%","30%","5%"," "],[d1,d2,d3," "," "],[t1,t2,t3,p,round(f(t1,t2,t3,p),2)]]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AP: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x=["Teste1","Trabalho","Teste2","Participação","Final"]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y=[t1,t2,t3,p,round(f(t1,t2,t3,p),2)]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def plotgraph (x,y):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plt.xlabel("Elementos de avaliação")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plt.ylabel("Notas obtidas") 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        plt.title("Classificações obtidas em AP")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plt.bar(x,y)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plt.ylim(0,20)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plt.yticks(np.arange(0,20+1,2.0))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plt.show()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plotgraph(x,y)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def lerAfixaFich(nomeFich):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fich1=open(nomeFich,"r")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texto=fich1.read()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texto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print(texto)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return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nomeFich="GAU"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lerAfixaFich(nomeFich)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with open('fich.pkl','wb')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if t1==" " or t2==" " or t3==" " or p=="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pickle.dump(AP,f)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pickle.dump(AP,f)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pickle.dump(x,f)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pickle.dump(y,f)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with open('fich.pkl','rb')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if t1==" " or t2==" " or t3==" " or p=="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APread=pickle.load(f)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print(APread)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APread=pickle.load(f)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xread=pickle.load(f)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yread=pickle.load(f)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print(APread)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print(xread)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print(yread)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if r=="NFC":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print("\nDisciplina: {0}".format(disciplinas[1]),file=fich1)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print("Docente: {0}".format(docentes[0]),file=fich1)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print("Elementos de avaliação: 3",file=fich1)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s1=input("Conhece a nota do primeiro teste (NFC)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n1=float(input("Nota do primeiro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n1&gt;20 or n1&lt;0: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n1=float(input("Nota do primeiro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n1="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s1!="S" and s1!="N":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s1=input("Conhece a nota do primeiro teste (NFC)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n1=float(input("Nota do primeiro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n1&gt;20 or n1&lt;0: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n1=float(input("Nota do primeiro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n1="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s2=input("Conhece a nota do segundo teste (NFC)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n2=float(input("Nota do segundo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n2&gt;20 or n2&lt;0: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n2=float(input("Nota do segundo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n2="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s2!="S" and s2!="N":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s2=input("Conhece a nota do segundo teste (NFC)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n2=float(input("Nota do segundo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n2&gt;20 or n2&lt;0: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n2=float(input("Nota do segundo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n2="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s3=input("Conhece a nota correspondente à participação em aula (NFC)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q=float(input("Participação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while q&gt;20 or q&lt;0: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q=float(input("Participação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q="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s3!="S" and s3!="N":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s3=input("Conhece a nota correspondente à participação em aula (NFC)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q=float(input("Participação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while q&gt;20 or q&lt;0: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q=float(input("Participação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q="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c1=datetime.date(2017,11,24)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c2=datetime.date(2018,1,19)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if n1==" " or n2==" " or q=="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NFC=[["Teste1","Teste2","Participação","Final"],["40%","40%","20%"," "],[c1,c2," "," "],[n1,n2,q," "]]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NFC: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print("|",z[0]," "*(10-len(str(z[0]))),"|",z[1]," "*(10-len(str(z[1]))),"|",z[2]," "*(12-len(str(z[2]))),"|",z[3]," "*(5-len(str(z[3]))),"|",file=fich1)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print("\nNOTA: Dados insuficientes para ilustrar o gráfico")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def i (n1,n2,q):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i=(n1*0.40)+(n2*0.40)+(q*0.20)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return i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NFC=[["Teste1","Teste2","Participação","Final"],["40%","40%","20%"," "],[c1,c2," "," "],[n1,n2,q,round(i(n1,n2,q))]]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NFC: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print("|",z[0]," "*(10-len(str(z[0]))),"|",z[1]," "*(10-len(str(z[1]))),"|",z[2]," "*(12-len(str(z[2]))),"|",z[3]," "*(5-len(str(z[3]))),"|",file=fich1)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x=["Teste1","Teste2","Participação","Final"]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y=[n1,n2,q,round(i(n1,n2,q),2)]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def plotgraph (x,y):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plt.xlabel("Elementos de avaliação")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plt.ylabel("Notas obtidas") 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plt.title("Classificações obtidas em NFC")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plt.bar(x,y)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plt.ylim(0,20)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plt.yticks(np.arange(0,20+1,2.0))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plt.show()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plotgraph(x,y)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def lerAfixaFich(nomeFich):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fich1=open(nomeFich,"r")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texto=fich1.read()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texto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print(texto)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return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nomeFich="GAU"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lerAfixaFich(nomeFich)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with open('fich.pkl','wb')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if n1==" " or n2==" " or q=="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pickle.dump(NFC,f)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pickle.dump(NFC,f)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pickle.dump(x,f)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pickle.dump(y,f)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with open('fich.pkl','rb')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if n1==" " or n2==" " or q=="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NFCread=pickle.load(f)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print(NFCread)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NFCread=pickle.load(f)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xread=pickle.load(f)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yread=pickle.load(f)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print(NFCread)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print(xread)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print(yread)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if r=="IG":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print("\nDisciplina: {0}".format(disciplinas[2]),file=fich1)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print("Docentes: {0} e {1}".format(docentes[3],docentes[4]),file=fich1)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print("Elementos de avaliação: 3",file=fich1)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s1=input("Conhece a nota do trabalho (IG)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g1=float(input("Nota do trabalho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g1&gt;20 or g1&lt;0: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g1=float(input("Nota do trabalho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g1="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s1!="S" and s1!="N":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s1=input("Conhece a nota do trabalho (IG)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g1=float(input("Nota do trabalho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g1&gt;20 or g1&lt;0: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g1=float(input("Nota do trabalho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g1="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s2=input("Conhece a nota do primeiro teste (IG)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g2=float(input("Nota do primeiro teste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g2&gt;20 or g2&lt;0: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g2=float(input("Nota do primeiro teste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g2="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s2!="S" and s2!="N":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    s2=input("Conhece a nota do primeiro teste (IG)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g2=float(input("Nota do primeiro teste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g2&gt;20 or g2&lt;0: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g2=float(input("Nota do primeiro teste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g2="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s3=input("Conhece a nota correspondente à participação em aula (IG)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u=float(input("Participação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while u&gt;20 or u&lt;0: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u=float(input("Participação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u="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s3!="S" and s3!="N":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s3=input("Conhece a nota correspondente à participação em aula (IG)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u=float(input("Participação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while u&gt;20 or u&lt;0: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u=float(input("Participação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u="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b1=datetime.date(2017,12,10)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b2=datetime.date(2018,1,13)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if g1==" " or g2==" " or u=="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IG=[["Trabalho","Teste1","Participação","Final"],["60%","30%","10%"," "],[b1,b2," "," "],[g1,g2,u," "]]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for z in IG: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    print("|",z[0]," "*(10-len(str(z[0]))),"|",z[1]," "*(10-len(str(z[1]))),"|",z[2]," "*(12-len(str(z[2]))),"|",z[3]," "*(5-len(str(z[3]))),"|",file=fich1)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print("\nNOTA: Dados insuficientes para ilustrar o gráfico")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def j (g1,g2,u):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j=(g1*0.30)+(g2*0.60)+(u*0.10)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return j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IG=[["Trabalho","Teste1","Participação","Final"],["60%","30%","10%"," "],[b1,b2," "," "],[g1,g2,u,round(j(g1,g2,u))]]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IG: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print("|",z[0]," "*(10-len(str(z[0]))),"|",z[1]," "*(10-len(str(z[1]))),"|",z[2]," "*(12-len(str(z[2]))),"|",z[3]," "*(5-len(str(z[3]))),"|",file=fich1)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x=["Trabalho","Teste1","Participação","Final"]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y=[g1,g2,u,round(j(g1,g2,u),2)]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def plotgraph (x,y):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plt.xlabel("Elementos de avaliação")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plt.ylabel("Notas obtidas") 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plt.title("Classificações obtidas em IG")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plt.bar(x,y)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plt.ylim(0,20)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plt.yticks(np.arange(0,20+1,2.0))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plt.show()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plotgraph(x,y)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def lerAfixaFich(nomeFich):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fich1=open(nomeFich,"r")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texto=fich1.read()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texto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print(texto)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return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nomeFich="GAU"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lerAfixaFich(nomeFich)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with open('fich.pkl','wb') as f: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if g1==" " or g2==" " or u=="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pickle.dump(IG,f)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pickle.dump(IG,f)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pickle.dump(x,f)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pickle.dump(y,f)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with open('fich.pkl','rb')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if g1==" " or g2==" " or u=="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IGread=pickle.load(f)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print(IGread)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IGread=pickle.load(f)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xread=pickle.load(f)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yread=pickle.load(f)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print(IGread)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print(xread)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print(yread)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if r=="IE":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print("\nDisciplina: {0}".format(disciplinas[3]),file=fich1)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print("Docentes: {0} e {1}".format(docentes[8],docentes[9]),file=fich1)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print("Elementos de avaliação: 4",file=fich1)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s1=input("Conhece a nota do primeiro teste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e1=float(input("Nota do primeiro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e1&gt;20 or e1&lt;0: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e1=float(input("Nota do primeiro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s1!="S" and s1!="N":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s1=input("Conhece a nota do primeiro teste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e1=float(input("Nota do primeiro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e1&gt;20 or e1&lt;0: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e1=float(input("Nota do primeiro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e1="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s2=input("Conhece a nota do segundo teste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e2=float(input("Nota do segundo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e2&gt;20 or e2&lt;0: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e2=float(input("Nota do segundo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s2!="S" and s2!="N":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s2=input("Conhece a nota do segundo teste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e2=float(input("Nota do segundo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e2&gt;20 or e2&lt;0: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e2=float(input("Nota do segundo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e2="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s3=input("Conhece a nota do terceiro teste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e3=float(input("Nota do terceiro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e3&gt;20 or e3&lt;0: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e3=float(input("Nota do terceiro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e3="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s3!="S" and s3!="N":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s3=input("Conhece a nota do terceiro teste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e3=float(input("Nota do terceiro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e3&gt;20 or e3&lt;0: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            e3=float(input("Nota do terceiro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e3="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s4=input("Conhece a nota correspondente à participação em aula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s4=="S":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h=float(input("Participação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h&gt;20 or h&lt;0: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h=float(input("Participação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h="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s4!="S" and s4!="N":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s4=input("Conhece a nota correspondente à participação em aula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s4=="S":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h=float(input("Participação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h&gt;20 or h&lt;0: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h=float(input("Participação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h="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w1=datetime.date(2017,11,9)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w2=datetime.date(2017,12,7)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w3=datetime.date(2018,1,25)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if e1==" " or e2==" " or e3==" " or h=="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IE=[["Teste1","Teste2","Teste3","Participação","Final"],["18%","30%","35%","17%"," "],[w1,w2,w3," "," "],[e1,e2,e3,h," "]]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IE: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print("\nNOTA: Dados insuficientes para ilustrar o gráfico")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    def k (e1,e2,e3,h):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k=(e1*0.18)+(e2*0.30)+(e3*0.35)+(h*0.17)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return k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IE=[["Teste1","Teste2","Teste3","Participação","Final"],["18%","30%","35%","17%"," "],[w1,w2,w3," "," "],[e1,e2,e3,h,round(k(e1,e2,e3,h))]]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IE: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x=["Teste1","Teste2","Teste3","Participação","Final"]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y=[e1,e2,e3,h,round(k(e1,e2,e3,h),2)]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def plotgraph (x,y):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plt.xlabel("Elementos de avaliação")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plt.ylabel("Notas obtidas") 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plt.title("Classificações obtidas em IE")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plt.bar(x,y)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plt.ylim(0,20)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plt.yticks(np.arange(0,20+1,2.0))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plt.show()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plotgraph(x,y)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def lerAfixaFich(nomeFich):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fich1=open(nomeFich,"r")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texto=fich1.read()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texto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print(texto)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return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nomeFich="GAU"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lerAfixaFich(nomeFich)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with open('fich.pkl','wb')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if e1==" " or e2==" " or e3==" " or h=="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pickle.dump(IE,f)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pickle.dump(IE,f)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pickle.dump(x,f)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pickle.dump(y,f)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with open('fich.pkl','rb')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if e1==" " or e2==" " or e3==" " or h=="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IEread=pickle.load(f)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print(IEread)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IEread=pickle.load(f)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xread=pickle.load(f)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yread=pickle.load(f)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print(IEread)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print(xread)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print(yread)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if r=="MAT1":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print("\nDisciplina: {0}".format(disciplinas[4]),file=fich1)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print("Docentes: {0}, {1} e {2}".format(docentes[1],docentes[2],docentes[5]),file=fich1)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print("Elementos de avaliação: 4",file=fich1)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s1=input("Conhece a nota do primeiro mini-teste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m1=float(input("Nota do primeiro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m1&gt;20 or m1&lt;0: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m1=float(input("Nota do primeiro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m1="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s1!="S" and s1!="N":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s1=input("Conhece a nota do primeiro mini-teste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m1=float(input("Nota do primeiro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m1&gt;20 or m1&lt;0: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m1=float(input("Nota do primeiro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m1="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s2=input("Conhece a nota do segundo mini-teste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m2=float(input("Nota do segundo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m2&gt;20 or m2&lt;0: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m2=float(input("Nota do segundo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m2="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s2!="S" and s2!="N":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s2=input("Conhece a nota do segundo mini-teste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m2=float(input("Nota do segundo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m2&gt;20 or m2&lt;0: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m2=float(input("Nota do segundo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m2="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s3=input("Conhece a nota do terceiro mini-teste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m3=float(input("Nota do terceiro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m3&gt;20 or m3&lt;0: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m3=float(input("Nota do terceiro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m3="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s3!="S" and s3!="N":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s3=input("Conhece a nota do terceiro mini-teste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m3=float(input("Nota do terceiro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m3&gt;20 or m3&lt;0: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m3=float(input("Nota do terceiro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m3="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s4=input("Conhece a nota do teste intermédio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s4=="S":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    TI=float(input("Nota do teste intermédio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TI&gt;20 or TI&lt;0: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TI=float(input("Nota do teste intermédio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TI="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s4!="S" and s4!="N":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s4=input("Conhece a nota do teste intermédio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s4=="S":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TI=float(input("Nota do teste intermédio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TI&gt;20 or TI&lt;0: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TI=float(input("Nota do teste intermédio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TI="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s5=input("Conhece a nota do teste final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s5=="S":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TF=float(input("Nota do teste final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while TF&gt;20 or TF&lt;0: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TF=float(input("Nota do teste final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TF="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s5!="S" and s5!="N":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s5=input("Conhece a nota do teste final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s5=="S":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TF=float(input("Nota do teste final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while TF&gt;20 or TF&lt;0: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TF=float(input("Nota do teste final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TF="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s6=input("Conhece a nota correspondente à participação em aula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s6=="S":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v=float(input("Participação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while v&gt;20 or v&lt;0: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v=float(input("Participação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v="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s6!="S" and s6!="N":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s6=input("Conhece a nota correspondente à participação em aula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s6=="S":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v=float(input("Participação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while v&gt;20 or v&lt;0: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v=float(input("Participação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v="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l1=datetime.date(2017,11,29)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l2=datetime.date(2017,1,17)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if m1==" " or m2==" " or m3==" " or v==" " or TI==" " or TF=="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MAT1=[["Média mini","TI","TF","Participação","Final"],["15%","40%","40%","5%"," "],["Datas mini",l1,l2," "," "],[" ",TI,TF,v," "]]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MAT1: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print("\nNOTA: Dados insuficientes para ilustrar o gráfico")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tm=[m1,m2,m3]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TM=heapq.nlargest(2,tm)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MT=(TM[0]+TM[1])/2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def a (MT,TI,TF,v):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a=(MT*0.15)+(TI*0.40)+(TF*0.40)+(v*0.05)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return a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MAT1=[["Média mini","TI","TF","Participação","Final"],["15%","40%","40%","5%"," "],["Datas mini",l1,l2," "," "],[MT,TI,TF,v,round(a(MT,TI,TF,v))]]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MAT1: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x=["m1","m2","m3","MT","TI","TF","Partipação","Final"]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y=[m1,m2,m3,MT,TI,TF,v,round(a(MT,TI,TF,v),2)]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def plotgraph (x,y):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plt.xlabel("Elementos de avaliação")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plt.ylabel("Notas obtidas") 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plt.title("Classificações obtidas em MAT1")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plt.bar(x,y)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plt.ylim(0,20)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plt.yticks(np.arange(0,20+1,2.0))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plt.show()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plotgraph(x,y)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def lerAfixaFich(nomeFich):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fich1=open(nomeFich,"r")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texto=fich1.read()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texto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print(texto)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return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nomeFich="GAU"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lerAfixaFich(nomeFich)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with open('fich.pkl','wb')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if m1==" " or m2==" " or m3==" " or v==" " or TI==" " or TF=="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    pickle.dump(MAT1,f)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pickle.dump(MAT1,f)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pickle.dump(tm,f)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pickle.dump(x,f)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pickle.dump(y,f)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with open('fich.pkl','rb')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if m1==" " or m2==" " or m3==" " or v==" " or TI==" " or TF=="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MAT1read=pickle.load(f)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print(MAT1read)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MAT1read=pickle.load(f)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tmread=pickle.load(f)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xread=pickle.load(f)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yread=pickle.load(f)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print(MAT1read)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print(tmread)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print(xread)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print(yread)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if all1=="S":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def lerAfixaFich(nomeFich):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fich1=open(nomeFich,"r")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texto=fich1.read()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texto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print(texto)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return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nomeFich="GAU"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lerAfixaFich(nomeFich)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with open('fich.pkl','wb')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pickle.dump(AP,f)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pickle.dump(NFC,f)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pickle.dump(IG,f)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pickle.dump(IE,f)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pickle.dump(MAT1,f)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pickle.dump(x,f)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pickle.dump(y,f)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with open('fich.pkl','rb')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APread=pickle.load(f)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NFCread=pickle.load(f)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IGread=pickle.load(f)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IEread=pickle.load(f)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MAT1read=pickle.load(f)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xread=pickle.load(f)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yread=pickle.load(f)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print(APread)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print(NFCread)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print(IGread)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print(IEread)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print(MAT1read)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print(xread)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print(yread)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>while r!="NFC" and r!="MAT1" and r!="AP" and r!="IE" and r!="IG" and r!="ALL":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escolha uma das disciplinas referidas ou a opção ALL")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r=input("Escolha o que deseja observar [NFC/AP/IE/IG/MAT1/ALL]: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if r=="AP":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print("\nDisciplina: {0}".format(disciplinas[0]),file=fich1)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print("Docentes: {0} e {1}".format(docentes[6],docentes[7]),file=fich1)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print("Elementos de avaliação: 4",file=fich1)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s1=input("Conhece a nota do primeiro teste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t1=float(input("Nota do primeiro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t1&gt;20 or t1&lt;0: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t1=float(input("Nota do primeiro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t1="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while s1!="S" and s1!="N":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s1=input("Conhece a nota do primeiro teste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t1=float(input("Nota do primeiro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t1&gt;20 or t1&lt;0: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t1=float(input("Nota do primeiro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t1="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s2=input("Conhece a nota do trabalho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t2=float(input("Nota do trabalho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while t2&gt;20 or t2&lt;0: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t2=float(input("Nota do trabalho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t2="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while s2!="S" and s2!="N":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s2=input("Conhece a nota do trabalho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t2=float(input("Nota do trabalho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t2&gt;20 or t2&lt;0: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t2=float(input("Nota do trabalho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t2="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s3=input("Conhece a nota do segundo teste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t3=float(input("Nota do segundo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t3&gt;20 or t3&lt;0: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t3=float(input("Nota do segundo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t3="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while s3!="S" and s3!="N":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s3=input("Conhece a nota do segundo teste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t3=float(input("Nota do segundo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t3&gt;20 or t3&lt;0: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t3=float(input("Nota do segundo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t3="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s4=input("Conhece a nota correspondente à participação em aula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s4=="S":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p=float(input("Participação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while p&gt;20 or p&lt;0: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p=float(input("Participação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while s4!="S" and s4!="N":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s4=input("Conhece a nota correspondente à participação em aula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s4=="S":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p=float(input("Participação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while p&gt;20 or p&lt;0: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p=float(input("Participação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d1=datetime.date(2017,11,28)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d2=datetime.date(2018,1,5)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d3=datetime.date(2018,1,16)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if t1==" " or t2==" " or t3==" " or p=="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AP=[["Teste1","Trabalho","Teste2","Participação","Final"],["30%","35%","30%","5%"," "],[d1,d2,d3," "," "],[t1,t2,t3,p," "]]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AP: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print("\nNOTA: Dados insuficientes para ilustrar o gráfico")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def f (t1,t2,t3,p):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f=(t1*0.30)+(t2*0.35)+(t3*0.30)+(p*0.05)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return f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AP=[["Teste1","Trabalho","Teste2","Participação","Final"],["30%","35%","30%","5%"," "],[d1,d2,d3," "," "],[t1,t2,t3,p,round(f(t1,t2,t3,p),2)]]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AP: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x=["Teste1","Trabalho","Teste2","Participação","Final"]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y=[t1,t2,t3,p,round(f(t1,t2,t3,p),2)]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def plotgraph (x,y):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plt.xlabel("Elementos de avaliação")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plt.ylabel("Notas obtidas") 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plt.title("Classificações obtidas em AP")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plt.bar(x,y)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plt.ylim(0,20)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plt.yticks(np.arange(0,20+1,2.0))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plt.show()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plotgraph(x,y)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def lerAfixaFich(nomeFich):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fich1=open(nomeFich,"r")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texto=fich1.read()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texto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print(texto)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return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nomeFich="GAU"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lerAfixaFich(nomeFich)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with open('fich.pkl','wb')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if t1==" " or t2==" " or t3==" " or p=="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pickle.dump(AP,f)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pickle.dump(AP,f)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pickle.dump(x,f)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pickle.dump(y,f)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with open('fich.pkl','rb')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if t1==" " or t2==" " or t3==" " or p=="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APread=pickle.load(f)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print(APread)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APread=pickle.load(f)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xread=pickle.load(f)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yread=pickle.load(f)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print(APread)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print(xread)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print(yread)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</w:t>
      </w:r>
      <w:r w:rsidRPr="00DA304D">
        <w:rPr>
          <w:rFonts w:ascii="Arial" w:hAnsi="Arial" w:cs="Arial"/>
          <w:color w:val="auto"/>
          <w:sz w:val="16"/>
          <w:szCs w:val="16"/>
        </w:rPr>
        <w:t>if r=="NFC":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print("\nDisciplina: {0}".format(disciplinas[1]),file=fich1)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print("Docente: {0}".format(docentes[0]),file=fich1)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print("Elementos de avaliação: 3",file=fich1)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s1=input("Conhece a nota do primeiro teste (NFC)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n1=float(input("Nota do primeiro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n1&gt;20 or n1&lt;0: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n1=float(input("Nota do primeiro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n1="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while s1!="S" and s1!="N":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s1=input("Conhece a nota do primeiro teste (NFC)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n1=float(input("Nota do primeiro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n1&gt;20 or n1&lt;0: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n1=float(input("Nota do primeiro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n1="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s2=input("Conhece a nota do segundo teste (NFC)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n2=float(input("Nota do segundo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n2&gt;20 or n2&lt;0: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n2=float(input("Nota do segundo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n2="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while s2!="S" and s2!="N":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s2=input("Conhece a nota do segundo teste (NFC)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n2=float(input("Nota do segundo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n2&gt;20 or n2&lt;0: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n2=float(input("Nota do segundo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n2="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s3=input("Conhece a nota correspondente à participação em aula (NFC)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q=float(input("Participação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while q&gt;20 or q&lt;0: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q=float(input("Participação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q="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while s3!="S" and s3!="N":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s3=input("Conhece a nota correspondente à participação em aula (NFC)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q=float(input("Participação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while q&gt;20 or q&lt;0: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q=float(input("Participação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q="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c1=datetime.date(2017,11,24)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c2=datetime.date(2018,1,19)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if n1==" " or n2==" " or q=="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NFC=[["Teste1","Teste2","Participação","Final"],["40%","40%","20%"," "],[c1,c2," "," "],[n1,n2,q," "]]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NFC: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print("|",z[0]," "*(10-len(str(z[0]))),"|",z[1]," "*(10-len(str(z[1]))),"|",z[2]," "*(12-len(str(z[2]))),"|",z[3]," "*(5-len(str(z[3]))),"|",file=fich1)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print("\nNOTA: Dados insuficientes para ilustrar o gráfico")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def i (n1,n2,q):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i=(n1*0.40)+(n2*0.40)+(q*0.20)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return i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NFC=[["Teste1","Teste2","Participação","Final"],["40%","40%","20%"," "],[c1,c2," "," "],[n1,n2,q,round(i(n1,n2,q))]]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NFC: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print("|",z[0]," "*(10-len(str(z[0]))),"|",z[1]," "*(10-len(str(z[1]))),"|",z[2]," "*(12-len(str(z[2]))),"|",z[3]," "*(5-len(str(z[3]))),"|",file=fich1)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x=["Teste1","Teste2","Participação","Final"]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y=[n1,n2,q,round(i(n1,n2,q),2)]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def plotgraph (x,y):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plt.xlabel("Elementos de avaliação")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plt.ylabel("Notas obtidas") 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plt.title("Classificações obtidas em NFC")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plt.bar(x,y)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plt.ylim(0,20)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plt.yticks(np.arange(0,20+1,2.0))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plt.show()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plotgraph(x,y)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def lerAfixaFich(nomeFich):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fich1=open(nomeFich,"r")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texto=fich1.read()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texto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print(texto)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return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nomeFich="GAU"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lerAfixaFich(nomeFich)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with open('fich.pkl','wb')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if n1==" " or n2==" " or q=="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pickle.dump(NFC,f)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pickle.dump(NFC,f)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pickle.dump(x,f)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pickle.dump(y,f)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with open('fich.pkl','rb')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if n1==" " or n2==" " or q=="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NFCread=pickle.load(f)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print(NFCread)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NFCread=pickle.load(f)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xread=pickle.load(f)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yread=pickle.load(f)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print(NFCread)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print(xread)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print(yread)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</w:t>
      </w:r>
      <w:r w:rsidRPr="00DA304D">
        <w:rPr>
          <w:rFonts w:ascii="Arial" w:hAnsi="Arial" w:cs="Arial"/>
          <w:color w:val="auto"/>
          <w:sz w:val="16"/>
          <w:szCs w:val="16"/>
        </w:rPr>
        <w:t>if r=="IG":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print("\nDisciplina: {0}".format(disciplinas[2]),file=fich1)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print("Docentes: {0} e {1}".format(docentes[3],docentes[4]),file=fich1)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print("Elementos de avaliação: 3",file=fich1)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s1=input("Conhece a nota do trabalho (IG)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g1=float(input("Nota do trabalho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g1&gt;20 or g1&lt;0: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g1=float(input("Nota do trabalho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g1="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while s1!="S" and s1!="N":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s1=input("Conhece a nota do trabalho (IG)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g1=float(input("Nota do trabalho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g1&gt;20 or g1&lt;0: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g1=float(input("Nota do trabalho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g1="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s2=input("Conhece a nota do primeiro teste (IG)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g2=float(input("Nota do primeiro teste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g2&gt;20 or g2&lt;0: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g2=float(input("Nota do primeiro teste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g2="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while s2!="S" and s2!="N":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s2=input("Conhece a nota do primeiro teste (IG)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g2=float(input("Nota do primeiro teste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g2&gt;20 or g2&lt;0: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g2=float(input("Nota do primeiro teste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g2="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s3=input("Conhece a nota correspondente à participação em aula (IG)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u=float(input("Participação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while u&gt;20 or u&lt;0: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u=float(input("Participação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u="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while s3!="S" and s3!="N":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s3=input("Conhece a nota correspondente à participação em aula (IG)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u=float(input("Participação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while u&gt;20 or u&lt;0: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u=float(input("Participação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u="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b1=datetime.date(2017,12,10)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b2=datetime.date(2018,1,13)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if g1==" " or g2==" " or u=="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IG=[["Trabalho","Teste1","Participação","Final"],["60%","30%","10%"," "],[b1,b2," "," "],[g1,g2,u," "]]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for z in IG: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print("|",z[0]," "*(10-len(str(z[0]))),"|",z[1]," "*(10-len(str(z[1]))),"|",z[2]," "*(12-len(str(z[2]))),"|",z[3]," "*(5-len(str(z[3]))),"|",file=fich1)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print("\nNOTA: Dados insuficientes para ilustrar o gráfico")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def j (g1,g2,u):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j=(g1*0.30)+(g2*0.60)+(u*0.10)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return j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IG=[["Trabalho","Teste1","Participação","Final"],["60%","30%","10%"," "],[b1,b2," "," "],[g1,g2,u,round(j(g1,g2,u))]]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IG: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print("|",z[0]," "*(10-len(str(z[0]))),"|",z[1]," "*(10-len(str(z[1]))),"|",z[2]," "*(12-len(str(z[2]))),"|",z[3]," "*(5-len(str(z[3]))),"|",file=fich1)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x=["Trabalho","Teste1","Participação","Final"]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y=[g1,g2,u,round(j(g1,g2,u),2)]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def plotgraph (x,y):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plt.xlabel("Elementos de avaliação")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plt.ylabel("Notas obtidas") 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plt.title("Classificações obtidas em IG")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plt.bar(x,y)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plt.ylim(0,20)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plt.yticks(np.arange(0,20+1,2.0))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plt.show()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plotgraph(x,y)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def lerAfixaFich(nomeFich):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fich1=open(nomeFich,"r")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texto=fich1.read()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texto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print(texto)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return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nomeFich="GAU"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lerAfixaFich(nomeFich)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with open('fich.pkl','wb') as f: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if g1==" " or g2==" " or u=="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pickle.dump(IG,f)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pickle.dump(IG,f)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pickle.dump(x,f)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pickle.dump(y,f)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with open('fich.pkl','rb')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if g1==" " or g2==" " or u=="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IGread=pickle.load(f)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print(IGread)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IGread=pickle.load(f)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xread=pickle.load(f)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yread=pickle.load(f)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print(IGread)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print(xread)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print(yread)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</w:t>
      </w:r>
      <w:r w:rsidRPr="00DA304D">
        <w:rPr>
          <w:rFonts w:ascii="Arial" w:hAnsi="Arial" w:cs="Arial"/>
          <w:color w:val="auto"/>
          <w:sz w:val="16"/>
          <w:szCs w:val="16"/>
        </w:rPr>
        <w:t>if r=="IE":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print("\nDisciplina: {0}".format(disciplinas[3]),file=fich1)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print("Docentes: {0} e {1}".format(docentes[8],docentes[9]),file=fich1)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print("Elementos de avaliação: 4",file=fich1)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s1=input("Conhece a nota do primeiro teste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e1=float(input("Nota do primeiro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e1&gt;20 or e1&lt;0: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e1=float(input("Nota do primeiro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e1="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while s1!="S" and s1!="N":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s1=input("Conhece a nota do primeiro teste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e1=float(input("Nota do primeiro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e1&gt;20 or e1&lt;0: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e1=float(input("Nota do primeiro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s2=input("Conhece a nota do segundo teste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e2=float(input("Nota do segundo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while e2&gt;20 or e2&lt;0: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e2=float(input("Nota do segundo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e2="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while s2!="S" and s2!="N":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s2=input("Conhece a nota do segundo teste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e2=float(input("Nota do segundo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e2&gt;20 or e2&lt;0: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e2=float(input("Nota do segundo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s3=input("Conhece a nota do terceiro teste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e3=float(input("Nota do terceiro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e3&gt;20 or e3&lt;0: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e3=float(input("Nota do terceiro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e3="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while s3!="S" and s3!="N":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s3=input("Conhece a nota do terceiro teste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e3=float(input("Nota do terceiro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e3&gt;20 or e3&lt;0: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e3=float(input("Nota do terceiro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e3="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s4=input("Conhece a nota correspondente à participação em aula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if s4=="S":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h=float(input("Participação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h&gt;20 or h&lt;0: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h=float(input("Participação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h="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while s4!="S" and s4!="N":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s4=input("Conhece a nota correspondente à participação em aula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if s4=="S":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h=float(input("Participação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h&gt;20 or h&lt;0: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h=float(input("Participação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h="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w1=datetime.date(2017,11,9)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w2=datetime.date(2017,12,7)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w3=datetime.date(2018,1,25)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</w:rPr>
        <w:t>if e1==" " or e2==" " or e3==" " or h=="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IE=[["Teste1","Teste2","Teste3","Participação","Final"],["18%","30%","35%","17%"," "],[w1,w2,w3," "," "],[e1,e2,e3,h," "]]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IE: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print("\nNOTA: Dados insuficientes para ilustrar o gráfico")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def k (e1,e2,e3,h):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k=(e1*0.18)+(e2*0.30)+(e3*0.35)+(h*0.17)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return k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IE=[["Teste1","Teste2","Teste3","Participação","Final"],["18%","30%","35%","17%"," "],[w1,w2,w3," "," "],[e1,e2,e3,h,round(k(e1,e2,e3,h))]]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IE: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x=["Teste1","Teste2","Teste3","Participação","Final"]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y=[e1,e2,e3,h,round(k(e1,e2,e3,h),2)]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def plotgraph (x,y):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plt.xlabel("Elementos de avaliação")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plt.ylabel("Notas obtidas") 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plt.title("Classificações obtidas em IE")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plt.bar(x,y)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plt.ylim(0,20)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plt.yticks(np.arange(0,20+1,2.0))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plt.show()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plotgraph(x,y)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def lerAfixaFich(nomeFich):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fich1=open(nomeFich,"r")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texto=fich1.read()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texto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print(texto)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return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nomeFich="GAU"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lerAfixaFich(nomeFich)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with open('fich.pkl','wb')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if e1==" " or e2==" " or e3==" " or h=="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pickle.dump(IE,f)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pickle.dump(IE,f)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pickle.dump(x,f)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pickle.dump(y,f)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with open('fich.pkl','rb')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if e1==" " or e2==" " or e3==" " or h=="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IEread=pickle.load(f)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print(IEread)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IEread=pickle.load(f)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xread=pickle.load(f)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yread=pickle.load(f)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print(IEread)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print(xread)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print(yread)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</w:t>
      </w:r>
      <w:r w:rsidRPr="00DA304D">
        <w:rPr>
          <w:rFonts w:ascii="Arial" w:hAnsi="Arial" w:cs="Arial"/>
          <w:color w:val="auto"/>
          <w:sz w:val="16"/>
          <w:szCs w:val="16"/>
        </w:rPr>
        <w:t>if r=="MAT1":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print("\nDisciplina: {0}".format(disciplinas[4]),file=fich1)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print("Docentes: {0}, {1} e {2}".format(docentes[1],docentes[2],docentes[5]),file=fich1)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print("Elementos de avaliação: 4",file=fich1)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s1=input("Conhece a nota do primeiro mini-teste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m1=float(input("Nota do primeiro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m1&gt;20 or m1&lt;0: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m1=float(input("Nota do primeiro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m1="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while s1!="S" and s1!="N":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s1=input("Conhece a nota do primeiro mini-teste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m1=float(input("Nota do primeiro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m1&gt;20 or m1&lt;0: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m1=float(input("Nota do primeiro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m1="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s2=input("Conhece a nota do segundo mini-teste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m2=float(input("Nota do segundo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m2&gt;20 or m2&lt;0: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m2=float(input("Nota do segundo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m2="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while s2!="S" and s2!="N":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s2=input("Conhece a nota do segundo mini-teste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m2=float(input("Nota do segundo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m2&gt;20 or m2&lt;0: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m2=float(input("Nota do segundo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m2="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s3=input("Conhece a nota do terceiro mini-teste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m3=float(input("Nota do terceiro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m3&gt;20 or m3&lt;0: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m3=float(input("Nota do terceiro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m3="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while s3!="S" and s3!="N":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s3=input("Conhece a nota do terceiro mini-teste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m3=float(input("Nota do terceiro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m3&gt;20 or m3&lt;0: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m3=float(input("Nota do terceiro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m3="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s4=input("Conhece a nota do teste intermédio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if s4=="S":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TI=float(input("Nota do teste intermédio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TI&gt;20 or TI&lt;0: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TI=float(input("Nota do teste intermédio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TI="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while s4!="S" and s4!="N":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s4=input("Conhece a nota do teste intermédio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if s4=="S":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TI=float(input("Nota do teste intermédio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TI&gt;20 or TI&lt;0: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TI=float(input("Nota do teste intermédio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TI="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s5=input("Conhece a nota do teste final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s5=="S":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TF=float(input("Nota do teste final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while TF&gt;20 or TF&lt;0: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TF=float(input("Nota do teste final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TF="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while s5!="S" and s5!="N":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s5=input("Conhece a nota do teste final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s5=="S":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TF=float(input("Nota do teste final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TF&gt;20 or TF&lt;0: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TF=float(input("Nota do teste final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TF="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s6=input("Conhece a nota correspondente à participação em aula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s6=="S":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v=float(input("Participação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while v&gt;20 or v&lt;0: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v=float(input("Participação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v="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while s6!="S" and s6!="N":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s6=input("Conhece a nota correspondente à participação em aula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s6=="S":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v=float(input("Participação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while v&gt;20 or v&lt;0: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v=float(input("Participação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v="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l1=datetime.date(2017,11,29)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l2=datetime.date(2017,1,17)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if m1==" " or m2==" " or m3==" " or v==" " or TI==" " or TF=="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MAT1=[["Média mini","TI","TF","Participação","Final"],["15%","40%","40%","5%"," "],["Datas mini",l1,l2," "," "],[" ",TI,TF,v," "]]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MAT1: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print("\nNOTA: Dados insuficientes para ilustrar o gráfico")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tm=[m1,m2,m3]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TM=heapq.nlargest(2,tm)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MT=(TM[0]+TM[1])/2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def a (MT,TI,TF,v):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a=(MT*0.15)+(TI*0.40)+(TF*0.40)+(v*0.05)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return a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MAT1=[["Média mini","TI","TF","Participação","Final"],["15%","40%","40%","5%"," "],["Datas mini",l1,l2," "," "],[MT,TI,TF,v,round(a(MT,TI,TF,v))]]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MAT1: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x=["m1","m2","m3","MT","TI","TF","Partipação","Final"]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y=[m1,m2,m3,MT,TI,TF,v,round(a(MT,TI,TF,v),2)]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def plotgraph (x,y):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plt.xlabel("Elementos de avaliação")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plt.ylabel("Notas obtidas") 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plt.title("Classificações obtidas em MAT1")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plt.bar(x,y)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plt.ylim(0,20)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plt.yticks(np.arange(0,20+1,2.0))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plt.show()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plotgraph(x,y)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def lerAfixaFich(nomeFich):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fich1=open(nomeFich,"r")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texto=fich1.read()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texto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print(texto)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fich1.close()</w:t>
      </w:r>
    </w:p>
    <w:p w:rsidR="00296084" w:rsidRPr="00943AD9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943AD9">
        <w:rPr>
          <w:rFonts w:ascii="Arial" w:hAnsi="Arial" w:cs="Arial"/>
          <w:color w:val="auto"/>
          <w:sz w:val="16"/>
          <w:szCs w:val="16"/>
          <w:lang w:val="en-US"/>
        </w:rPr>
        <w:t>return</w:t>
      </w:r>
    </w:p>
    <w:p w:rsidR="00296084" w:rsidRPr="00943AD9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943AD9">
        <w:rPr>
          <w:rFonts w:ascii="Arial" w:hAnsi="Arial" w:cs="Arial"/>
          <w:color w:val="auto"/>
          <w:sz w:val="16"/>
          <w:szCs w:val="16"/>
          <w:lang w:val="en-US"/>
        </w:rPr>
        <w:t xml:space="preserve">        nomeFich="GAU"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943AD9">
        <w:rPr>
          <w:rFonts w:ascii="Arial" w:hAnsi="Arial" w:cs="Arial"/>
          <w:color w:val="auto"/>
          <w:sz w:val="16"/>
          <w:szCs w:val="16"/>
          <w:lang w:val="en-US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lerAfixaFich(nomeFich)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with open('fich.pkl','wb')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if m1==" " or m2==" " or m3==" " or v==" " or TI==" " or TF==" ":</w:t>
      </w:r>
    </w:p>
    <w:p w:rsidR="00296084" w:rsidRPr="00943AD9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943AD9">
        <w:rPr>
          <w:rFonts w:ascii="Arial" w:hAnsi="Arial" w:cs="Arial"/>
          <w:color w:val="auto"/>
          <w:sz w:val="16"/>
          <w:szCs w:val="16"/>
          <w:lang w:val="en-US"/>
        </w:rPr>
        <w:t>pickle.dump(MAT1,f)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943AD9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pickle.dump(MAT1,f)</w:t>
      </w:r>
    </w:p>
    <w:p w:rsidR="00296084" w:rsidRPr="00943AD9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943AD9">
        <w:rPr>
          <w:rFonts w:ascii="Arial" w:hAnsi="Arial" w:cs="Arial"/>
          <w:color w:val="auto"/>
          <w:sz w:val="16"/>
          <w:szCs w:val="16"/>
          <w:lang w:val="en-US"/>
        </w:rPr>
        <w:t>pickle.dump(docentes,f)</w:t>
      </w:r>
    </w:p>
    <w:p w:rsidR="00296084" w:rsidRPr="00943AD9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943AD9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pickle.dump(disciplinas,f)</w:t>
      </w:r>
    </w:p>
    <w:p w:rsidR="00296084" w:rsidRPr="00943AD9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943AD9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pickle.dump(tm,f)</w:t>
      </w:r>
    </w:p>
    <w:p w:rsidR="00296084" w:rsidRPr="00943AD9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943AD9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pickle.dump(x,f)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943AD9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pickle.dump(y,f)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with open('fich.pkl','rb')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if m1==" " or m2==" " or m3==" " or v==" " or TI==" " or TF=="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MAT1read=pickle.load(f)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print(MAT1read)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MAT1read=pickle.load(f)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tmread=pickle.load(f)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xread=pickle.load(f)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yread=pickle.load(f)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print(MAT1read)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print(tmread)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print(xread)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print(yread)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</w:t>
      </w:r>
      <w:r w:rsidRPr="00DA304D">
        <w:rPr>
          <w:rFonts w:ascii="Arial" w:hAnsi="Arial" w:cs="Arial"/>
          <w:color w:val="auto"/>
          <w:sz w:val="16"/>
          <w:szCs w:val="16"/>
        </w:rPr>
        <w:t>if r=="ALL":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all1=input("ATENÇÃO use apenas quando conhecer todas as suas classificações, deseja continuar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all1=="S":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t1=float(input("Nota do primeiro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while t1&gt;20 or t1&lt;0: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t1=float(input("Nota do primeiro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t2=float(input("Nota do trabalho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t2&gt;20 or t2&lt;0: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t2=float(input("Nota do trabalho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t3=float(input("Nota do segundo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t3&gt;20 or t3&lt;0: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t3=float(input("Nota do segundo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p=float(input("Participação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while p&gt;20 or p&lt;0: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p=float(input("Participação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def f (t1,t2,t3,p):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f=(t1*0.30)+(t2*0.35)+(t3*0.30)+(p*0.05)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return f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d1=datetime.date(2017,11,28)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d2=datetime.date(2018,1,5)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d3=datetime.date(2018,1,16)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print("\nDisciplina: {0}".format(disciplinas[0]),file=fich1)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print("Docentes: {0} e {1}".format(docentes[6],docentes[7]),file=fich1)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print("Elementos de avaliação: 4",file=fich1)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AP=[["Teste1","Trabalho","Teste2","Participação","Final"],["30%","35%","30%","5%"," "],[d1,d2,d3," "," "],[t1,t2,t3,p,round(f(t1,t2,t3,p),2)]]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for z in AP: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n1=float(input("Nota do primeiro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n1&gt;20 or n1&lt;0: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n1=float(input("Nota do primeiro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n2=float(input("Nota do segundo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n2&gt;20 or n2&lt;0: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n2=float(input("Nota do segundo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q=float(input("Participação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while q&gt;20 or q&lt;0: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q=float(input("Participação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def i (n1,n2,q):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i=(n1*0.40)+(n2*0.40)+(q*0.20)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return i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c1=datetime.date(2017,11,24)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c2=datetime.date(2018,1,19)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print("\nDisciplina: {0}".format(disciplinas[1]),file=fich1)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print("Docente: {0}".format(docentes[0]),file=fich1)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print("Elementos de avaliação: 3",file=fich1)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NFC=[["Teste1","Teste2","Participação","Final"],["40%","40%","20%"," "],[c1,c2," "," "],[n1,n2,q,round(i(n1,n2,q))]]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for z in NFC: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print("|",z[0]," "*(10-len(str(z[0]))),"|",z[1]," "*(10-len(str(z[1]))),"|",z[2]," "*(12-len(str(z[2]))),"|",z[3]," "*(5-len(str(z[3]))),"|",file=fich1)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g1=float(input("Nota do trabalho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g1&gt;20 or g1&lt;0: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g1=float(input("Nota do trabalho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g2=float(input("Nota do primeiro teste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g2&gt;20 or g2&lt;0: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g2=float(input("Nota do primeiro teste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u=float(input("Participação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while u&gt;20 or u&lt;0: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u=float(input("Participação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def j (g1,g2,u):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j=(g1*0.30)+(g2*0.60)+(u*0.10)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return j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b1=datetime.date(2017,12,10)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b2=datetime.date(2018,1,13)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print("\nDisciplina: {0}".format(disciplinas[2]),file=fich1)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print("Docentes: {0} e {1}".format(docentes[3],docentes[4]),file=fich1)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print("Elementos de avaliação: 3",file=fich1)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IG=[["Trabalho","Teste1","Participação","Final"],["60%","30%","10%"," "],[b1,b2," "," "],[g1,g2,u,round(j(g1,g2,u))]]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for z in IG: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print("|",z[0]," "*(10-len(str(z[0]))),"|",z[1]," "*(10-len(str(z[1]))),"|",z[2]," "*(12-len(str(z[2]))),"|",z[3]," "*(5-len(str(z[3]))),"|",file=fich1)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e1=float(input("Nota do primeiro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e1&gt;20 or e1&lt;0: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e1=float(input("Nota do primeiro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e2=float(input("Nota do segundo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while e2&gt;20 or e2&lt;0: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e2=float(input("Nota do segundo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e3=float(input("Nota do terceiro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e3&gt;20 or e3&lt;0: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e3=float(input("Nota do terceiro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h=float(input("Participação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h&gt;20 or h&lt;0: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h=float(input("Participação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def k (e1,e2,e3,h):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k=(e1*0.18)+(e2*0.30)+(e3*0.35)+(h*0.17)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return k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w1=datetime.date(2017,11,9)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w2=datetime.date(2017,12,7)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w3=datetime.date(2018,1,25)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print("\nDisciplina: {0}".format(disciplinas[3]),file=fich1)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print("Docentes: {0} e {1}".format(docentes[8],docentes[9]),file=fich1)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print("Elementos de avaliação: 4",file=fich1)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IE=[["Teste1","Teste2","Teste3","Participação","Final"],["18%","30%","35%","17%"," "],[w1,w2,w3," "," "],[e1,e2,e3,h,round(k(e1,e2,e3,h))]]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for z in IE: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m1=float(input("Nota do primeiro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m1&gt;20 or m1&lt;0: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m1=float(input("Nota do primeiro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m2=float(input("Nota do segundo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m2&gt;20 or m2&lt;0: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m2=float(input("Nota do segundo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m3=float(input("Nota do terceiro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m3&gt;20 or m3&lt;0: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m3=float(input("Nota do terceiro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TI=float(input("Nota do teste intermédio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while TI&gt;20 or TI&lt;0: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TI=float(input("Nota do teste intermédio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TF=float(input("Nota do teste final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while TF&gt;20 or TF&lt;0: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TF=float(input("Nota do teste final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v=float(input("Participação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while v&gt;20 or v&lt;0: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v=float(input("Participação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tm=[m1,m2,m3]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TM=heapq.nlargest(2,tm)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MT=(TM[0]+TM[1])/2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def a (MT,TI,TF,v):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a=(MT*0.15)+(TI*0.40)+(TF*0.40)+(v*0.05)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return a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l1=datetime.date(2017,11,29)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l2=datetime.date(2017,1,17)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print("\nDisciplina: {0}".format(disciplinas[4]),file=fich1)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print("Docentes: {0}, {1} e {2}".format(docentes[1],docentes[2],docentes[5]),file=fich1)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print("Elementos de avaliação: 4",file=fich1)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MAT1=[["Média mini","TI","TF","Participação","Final"],["15%","40%","40%","5%"," "],["Datas mini",l1,l2," "," "],[MT,TI,TF,v,round(a(MT,TI,TF,v))]]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MAT1: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x=[round(i(n1,n2,q),2),round(k(e1,e2,e3,h),2),round(a(MT,TI,TF,v),2),round(f(t1,t2,t3,p),2),round(j(g1,g2,u),2)]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y=["NFC","IE","MAT1","AP","IG"]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def plotgraph (y,x):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plt.xlabel("Notas finais")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plt.ylabel("Disciplinas") 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plt.title("Classificações finais de todas as disciplinas")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plt.barh(y,x)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plt.xlim(0,20)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plt.xticks(np.arange(0,20+1,2.0))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plt.show()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plotgraph(y,x)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r=input("Então, escolha o que deseja observar [NFC/AP/IE/IG/MAT1]: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if r=="AP":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print("\nDisciplina: {0}".format(disciplinas[0]),file=fich1)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print("Docentes: {0} e {1}".format(docentes[6],docentes[7]),file=fich1)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print("Elementos de avaliação: 4",file=fich1)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s1=input("Conhece a nota do primeiro teste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t1=float(input("Nota do primeiro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t1&gt;20 or t1&lt;0: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t1=float(input("Nota do primeiro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s1!="S" and s1!="N":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    s1=input("Conhece a nota do primeiro teste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t1=float(input("Nota do primeiro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t1&gt;20 or t1&lt;0: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t1=float(input("Nota do primeiro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t1="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s2=input("Conhece a nota do trabalho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t2=float(input("Nota do trabalho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while t2&gt;20 or t2&lt;0: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t2=float(input("Nota do trabalho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s2!="S" and s2!="N":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s2=input("Conhece a nota do trabalho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t2=float(input("Nota do trabalho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while t2&gt;20 or t2&lt;0: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t2=float(input("Nota do trabalho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t2="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s3=input("Conhece a nota do segundo teste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t3=float(input("Nota do segundo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t3&gt;20 or t3&lt;0: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t3=float(input("Nota do segundo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t3="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s3!="S" and s3!="N":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s3=input("Conhece a nota do segundo teste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t3=float(input("Nota do segundo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t3&gt;20 or t3&lt;0: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t3=float(input("Nota do segundo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t3="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s4=input("Conhece a nota correspondente à participação em aula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s4=="S":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p=float(input("Participação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while p&gt;20 or p&lt;0: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p=float(input("Participação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s4!="S" and s4!="N":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s4=input("Conhece a nota correspondente à participação em aula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s4=="S":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p=float(input("Participação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while p&gt;20 or p&lt;0: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p=float(input("Participação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d1=datetime.date(2017,11,28)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d2=datetime.date(2018,1,5)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d3=datetime.date(2018,1,16)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if t1==" " or t2==" " or t3==" " or p=="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AP=[["Teste1","Trabalho","Teste2","Participação","Final"],["30%","35%","30%","5%"," "],[d1,d2,d3," "," "],[t1,t2,t3,p," "]]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AP: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print("\nNOTA: Dados insuficientes para ilustrar o gráfico")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def f (t1,t2,t3,p):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f=(t1*0.30)+(t2*0.35)+(t3*0.30)+(p*0.05)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return f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AP=[["Teste1","Trabalho","Teste2","Participação","Final"],["30%","35%","30%","5%"," "],[d1,d2,d3," "," "],[t1,t2,t3,p,round(f(t1,t2,t3,p),2)]]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AP: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x=["Teste1","Trabalho","Teste2","Participação","Final"]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y=[t1,t2,t3,p,round(f(t1,t2,t3,p),2)]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def plotgraph (x,y):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plt.xlabel("Elementos de avaliação")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plt.ylabel("Notas obtidas") 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plt.title("Classificações obtidas em AP")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plt.bar(x,y)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plt.ylim(0,20)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plt.yticks(np.arange(0,20+1,2.0))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plt.show()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plotgraph(x,y)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def lerAfixaFich(nomeFich):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fich1=open(nomeFich,"r")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texto=fich1.read()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texto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print(texto)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return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nomeFich="GAU"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lerAfixaFich(nomeFich)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with open('fich.pkl','wb')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if t1==" " or t2==" " or t3==" " or p=="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pickle.dump(AP,f)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pickle.dump(AP,f)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pickle.dump(x,f)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pickle.dump(y,f)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with open('fich.pkl','rb')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if t1==" " or t2==" " or t3==" " or p=="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APread=pickle.load(f)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print(APread)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APread=pickle.load(f)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    xread=pickle.load(f)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yread=pickle.load(f)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print(APread)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print(xread)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print(yread)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if r=="NFC":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print("\nDisciplina: {0}".format(disciplinas[1]),file=fich1)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print("Docente: {0}".format(docentes[0]),file=fich1)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print("Elementos de avaliação: 3",file=fich1)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s1=input("Conhece a nota do primeiro teste (NFC)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n1=float(input("Nota do primeiro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n1&gt;20 or n1&lt;0: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n1=float(input("Nota do primeiro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n1="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s1!="S" and s1!="N":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s1=input("Conhece a nota do primeiro teste (NFC)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n1=float(input("Nota do primeiro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n1&gt;20 or n1&lt;0: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            n1=float(input("Nota do primeiro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n1="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s2=input("Conhece a nota do segundo teste (NFC)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n2=float(input("Nota do segundo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n2&gt;20 or n2&lt;0: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n2=float(input("Nota do segundo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n2="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s2!="S" and s2!="N":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s2=input("Conhece a nota do segundo teste (NFC)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n2=float(input("Nota do segundo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n2&gt;20 or n2&lt;0: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n2=float(input("Nota do segundo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n2="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s3=input("Conhece a nota correspondente à participação em aula (NFC)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q=float(input("Participação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while q&gt;20 or q&lt;0: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q=float(input("Participação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q="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s3!="S" and s3!="N":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s3=input("Conhece a nota correspondente à participação em aula (NFC)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q=float(input("Participação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while q&gt;20 or q&lt;0: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q=float(input("Participação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q="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c1=datetime.date(2017,11,24)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c2=datetime.date(2018,1,19)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if n1==" " or n2==" " or q=="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NFC=[["Teste1","Teste2","Participação","Final"],["40%","40%","20%"," "],[c1,c2," "," "],[n1,n2,q," "]]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NFC: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print("|",z[0]," "*(10-len(str(z[0]))),"|",z[1]," "*(10-len(str(z[1]))),"|",z[2]," "*(12-len(str(z[2]))),"|",z[3]," "*(5-len(str(z[3]))),"|",file=fich1)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print("\nNOTA: Dados insuficientes para ilustrar o gráfico")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def i (n1,n2,q):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i=(n1*0.40)+(n2*0.40)+(q*0.20)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return i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NFC=[["Teste1","Teste2","Participação","Final"],["40%","40%","20%"," "],[c1,c2," "," "],[n1,n2,q,round(i(n1,n2,q))]]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NFC: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print("|",z[0]," "*(10-len(str(z[0]))),"|",z[1]," "*(10-len(str(z[1]))),"|",z[2]," "*(12-len(str(z[2]))),"|",z[3]," "*(5-len(str(z[3]))),"|",file=fich1)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x=["Teste1","Teste2","Participação","Final"]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y=[n1,n2,q,round(i(n1,n2,q),2)]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def plotgraph (x,y):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plt.xlabel("Elementos de avaliação")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plt.ylabel("Notas obtidas") 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plt.title("Classificações obtidas em NFC")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plt.bar(x,y)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plt.ylim(0,20)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    plt.yticks(np.arange(0,20+1,2.0))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plt.show()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plotgraph(x,y)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def lerAfixaFich(nomeFich):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fich1=open(nomeFich,"r")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texto=fich1.read()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texto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print(texto)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return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nomeFich="GAU"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lerAfixaFich(nomeFich)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with open('fich.pkl','wb')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if n1==" " or n2==" " or q=="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pickle.dump(NFC,f)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pickle.dump(NFC,f)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pickle.dump(x,f)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pickle.dump(y,f)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with open('fich.pkl','rb')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if n1==" " or n2==" " or q=="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NFCread=pickle.load(f)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print(NFCread)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NFCread=pickle.load(f)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xread=pickle.load(f)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yread=pickle.load(f)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print(NFCread)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print(xread)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print(yread)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if r=="IG":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print("\nDisciplina: {0}".format(disciplinas[2]),file=fich1)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print("Docentes: {0} e {1}".format(docentes[3],docentes[4]),file=fich1)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print("Elementos de avaliação: 3",file=fich1)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s1=input("Conhece a nota do trabalho (IG)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g1=float(input("Nota do trabalho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g1&gt;20 or g1&lt;0: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g1=float(input("Nota do trabalho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g1="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s1!="S" and s1!="N":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s1=input("Conhece a nota do trabalho (IG)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g1=float(input("Nota do trabalho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g1&gt;20 or g1&lt;0: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g1=float(input("Nota do trabalho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g1="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s2=input("Conhece a nota do primeiro teste (IG)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g2=float(input("Nota do primeiro teste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g2&gt;20 or g2&lt;0: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g2=float(input("Nota do primeiro teste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g2="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s2!="S" and s2!="N":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s2=input("Conhece a nota do primeiro teste (IG)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g2=float(input("Nota do primeiro teste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g2&gt;20 or g2&lt;0: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g2=float(input("Nota do primeiro teste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g2="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s3=input("Conhece a nota correspondente à participação em aula (IG)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u=float(input("Participação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while u&gt;20 or u&lt;0: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u=float(input("Participação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u="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s3!="S" and s3!="N":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s3=input("Conhece a nota correspondente à participação em aula (IG)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u=float(input("Participação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while u&gt;20 or u&lt;0: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u=float(input("Participação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u="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b1=datetime.date(2017,12,10)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b2=datetime.date(2018,1,13)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if g1==" " or g2==" " or u=="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IG=[["Trabalho","Teste1","Participação","Final"],["60%","30%","10%"," "],[b1,b2," "," "],[g1,g2,u," "]]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for z in IG: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print("|",z[0]," "*(10-len(str(z[0]))),"|",z[1]," "*(10-len(str(z[1]))),"|",z[2]," "*(12-len(str(z[2]))),"|",z[3]," "*(5-len(str(z[3]))),"|",file=fich1)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print("\nNOTA: Dados insuficientes para ilustrar o gráfico")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def j (g1,g2,u):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j=(g1*0.30)+(g2*0.60)+(u*0.10)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return j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IG=[["Trabalho","Teste1","Participação","Final"],["60%","30%","10%"," "],[b1,b2," "," "],[g1,g2,u,round(j(g1,g2,u))]]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IG: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print("|",z[0]," "*(10-len(str(z[0]))),"|",z[1]," "*(10-len(str(z[1]))),"|",z[2]," "*(12-len(str(z[2]))),"|",z[3]," "*(5-len(str(z[3]))),"|",file=fich1)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x=["Trabalho","Teste1","Participação","Final"]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y=[g1,g2,u,round(j(g1,g2,u),2)]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def plotgraph (x,y):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plt.xlabel("Elementos de avaliação")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plt.ylabel("Notas obtidas") 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plt.title("Classificações obtidas em IG")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plt.bar(x,y)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plt.ylim(0,20)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plt.yticks(np.arange(0,20+1,2.0))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plt.show()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plotgraph(x,y)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def lerAfixaFich(nomeFich):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fich1=open(nomeFich,"r")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texto=fich1.read()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texto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print(texto)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return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nomeFich="GAU"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lerAfixaFich(nomeFich)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with open('fich.pkl','wb') as f: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if g1==" " or g2==" " or u=="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pickle.dump(IG,f)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pickle.dump(IG,f)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pickle.dump(x,f)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    pickle.dump(y,f)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with open('fich.pkl','rb')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if g1==" " or g2==" " or u=="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IGread=pickle.load(f)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print(IGread)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IGread=pickle.load(f)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xread=pickle.load(f)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yread=pickle.load(f)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print(IGread)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print(xread)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print(yread)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if r=="IE":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print("\nDisciplina: {0}".format(disciplinas[3]),file=fich1)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print("Docentes: {0} e {1}".format(docentes[8],docentes[9]),file=fich1)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print("Elementos de avaliação: 4",file=fich1)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s1=input("Conhece a nota do primeiro teste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e1=float(input("Nota do primeiro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e1&gt;20 or e1&lt;0: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e1=float(input("Nota do primeiro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s1!="S" and s1!="N":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s1=input("Conhece a nota do primeiro teste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e1=float(input("Nota do primeiro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e1&gt;20 or e1&lt;0: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e1=float(input("Nota do primeiro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e1="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s2=input("Conhece a nota do segundo teste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e2=float(input("Nota do segundo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e2&gt;20 or e2&lt;0: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e2=float(input("Nota do segundo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s2!="S" and s2!="N":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s2=input("Conhece a nota do segundo teste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e2=float(input("Nota do segundo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        while e2&gt;20 or e2&lt;0: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e2=float(input("Nota do segundo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e2="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s3=input("Conhece a nota do terceiro teste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e3=float(input("Nota do terceiro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e3&gt;20 or e3&lt;0: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e3=float(input("Nota do terceiro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e3="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s3!="S" and s3!="N":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s3=input("Conhece a nota do terceiro teste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e3=float(input("Nota do terceiro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e3&gt;20 or e3&lt;0: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e3=float(input("Nota do terceiro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e3="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s4=input("Conhece a nota correspondente à participação em aula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s4=="S":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h=float(input("Participação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h&gt;20 or h&lt;0: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h=float(input("Participação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h="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s4!="S" and s4!="N":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s4=input("Conhece a nota correspondente à participação em aula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s4=="S":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h=float(input("Participação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h&gt;20 or h&lt;0: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h=float(input("Participação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h="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w1=datetime.date(2017,11,9)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w2=datetime.date(2017,12,7)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w3=datetime.date(2018,1,25)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if e1==" " or e2==" " or e3==" " or h=="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IE=[["Teste1","Teste2","Teste3","Participação","Final"],["18%","30%","35%","17%"," "],[w1,w2,w3," "," "],[e1,e2,e3,h," "]]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IE: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print("\nNOTA: Dados insuficientes para ilustrar o gráfico")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def k (e1,e2,e3,h):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k=(e1*0.18)+(e2*0.30)+(e3*0.35)+(h*0.17)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return k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IE=[["Teste1","Teste2","Teste3","Participação","Final"],["18%","30%","35%","17%"," "],[w1,w2,w3," "," "],[e1,e2,e3,h,round(k(e1,e2,e3,h))]]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IE: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x=["Teste1","Teste2","Teste3","Participação","Final"]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y=[e1,e2,e3,h,round(k(e1,e2,e3,h),2)]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def plotgraph (x,y):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plt.xlabel("Elementos de avaliação")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plt.ylabel("Notas obtidas") 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        plt.title("Classificações obtidas em IE")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plt.bar(x,y)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plt.ylim(0,20)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plt.yticks(np.arange(0,20+1,2.0))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plt.show()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plotgraph(x,y)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def lerAfixaFich(nomeFich):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fich1=open(nomeFich,"r")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texto=fich1.read()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texto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print(texto)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return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nomeFich="GAU"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lerAfixaFich(nomeFich)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with open('fich.pkl','wb')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if e1==" " or e2==" " or e3==" " or h=="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pickle.dump(IE,f)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pickle.dump(IE,f)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pickle.dump(x,f)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pickle.dump(y,f)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with open('fich.pkl','rb')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if e1==" " or e2==" " or e3==" " or h=="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IEread=pickle.load(f)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print(IEread)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IEread=pickle.load(f)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xread=pickle.load(f)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yread=pickle.load(f)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print(IEread)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print(xread)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print(yread)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if r=="MAT1":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print("\nDisciplina: {0}".format(disciplinas[4]),file=fich1)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print("Docentes: {0}, {1} e {2}".format(docentes[1],docentes[2],docentes[5]),file=fich1)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print("Elementos de avaliação: 4",file=fich1)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s1=input("Conhece a nota do primeiro mini-teste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m1=float(input("Nota do primeiro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m1&gt;20 or m1&lt;0: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m1=float(input("Nota do primeiro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m1="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s1!="S" and s1!="N":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s1=input("Conhece a nota do primeiro mini-teste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m1=float(input("Nota do primeiro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m1&gt;20 or m1&lt;0: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m1=float(input("Nota do primeiro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m1="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s2=input("Conhece a nota do segundo mini-teste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m2=float(input("Nota do segundo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m2&gt;20 or m2&lt;0: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m2=float(input("Nota do segundo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m2="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s2!="S" and s2!="N":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s2=input("Conhece a nota do segundo mini-teste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m2=float(input("Nota do segundo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m2&gt;20 or m2&lt;0: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m2=float(input("Nota do segundo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m2="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s3=input("Conhece a nota do terceiro mini-teste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m3=float(input("Nota do terceiro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m3&gt;20 or m3&lt;0: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m3=float(input("Nota do terceiro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m3="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s3!="S" and s3!="N":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s3=input("Conhece a nota do terceiro mini-teste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m3=float(input("Nota do terceiro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m3&gt;20 or m3&lt;0: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m3=float(input("Nota do terceiro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m3="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s4=input("Conhece a nota do teste intermédio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s4=="S":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TI=float(input("Nota do teste intermédio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while TI&gt;20 or TI&lt;0: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TI=float(input("Nota do teste intermédio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TI="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s4!="S" and s4!="N":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s4=input("Conhece a nota do teste intermédio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s4=="S":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TI=float(input("Nota do teste intermédio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TI&gt;20 or TI&lt;0: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TI=float(input("Nota do teste intermédio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TI="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s5=input("Conhece a nota do teste final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s5=="S":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TF=float(input("Nota do teste final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while TF&gt;20 or TF&lt;0: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TF=float(input("Nota do teste final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TF="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s5!="S" and s5!="N":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s5=input("Conhece a nota do teste final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s5=="S":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TF=float(input("Nota do teste final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while TF&gt;20 or TF&lt;0: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TF=float(input("Nota do teste final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TF="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s6=input("Conhece a nota correspondente à participação em aula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s6=="S":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v=float(input("Participação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while v&gt;20 or v&lt;0: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v=float(input("Participação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v="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s6!="S" and s6!="N":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    s6=input("Conhece a nota correspondente à participação em aula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s6=="S":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v=float(input("Participação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while v&gt;20 or v&lt;0: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v=float(input("Participação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v="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l1=datetime.date(2017,11,29)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l2=datetime.date(2017,1,17)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if m1==" " or m2==" " or m3==" " or v==" " or TI==" " or TF=="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MAT1=[["Média mini","TI","TF","Participação","Final"],["15%","40%","40%","5%"," "],["Datas mini",l1,l2," "," "],[" ",TI,TF,v," "]]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MAT1: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print("\nNOTA: Dados insuficientes para ilustrar o gráfico")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tm=[m1,m2,m3]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TM=heapq.nlargest(2,tm)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MT=(TM[0]+TM[1])/2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def a (MT,TI,TF,v):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a=(MT*0.15)+(TI*0.40)+(TF*0.40)+(v*0.05)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return a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MAT1=[["Média mini","TI","TF","Participação","Final"],["15%","40%","40%","5%"," "],["Datas mini",l1,l2," "," "],[MT,TI,TF,v,round(a(MT,TI,TF,v))]]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MAT1: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x=["m1","m2","m3","MT","TI","TF","Partipação","Final"]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y=[m1,m2,m3,MT,TI,TF,v,round(a(MT,TI,TF,v),2)]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def plotgraph (x,y):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plt.xlabel("Elementos de avaliação")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        plt.ylabel("Notas obtidas") 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plt.title("Classificações obtidas em MAT1")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plt.bar(x,y)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plt.ylim(0,20)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plt.yticks(np.arange(0,20+1,2.0))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plt.show()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plotgraph(x,y)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def lerAfixaFich(nomeFich):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fich1=open(nomeFich,"r")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texto=fich1.read()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texto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print(texto)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return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nomeFich="GAU"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lerAfixaFich(nomeFich)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with open('fich.pkl','wb')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if m1==" " or m2==" " or m3==" " or v==" " or TI==" " or TF=="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pickle.dump(MAT1,f)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pickle.dump(MAT1,f)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pickle.dump(tm,f)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pickle.dump(x,f)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pickle.dump(y,f)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with open('fich.pkl','rb')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if m1==" " or m2==" " or m3==" " or v==" " or TI==" " or TF=="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MAT1read=pickle.load(f)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print(MAT1read)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MAT1read=pickle.load(f)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tmread=pickle.load(f)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xread=pickle.load(f)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yread=pickle.load(f)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print(MAT1read)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print(tmread)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print(xread)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print(yread)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while all1!="S" and all1!="N":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</w:rPr>
        <w:t>all1=input("ATENÇÃO use apenas quando conhecer todas as suas classificações, deseja continuar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all1=="S":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t1=float(input("Nota do primeiro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while t1&gt;20 or t1&lt;0: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t1=float(input("Nota do primeiro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t2=float(input("Nota do trabalho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t2&gt;20 or t2&lt;0: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t2=float(input("Nota do trabalho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t3=float(input("Nota do segundo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t3&gt;20 or t3&lt;0: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t3=float(input("Nota do segundo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p=float(input("Participação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p&gt;20 or p&lt;0: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p=float(input("Participação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def f (t1,t2,t3,p):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f=(t1*0.30)+(t2*0.35)+(t3*0.30)+(p*0.05)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return f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d1=datetime.date(2017,11,28)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d2=datetime.date(2018,1,5)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d3=datetime.date(2018,1,16)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print("\nDisciplina: {0}".format(disciplinas[0]),file=fich1)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print("Docentes: {0} e {1}".format(docentes[6],docentes[7]),file=fich1)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print("Elementos de avaliação: 4",file=fich1)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AP=[["Teste1","Trabalho","Teste2","Participação","Final"],["30%","35%","30%","5%"," "],[d1,d2,d3," "," "],[t1,t2,t3,p,round(f(t1,t2,t3,p),2)]]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for z in AP: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n1=float(input("Nota do primeiro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n1&gt;20 or n1&lt;0: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n1=float(input("Nota do primeiro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n2=float(input("Nota do segundo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n2&gt;20 or n2&lt;0: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n2=float(input("Nota do segundo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q=float(input("Participação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q&gt;20 or q&lt;0: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q=float(input("Participação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def i (n1,n2,q):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i=(n1*0.40)+(n2*0.40)+(q*0.20)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return i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c1=datetime.date(2017,11,24)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c2=datetime.date(2018,1,19)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print("\nDisciplina: {0}".format(disciplinas[1]),file=fich1)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print("Docente: {0}".format(docentes[0]),file=fich1)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print("Elementos de avaliação: 3",file=fich1)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NFC=[["Teste1","Teste2","Participação","Final"],["40%","40%","20%"," "],[c1,c2," "," "],[n1,n2,q,round(i(n1,n2,q))]]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for z in NFC: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print("|",z[0]," "*(10-len(str(z[0]))),"|",z[1]," "*(10-len(str(z[1]))),"|",z[2]," "*(12-len(str(z[2]))),"|",z[3]," "*(5-len(str(z[3]))),"|",file=fich1)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g1=float(input("Nota do trabalho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g1&gt;20 or g1&lt;0: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g1=float(input("Nota do trabalho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g2=float(input("Nota do primeiro teste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g2&gt;20 or g2&lt;0: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g2=float(input("Nota do primeiro teste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u=float(input("Participação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u&gt;20 or u&lt;0: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u=float(input("Participação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def j (g1,g2,u):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j=(g1*0.30)+(g2*0.60)+(u*0.10)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return j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b1=datetime.date(2017,12,10)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b2=datetime.date(2018,1,13)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print("\nDisciplina: {0}".format(disciplinas[2]),file=fich1)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print("Docentes: {0} e {1}".format(docentes[3],docentes[4]),file=fich1)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print("Elementos de avaliação: 3",file=fich1)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IG=[["Trabalho","Teste1","Participação","Final"],["60%","30%","10%"," "],[b1,b2," "," "],[g1,g2,u,round(j(g1,g2,u))]]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for z in IG: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print("|",z[0]," "*(10-len(str(z[0]))),"|",z[1]," "*(10-len(str(z[1]))),"|",z[2]," "*(12-len(str(z[2]))),"|",z[3]," "*(5-len(str(z[3]))),"|",file=fich1)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e1=float(input("Nota do primeiro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e1&gt;20 or e1&lt;0: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e1=float(input("Nota do primeiro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e2=float(input("Nota do segundo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e2&gt;20 or e2&lt;0: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e2=float(input("Nota do segundo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e3=float(input("Nota do terceiro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e3&gt;20 or e3&lt;0: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e3=float(input("Nota do terceiro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h=float(input("Participação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h&gt;20 or h&lt;0: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h=float(input("Participação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def k (e1,e2,e3,h):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k=(e1*0.18)+(e2*0.30)+(e3*0.35)+(h*0.17)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return k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w1=datetime.date(2017,11,9)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w2=datetime.date(2017,12,7)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w3=datetime.date(2018,1,25)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print("\nDisciplina: {0}".format(disciplinas[3]),file=fich1)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print("Docentes: {0} e {1}".format(docentes[8],docentes[9]),file=fich1)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print("Elementos de avaliação: 4",file=fich1)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IE=[["Teste1","Teste2","Teste3","Participação","Final"],["18%","30%","35%","17%"," "],[w1,w2,w3," "," "],[e1,e2,e3,h,round(k(e1,e2,e3,h))]]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for z in IE: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m1=float(input("Nota do primeiro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m1&gt;20 or m1&lt;0: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m1=float(input("Nota do primeiro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m2=float(input("Nota do segundo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m2&gt;20 or m2&lt;0: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m2=float(input("Nota do segundo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m3=float(input("Nota do terceiro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m3&gt;20 or m3&lt;0: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m3=float(input("Nota do terceiro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TI=float(input("Nota do teste intermédio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while TI&gt;20 or TI&lt;0: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    TI=float(input("Nota do teste intermédio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TF=float(input("Nota do teste final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TF&gt;20 or TF&lt;0: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TF=float(input("Nota do teste final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v=float(input("Participação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while v&gt;20 or v&lt;0: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v=float(input("Participação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tm=[m1,m2,m3]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TM=heapq.nlargest(2,tm)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MT=(TM[0]+TM[1])/2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def a (MT,TI,TF,v):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a=(MT*0.15)+(TI*0.40)+(TF*0.40)+(v*0.05)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return a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l1=datetime.date(2017,11,29)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l2=datetime.date(2017,1,17)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print("\nDisciplina: {0}".format(disciplinas[4]),file=fich1)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print("Docentes: {0}, {1} e {2}".format(docentes[1],docentes[2],docentes[5]),file=fich1)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print("Elementos de avaliação: 4",file=fich1)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MAT1=[["Média mini","TI","TF","Participação","Final"],["15%","40%","40%","5%"," "],["Datas mini",l1,l2," "," "],[MT,TI,TF,v,round(a(MT,TI,TF,v))]]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MAT1: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x=[round(i(n1,n2,q),2),round(k(e1,e2,e3,h),2),round(a(MT,TI,TF,v),2),round(f(t1,t2,t3,p),2),round(j(g1,g2,u),2)]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y=["NFC","IE","MAT1","AP","IG"]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def plotgraph (y,x):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plt.xlabel("Notas finais")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plt.ylabel("Disciplinas") 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plt.title("Classificações finais de todas as disciplinas")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plt.barh(y,x)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    plt.xlim(0,20)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plt.xticks(np.arange(0,20+1,2.0))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plt.show()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plotgraph(y,x)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r=input("Então, escolha o que deseja observar [NFC/AP/IE/IG/MAT1]: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if r=="AP":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print("\nDisciplina: {0}".format(disciplinas[0]),file=fich1)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print("Docentes: {0} e {1}".format(docentes[6],docentes[7]),file=fich1)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print("Elementos de avaliação: 4",file=fich1)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s1=input("Conhece a nota do primeiro teste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t1=float(input("Nota do primeiro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t1&gt;20 or t1&lt;0: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t1=float(input("Nota do primeiro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t1="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while s1!="S" and s1!="N":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s1=input("Conhece a nota do primeiro teste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t1=float(input("Nota do primeiro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while t1&gt;20 or t1&lt;0: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    t1=float(input("Nota do primeiro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t1="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s2=input("Conhece a nota do trabalho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    t2=float(input("Nota do trabalho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while t2&gt;20 or t2&lt;0: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t2=float(input("Nota do trabalho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t2="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while s2!="S" and s2!="N":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s2=input("Conhece a nota do trabalho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t2=float(input("Nota do trabalho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while t2&gt;20 or t2&lt;0: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    t2=float(input("Nota do trabalho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t2="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s3=input("Conhece a nota do segundo teste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t3=float(input("Nota do segundo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t3&gt;20 or t3&lt;0: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t3=float(input("Nota do segundo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t3="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while s3!="S" and s3!="N":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s3=input("Conhece a nota do segundo teste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t3=float(input("Nota do segundo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while t3&gt;20 or t3&lt;0: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    t3=float(input("Nota do segundo teste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t3="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s4=input("Conhece a nota correspondente à participação em aula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s4=="S":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p=float(input("Participação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while p&gt;20 or p&lt;0: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p=float(input("Participação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while s4!="S" and s4!="N":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s4=input("Conhece a nota correspondente à participação em aula (AP)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s4=="S":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p=float(input("Participação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while p&gt;20 or p&lt;0: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p=float(input("Participação (AP):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d1=datetime.date(2017,11,28)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d2=datetime.date(2018,1,5)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d3=datetime.date(2018,1,16)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if t1==" " or t2==" " or t3==" " or p=="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AP=[["Teste1","Trabalho","Teste2","Participação","Final"],["30%","35%","30%","5%"," "],[d1,d2,d3," "," "],[t1,t2,t3,p," "]]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AP: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print("\nNOTA: Dados insuficientes para ilustrar o gráfico")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def f (t1,t2,t3,p):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        f=(t1*0.30)+(t2*0.35)+(t3*0.30)+(p*0.05)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return f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AP=[["Teste1","Trabalho","Teste2","Participação","Final"],["30%","35%","30%","5%"," "],[d1,d2,d3," "," "],[t1,t2,t3,p,round(f(t1,t2,t3,p),2)]]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AP: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x=["Teste1","Trabalho","Teste2","Participação","Final"]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y=[t1,t2,t3,p,round(f(t1,t2,t3,p),2)]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def plotgraph (x,y):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plt.xlabel("Elementos de avaliação")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plt.ylabel("Notas obtidas") 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plt.title("Classificações obtidas em AP")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plt.bar(x,y)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plt.ylim(0,20)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plt.yticks(np.arange(0,20+1,2.0))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plt.show()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plotgraph(x,y)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def lerAfixaFich(nomeFich):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fich1=open(nomeFich,"r")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texto=fich1.read()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texto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print(texto)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return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nomeFich="GAU"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lerAfixaFich(nomeFich)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with open('fich.pkl','wb')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if t1==" " or t2==" " or t3==" " or p=="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pickle.dump(AP,f)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pickle.dump(AP,f)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pickle.dump(x,f)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pickle.dump(y,f)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with open('fich.pkl','rb')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if t1==" " or t2==" " or t3==" " or p=="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APread=pickle.load(f)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print(APread)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APread=pickle.load(f)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xread=pickle.load(f)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yread=pickle.load(f)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print(APread)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print(xread)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        print(yread)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if r=="NFC":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print("\nDisciplina: {0}".format(disciplinas[1]),file=fich1)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print("Docente: {0}".format(docentes[0]),file=fich1)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print("Elementos de avaliação: 3",file=fich1)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s1=input("Conhece a nota do primeiro teste (NFC)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n1=float(input("Nota do primeiro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n1&gt;20 or n1&lt;0: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n1=float(input("Nota do primeiro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n1="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while s1!="S" and s1!="N":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s1=input("Conhece a nota do primeiro teste (NFC)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n1=float(input("Nota do primeiro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while n1&gt;20 or n1&lt;0: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    n1=float(input("Nota do primeiro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n1="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s2=input("Conhece a nota do segundo teste (NFC)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n2=float(input("Nota do segundo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n2&gt;20 or n2&lt;0: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n2=float(input("Nota do segundo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    n2="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while s2!="S" and s2!="N":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s2=input("Conhece a nota do segundo teste (NFC)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n2=float(input("Nota do segundo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while n2&gt;20 or n2&lt;0: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    n2=float(input("Nota do segundo teste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n2="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s3=input("Conhece a nota correspondente à participação em aula (NFC)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q=float(input("Participação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while q&gt;20 or q&lt;0: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q=float(input("Participação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q="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while s3!="S" and s3!="N":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s3=input("Conhece a nota correspondente à participação em aula (NFC)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q=float(input("Participação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while q&gt;20 or q&lt;0: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q=float(input("Participação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q="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c1=datetime.date(2017,11,24)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c2=datetime.date(2018,1,19)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if n1==" " or n2==" " or q=="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        NFC=[["Teste1","Teste2","Participação","Final"],["40%","40%","20%"," "],[c1,c2," "," "],[n1,n2,q," "]]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NFC: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print("|",z[0]," "*(10-len(str(z[0]))),"|",z[1]," "*(10-len(str(z[1]))),"|",z[2]," "*(12-len(str(z[2]))),"|",z[3]," "*(5-len(str(z[3]))),"|",file=fich1)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print("\nNOTA: Dados insuficientes para ilustrar o gráfico")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def i (n1,n2,q):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i=(n1*0.40)+(n2*0.40)+(q*0.20)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return i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NFC=[["Teste1","Teste2","Participação","Final"],["40%","40%","20%"," "],[c1,c2," "," "],[n1,n2,q,round(i(n1,n2,q))]]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NFC: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print("|",z[0]," "*(10-len(str(z[0]))),"|",z[1]," "*(10-len(str(z[1]))),"|",z[2]," "*(12-len(str(z[2]))),"|",z[3]," "*(5-len(str(z[3]))),"|",file=fich1)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x=["Teste1","Teste2","Participação","Final"]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y=[n1,n2,q,round(i(n1,n2,q),2)]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def plotgraph (x,y):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plt.xlabel("Elementos de avaliação")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plt.ylabel("Notas obtidas") 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plt.title("Classificações obtidas em NFC")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plt.bar(x,y)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plt.ylim(0,20)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plt.yticks(np.arange(0,20+1,2.0))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plt.show()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plotgraph(x,y)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def lerAfixaFich(nomeFich):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fich1=open(nomeFich,"r")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texto=fich1.read()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texto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print(texto)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return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nomeFich="GAU"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lerAfixaFich(nomeFich)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with open('fich.pkl','wb')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if n1==" " or n2==" " or q=="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pickle.dump(NFC,f)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pickle.dump(NFC,f)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pickle.dump(x,f)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pickle.dump(y,f)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with open('fich.pkl','rb')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if n1==" " or n2==" " or q=="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NFCread=pickle.load(f)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print(NFCread)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NFCread=pickle.load(f)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xread=pickle.load(f)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yread=pickle.load(f)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        print(NFCread)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print(xread)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print(yread)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if r=="IG":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print("\nDisciplina: {0}".format(disciplinas[2]),file=fich1)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print("Docentes: {0} e {1}".format(docentes[3],docentes[4]),file=fich1)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print("Elementos de avaliação: 3",file=fich1)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s1=input("Conhece a nota do trabalho (IG)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g1=float(input("Nota do trabalho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g1&gt;20 or g1&lt;0: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g1=float(input("Nota do trabalho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g1="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while s1!="S" and s1!="N":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s1=input("Conhece a nota do trabalho (IG)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g1=float(input("Nota do trabalho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while g1&gt;20 or g1&lt;0: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    g1=float(input("Nota do trabalho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            g1="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s2=input("Conhece a nota do primeiro teste (IG)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g2=float(input("Nota do primeiro teste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g2&gt;20 or g2&lt;0: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g2=float(input("Nota do primeiro teste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g2="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while s2!="S" and s2!="N":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s2=input("Conhece a nota do primeiro teste (IG)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g2=float(input("Nota do primeiro teste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while g2&gt;20 or g2&lt;0: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    g2=float(input("Nota do primeiro teste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g2="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s3=input("Conhece a nota correspondente à participação em aula (IG)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u=float(input("Participação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while u&gt;20 or u&lt;0: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u=float(input("Participação (NFC):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u="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while s3!="S" and s3!="N":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s3=input("Conhece a nota correspondente à participação em aula (IG)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u=float(input("Participação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while u&gt;20 or u&lt;0: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u=float(input("Participação (IG):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u="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b1=datetime.date(2017,12,10)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b2=datetime.date(2018,1,13)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if g1==" " or g2==" " or u=="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IG=[["Trabalho","Teste1","Participação","Final"],["60%","30%","10%"," "],[b1,b2," "," "],[g1,g2,u," "]]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for z in IG: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print("|",z[0]," "*(10-len(str(z[0]))),"|",z[1]," "*(10-len(str(z[1]))),"|",z[2]," "*(12-len(str(z[2]))),"|",z[3]," "*(5-len(str(z[3]))),"|",file=fich1)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print("\nNOTA: Dados insuficientes para ilustrar o gráfico")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def j (g1,g2,u):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j=(g1*0.30)+(g2*0.60)+(u*0.10)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return j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IG=[["Trabalho","Teste1","Participação","Final"],["60%","30%","10%"," "],[b1,b2," "," "],[g1,g2,u,round(j(g1,g2,u))]]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IG: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print("|",z[0]," "*(10-len(str(z[0]))),"|",z[1]," "*(10-len(str(z[1]))),"|",z[2]," "*(12-len(str(z[2]))),"|",z[3]," "*(5-len(str(z[3]))),"|",file=fich1)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x=["Trabalho","Teste1","Participação","Final"]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y=[g1,g2,u,round(j(g1,g2,u),2)]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def plotgraph (x,y):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plt.xlabel("Elementos de avaliação")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plt.ylabel("Notas obtidas") 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plt.title("Classificações obtidas em IG")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plt.bar(x,y)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plt.ylim(0,20)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plt.yticks(np.arange(0,20+1,2.0))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plt.show()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    plotgraph(x,y)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def lerAfixaFich(nomeFich):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fich1=open(nomeFich,"r")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texto=fich1.read()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texto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print(texto)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return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nomeFich="GAU"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lerAfixaFich(nomeFich)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with open('fich.pkl','wb') as f: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if g1==" " or g2==" " or u=="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pickle.dump(IG,f)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pickle.dump(IG,f)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pickle.dump(x,f)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pickle.dump(y,f)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with open('fich.pkl','rb')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if g1==" " or g2==" " or u=="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IGread=pickle.load(f)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print(IGread)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IGread=pickle.load(f)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xread=pickle.load(f)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yread=pickle.load(f)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print(IGread)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print(xread)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print(yread)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if r=="IE":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print("\nDisciplina: {0}".format(disciplinas[3]),file=fich1)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print("Docentes: {0} e {1}".format(docentes[8],docentes[9]),file=fich1)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print("Elementos de avaliação: 4",file=fich1)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s1=input("Conhece a nota do primeiro teste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e1=float(input("Nota do primeiro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e1&gt;20 or e1&lt;0: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e1=float(input("Nota do primeiro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e1="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while s1!="S" and s1!="N":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s1=input("Conhece a nota do primeiro teste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e1=float(input("Nota do primeiro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while e1&gt;20 or e1&lt;0: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    e1=float(input("Nota do primeiro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e1="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s2=input("Conhece a nota do segundo teste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e2=float(input("Nota do segundo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e2&gt;20 or e2&lt;0: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e2=float(input("Nota do segundo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e2="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while s2!="S" and s2!="N":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s2=input("Conhece a nota do segundo teste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e2=float(input("Nota do segundo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while e2&gt;20 or e2&lt;0: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    e2=float(input("Nota do segundo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e2="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s3=input("Conhece a nota do terceiro teste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e3=float(input("Nota do terceiro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e3&gt;20 or e3&lt;0: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            e3=float(input("Nota do terceiro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e3="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while s3!="S" and s3!="N":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s3=input("Conhece a nota do terceiro teste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e3=float(input("Nota do terceiro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while e3&gt;20 or e3&lt;0: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    e3=float(input("Nota do terceiro teste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e3="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s4=input("Conhece a nota correspondente à participação em aula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s4=="S":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h=float(input("Participação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h&gt;20 or h&lt;0: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h=float(input("Participação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h="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while s4!="S" and s4!="N":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s4=input("Conhece a nota correspondente à participação em aula (IE)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if s4=="S":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h=float(input("Participação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while h&gt;20 or h&lt;0: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    h=float(input("Participação (IE):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h="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w1=datetime.date(2017,11,9)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w2=datetime.date(2017,12,7)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w3=datetime.date(2018,1,25)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if e1==" " or e2==" " or e3==" " or h=="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IE=[["Teste1","Teste2","Teste3","Participação","Final"],["18%","30%","35%","17%"," "],[w1,w2,w3," "," "],[e1,e2,e3,h," "]]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IE: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print("\nNOTA: Dados insuficientes para ilustrar o gráfico")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def k (e1,e2,e3,h):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k=(e1*0.18)+(e2*0.30)+(e3*0.35)+(h*0.17)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return k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IE=[["Teste1","Teste2","Teste3","Participação","Final"],["18%","30%","35%","17%"," "],[w1,w2,w3," "," "],[e1,e2,e3,h,round(k(e1,e2,e3,h))]]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IE: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x=["Teste1","Teste2","Teste3","Participação","Final"]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y=[e1,e2,e3,h,round(k(e1,e2,e3,h),2)]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def plotgraph (x,y):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plt.xlabel("Elementos de avaliação")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plt.ylabel("Notas obtidas") 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plt.title("Classificações obtidas em IE")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plt.bar(x,y)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plt.ylim(0,20)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plt.yticks(np.arange(0,20+1,2.0))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plt.show()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plotgraph(x,y)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def lerAfixaFich(nomeFich):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fich1=open(nomeFich,"r")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    texto=fich1.read()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texto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print(texto)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return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nomeFich="GAU"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lerAfixaFich(nomeFich)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with open('fich.pkl','wb')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if e1==" " or e2==" " or e3==" " or h=="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pickle.dump(IE,f)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pickle.dump(IE,f)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pickle.dump(x,f)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pickle.dump(y,f)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with open('fich.pkl','rb')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if e1==" " or e2==" " or e3==" " or h=="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IEread=pickle.load(f)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print(IEread)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IEread=pickle.load(f)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xread=pickle.load(f)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yread=pickle.load(f)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print(IEread)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print(xread)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print(yread)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DA304D">
        <w:rPr>
          <w:rFonts w:ascii="Arial" w:hAnsi="Arial" w:cs="Arial"/>
          <w:color w:val="auto"/>
          <w:sz w:val="16"/>
          <w:szCs w:val="16"/>
        </w:rPr>
        <w:t>if r=="MAT1":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print("\nDisciplina: {0}".format(disciplinas[4]),file=fich1)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print("Docentes: {0}, {1} e {2}".format(docentes[1],docentes[2],docentes[5]),file=fich1)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print("Elementos de avaliação: 4",file=fich1)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print(file=fich1)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s1=input("Conhece a nota do primeiro mini-teste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m1=float(input("Nota do primeiro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m1&gt;20 or m1&lt;0: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m1=float(input("Nota do primeiro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m1="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while s1!="S" and s1!="N":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s1=input("Conhece a nota do primeiro mini-teste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if s1=="S":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m1=float(input("Nota do primeiro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while m1&gt;20 or m1&lt;0: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    m1=float(input("Nota do primeiro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m1="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s2=input("Conhece a nota do segundo mini-teste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m2=float(input("Nota do segundo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m2&gt;20 or m2&lt;0: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m2=float(input("Nota do segundo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m2="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while s2!="S" and s2!="N":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s2=input("Conhece a nota do segundo mini-teste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if s2=="S":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m2=float(input("Nota do segundo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while m2&gt;20 or m2&lt;0: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    m2=float(input("Nota do segundo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m2="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s3=input("Conhece a nota do terceiro mini-teste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m3=float(input("Nota do terceiro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m3&gt;20 or m3&lt;0: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m3=float(input("Nota do terceiro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m3="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while s3!="S" and s3!="N":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lastRenderedPageBreak/>
        <w:t xml:space="preserve">                        s3=input("Conhece a nota do terceiro mini-teste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if s3=="S":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m3=float(input("Nota do terceiro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while m3&gt;20 or m3&lt;0: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    m3=float(input("Nota do terceiro mini-teste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m3="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s4=input("Conhece a nota do teste intermédio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if s4=="S":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TI=float(input("Nota do teste intermédio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while TI&gt;20 or TI&lt;0: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TI=float(input("Nota do teste intermédio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TI="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while s4!="S" and s4!="N":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s4=input("Conhece a nota do teste intermédio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if s4=="S":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TI=float(input("Nota do teste intermédio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while TI&gt;20 or TI&lt;0: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    TI=float(input("Nota do teste intermédio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TI="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s5=input("Conhece a nota do teste final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s5=="S":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TF=float(input("Nota do teste final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while TF&gt;20 or TF&lt;0: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TF=float(input("Nota do teste final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TF="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while s5!="S" and s5!="N":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s5=input("Conhece a nota do teste final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s5=="S":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TF=float(input("Nota do teste final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while TF&gt;20 or TF&lt;0: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TF=float(input("Nota do teste final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TF="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s6=input("Conhece a nota correspondente à participação em aula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s6=="S":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v=float(input("Participação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while v&gt;20 or v&lt;0: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v=float(input("Participação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v="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while s6!="S" and s6!="N":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print("\nPor favor responda sim(S) ou não(N)")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s6=input("Conhece a nota correspondente à participação em aula (MAT1) [S/N]: 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if s6=="S":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v=float(input("Participação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while v&gt;20 or v&lt;0: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    print("\nPor favor introduza valores compreendidos entre 0 e 20")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v=float(input("Participação (MAT1): "))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v=" 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l1=datetime.date(2017,11,29)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l2=datetime.date(2017,1,17)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if m1==" " or m2==" " or m3==" " or v==" " or TI==" " or TF=="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MAT1=[["Média mini","TI","TF","Participação","Final"],["15%","40%","40%","5%"," "],["Datas mini",l1,l2," "," "],[" ",TI,TF,v," "]]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MAT1: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print("\nNOTA: Dados insuficientes para ilustrar o gráfico")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tm=[m1,m2,m3]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TM=heapq.nlargest(2,tm)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MT=(TM[0]+TM[1])/2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def a (MT,TI,TF,v):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a=(MT*0.15)+(TI*0.40)+(TF*0.40)+(v*0.05)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return a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MAT1=[["Média mini","TI","TF","Participação","Final"],["15%","40%","40%","5%"," "],["Datas mini",l1,l2," "," "],[MT,TI,TF,v,round(a(MT,TI,TF,v))]]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for z in MAT1: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print("|",z[0]," "*(10-len(str(z[0]))),"|",z[1]," "*(10-len(str(z[1]))),"|",z[2]," "*(10-len(str(z[2]))),"|",z[3]," "*(12-len(str(z[3]))),"|",z[4]," "*(5-len(str(z[4]))),"|",file=fich1)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x=["m1","m2","m3","MT","TI","TF","Partipação","Final"]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y=[m1,m2,m3,MT,TI,TF,v,round(a(MT,TI,TF,v),2)]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</w:t>
      </w:r>
      <w:r w:rsidRPr="00DA304D">
        <w:rPr>
          <w:rFonts w:ascii="Arial" w:hAnsi="Arial" w:cs="Arial"/>
          <w:color w:val="auto"/>
          <w:sz w:val="16"/>
          <w:szCs w:val="16"/>
        </w:rPr>
        <w:t>def plotgraph (x,y):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plt.xlabel("Elementos de avaliação")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plt.ylabel("Notas obtidas")  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plt.title("Classificações obtidas em MAT1")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</w:rPr>
        <w:t xml:space="preserve">                            </w:t>
      </w:r>
      <w:r w:rsidRPr="00DA304D">
        <w:rPr>
          <w:rFonts w:ascii="Arial" w:hAnsi="Arial" w:cs="Arial"/>
          <w:color w:val="auto"/>
          <w:sz w:val="16"/>
          <w:szCs w:val="16"/>
          <w:lang w:val="en-US"/>
        </w:rPr>
        <w:t>plt.bar(x,y)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plt.ylim(0,20)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plt.yticks(np.arange(0,20+1,2.0))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plt.show()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plotgraph(x,y)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def lerAfixaFich(nomeFich):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    fich1=open(nomeFich,"r")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texto=fich1.read()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texto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print(texto)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return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nomeFich="GAU"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lerAfixaFich(nomeFich)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with open('fich.pkl','wb')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if m1==" " or m2==" " or m3==" " or v==" " or TI==" " or TF=="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pickle.dump(MAT1,f)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pickle.dump(MAT1,f)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pickle.dump(tm,f)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pickle.dump(x,f)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pickle.dump(y,f)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with open('fich.pkl','rb')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if m1==" " or m2==" " or m3==" " or v==" " or TI==" " or TF==" 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MAT1read=pickle.load(f)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print(MAT1read)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else: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            MAT1read=pickle.load(f)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tmread=pickle.load(f)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xread=pickle.load(f)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yread=pickle.load(f)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print(MAT1read)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print(tmread)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print(xread)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        print(yread)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    f.close()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if all1=="S":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def lerAfixaFich(nomeFich):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fich1=open(nomeFich,"r")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texto=fich1.read()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texto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print(texto)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fich1.close()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return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nomeFich="GAU"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lerAfixaFich(nomeFich)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with open('fich.pkl','wb')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pickle.dump(AP,f)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pickle.dump(NFC,f)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pickle.dump(IG,f)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pickle.dump(IE,f)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pickle.dump(MAT1,f)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pickle.dump(docentes,f)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pickle.dump(disciplinas,f)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pickle.dump(x,f)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pickle.dump(y,f)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with open('fich.pkl','rb') as f: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APread=pickle.load(f)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NFCread=pickle.load(f)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IGread=pickle.load(f)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IEread=pickle.load(f)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MAT1read=pickle.load(f)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docentesread=pickle.load(f)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disciplinasread=pickle.load(f)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xread=pickle.load(f)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yread=pickle.load(f)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print(APread)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print(NFCread)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print(IGread)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print(IEread)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print(MAT1read)</w:t>
      </w:r>
    </w:p>
    <w:p w:rsidR="00296084" w:rsidRPr="00943AD9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  <w:r w:rsidRPr="00943AD9">
        <w:rPr>
          <w:rFonts w:ascii="Arial" w:hAnsi="Arial" w:cs="Arial"/>
          <w:color w:val="auto"/>
          <w:sz w:val="16"/>
          <w:szCs w:val="16"/>
          <w:lang w:val="en-US"/>
        </w:rPr>
        <w:t>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print(docentesread)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print(disciplinasread)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print(xread)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lastRenderedPageBreak/>
        <w:t xml:space="preserve">                print()</w:t>
      </w:r>
    </w:p>
    <w:p w:rsidR="00296084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print(yread)</w:t>
      </w:r>
    </w:p>
    <w:p w:rsidR="00F66C1D" w:rsidRPr="00DA304D" w:rsidRDefault="00296084" w:rsidP="00296084">
      <w:pPr>
        <w:rPr>
          <w:rFonts w:ascii="Arial" w:hAnsi="Arial" w:cs="Arial"/>
          <w:color w:val="auto"/>
          <w:sz w:val="16"/>
          <w:szCs w:val="16"/>
          <w:lang w:val="en-US"/>
        </w:rPr>
      </w:pPr>
      <w:r w:rsidRPr="00DA304D">
        <w:rPr>
          <w:rFonts w:ascii="Arial" w:hAnsi="Arial" w:cs="Arial"/>
          <w:color w:val="auto"/>
          <w:sz w:val="16"/>
          <w:szCs w:val="16"/>
          <w:lang w:val="en-US"/>
        </w:rPr>
        <w:t xml:space="preserve">                </w:t>
      </w:r>
    </w:p>
    <w:sectPr w:rsidR="00F66C1D" w:rsidRPr="00DA304D">
      <w:headerReference w:type="defaul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69A" w:rsidRDefault="00E4169A" w:rsidP="00C6554A">
      <w:pPr>
        <w:spacing w:before="0" w:after="0" w:line="240" w:lineRule="auto"/>
      </w:pPr>
      <w:r>
        <w:separator/>
      </w:r>
    </w:p>
  </w:endnote>
  <w:endnote w:type="continuationSeparator" w:id="0">
    <w:p w:rsidR="00E4169A" w:rsidRDefault="00E4169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69A" w:rsidRDefault="00E4169A" w:rsidP="00C6554A">
      <w:pPr>
        <w:spacing w:before="0" w:after="0" w:line="240" w:lineRule="auto"/>
      </w:pPr>
      <w:r>
        <w:separator/>
      </w:r>
    </w:p>
  </w:footnote>
  <w:footnote w:type="continuationSeparator" w:id="0">
    <w:p w:rsidR="00E4169A" w:rsidRDefault="00E4169A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0FE5" w:rsidRDefault="00BC0FE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Calibri" w:eastAsiaTheme="minorEastAsia" w:hAnsi="Calibri" w:cs="Calibri"/>
                              <w:b/>
                              <w:color w:val="425EA9" w:themeColor="accent5" w:themeShade="BF"/>
                              <w:spacing w:val="2"/>
                              <w:sz w:val="28"/>
                              <w:szCs w:val="28"/>
                              <w:lang w:eastAsia="pt-PT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C0FE5" w:rsidRPr="00DC2D30" w:rsidRDefault="00BC0FE5" w:rsidP="00DC2D3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Theme="minorEastAsia" w:hAnsi="Calibri" w:cs="Calibri"/>
                                  <w:b/>
                                  <w:color w:val="425EA9" w:themeColor="accent5" w:themeShade="BF"/>
                                  <w:spacing w:val="2"/>
                                  <w:sz w:val="28"/>
                                  <w:szCs w:val="28"/>
                                  <w:lang w:eastAsia="pt-PT"/>
                                </w:rPr>
                                <w:t>GAU - Gestão da Avaliação na UAL”FASE I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9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Calibri" w:eastAsiaTheme="minorEastAsia" w:hAnsi="Calibri" w:cs="Calibri"/>
                        <w:b/>
                        <w:color w:val="425EA9" w:themeColor="accent5" w:themeShade="BF"/>
                        <w:spacing w:val="2"/>
                        <w:sz w:val="28"/>
                        <w:szCs w:val="28"/>
                        <w:lang w:eastAsia="pt-PT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BC0FE5" w:rsidRPr="00DC2D30" w:rsidRDefault="00BC0FE5" w:rsidP="00DC2D30">
                        <w:pPr>
                          <w:spacing w:after="0" w:line="240" w:lineRule="auto"/>
                        </w:pPr>
                        <w:r>
                          <w:rPr>
                            <w:rFonts w:ascii="Calibri" w:eastAsiaTheme="minorEastAsia" w:hAnsi="Calibri" w:cs="Calibri"/>
                            <w:b/>
                            <w:color w:val="425EA9" w:themeColor="accent5" w:themeShade="BF"/>
                            <w:spacing w:val="2"/>
                            <w:sz w:val="28"/>
                            <w:szCs w:val="28"/>
                            <w:lang w:eastAsia="pt-PT"/>
                          </w:rPr>
                          <w:t>GAU - Gestão da Avaliação na UAL”FASE I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BC0FE5" w:rsidRDefault="00BC0FE5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 w:rsidR="00943AD9" w:rsidRPr="00943AD9">
                            <w:rPr>
                              <w:noProof/>
                              <w:color w:val="FFFFFF" w:themeColor="background1"/>
                            </w:rPr>
                            <w:t>19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30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5fe7d5 [1945]" stroked="f">
              <v:textbox style="mso-fit-shape-to-text:t" inset=",0,,0">
                <w:txbxContent>
                  <w:p w:rsidR="00BC0FE5" w:rsidRDefault="00BC0FE5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 w:rsidR="00943AD9" w:rsidRPr="00943AD9">
                      <w:rPr>
                        <w:noProof/>
                        <w:color w:val="FFFFFF" w:themeColor="background1"/>
                      </w:rPr>
                      <w:t>19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7B4DE7"/>
    <w:multiLevelType w:val="hybridMultilevel"/>
    <w:tmpl w:val="35404D9E"/>
    <w:lvl w:ilvl="0" w:tplc="608406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5E65C89"/>
    <w:multiLevelType w:val="hybridMultilevel"/>
    <w:tmpl w:val="81A62D5A"/>
    <w:lvl w:ilvl="0" w:tplc="54F81C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A50C67"/>
    <w:multiLevelType w:val="multilevel"/>
    <w:tmpl w:val="242E4B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20867A6A"/>
    <w:multiLevelType w:val="hybridMultilevel"/>
    <w:tmpl w:val="3B4C58F6"/>
    <w:lvl w:ilvl="0" w:tplc="5E5AFB4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F77F38"/>
    <w:multiLevelType w:val="multilevel"/>
    <w:tmpl w:val="242E4B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4"/>
  </w:num>
  <w:num w:numId="18">
    <w:abstractNumId w:val="11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07"/>
    <w:rsid w:val="000073DC"/>
    <w:rsid w:val="00012AD0"/>
    <w:rsid w:val="00031FEF"/>
    <w:rsid w:val="0005496B"/>
    <w:rsid w:val="00073903"/>
    <w:rsid w:val="00080E70"/>
    <w:rsid w:val="00081466"/>
    <w:rsid w:val="00095737"/>
    <w:rsid w:val="000A2472"/>
    <w:rsid w:val="000B0E3D"/>
    <w:rsid w:val="000B314F"/>
    <w:rsid w:val="000D7C8E"/>
    <w:rsid w:val="000F2391"/>
    <w:rsid w:val="000F25A3"/>
    <w:rsid w:val="00120992"/>
    <w:rsid w:val="001226C3"/>
    <w:rsid w:val="001325B1"/>
    <w:rsid w:val="00154D4A"/>
    <w:rsid w:val="00165D93"/>
    <w:rsid w:val="001A0BC7"/>
    <w:rsid w:val="001A5C87"/>
    <w:rsid w:val="001A739D"/>
    <w:rsid w:val="002012A3"/>
    <w:rsid w:val="00214D16"/>
    <w:rsid w:val="00215257"/>
    <w:rsid w:val="002554CD"/>
    <w:rsid w:val="0027157C"/>
    <w:rsid w:val="00272A08"/>
    <w:rsid w:val="00293B83"/>
    <w:rsid w:val="00296084"/>
    <w:rsid w:val="002B4294"/>
    <w:rsid w:val="002F365F"/>
    <w:rsid w:val="00312950"/>
    <w:rsid w:val="00312BC6"/>
    <w:rsid w:val="00313CBC"/>
    <w:rsid w:val="0032169E"/>
    <w:rsid w:val="00330832"/>
    <w:rsid w:val="00333D0D"/>
    <w:rsid w:val="00366CF8"/>
    <w:rsid w:val="003A5BC3"/>
    <w:rsid w:val="003A7751"/>
    <w:rsid w:val="003B651C"/>
    <w:rsid w:val="003C200E"/>
    <w:rsid w:val="0042253D"/>
    <w:rsid w:val="00422866"/>
    <w:rsid w:val="00435C9F"/>
    <w:rsid w:val="0043671D"/>
    <w:rsid w:val="004A1854"/>
    <w:rsid w:val="004B3460"/>
    <w:rsid w:val="004B3532"/>
    <w:rsid w:val="004C049F"/>
    <w:rsid w:val="004C2AC3"/>
    <w:rsid w:val="004C31F0"/>
    <w:rsid w:val="004C34D4"/>
    <w:rsid w:val="005000E2"/>
    <w:rsid w:val="00520E38"/>
    <w:rsid w:val="0054007E"/>
    <w:rsid w:val="00560118"/>
    <w:rsid w:val="00583FCD"/>
    <w:rsid w:val="00597602"/>
    <w:rsid w:val="005E2124"/>
    <w:rsid w:val="005F3DD8"/>
    <w:rsid w:val="00615148"/>
    <w:rsid w:val="00617941"/>
    <w:rsid w:val="006626FC"/>
    <w:rsid w:val="006A3CE7"/>
    <w:rsid w:val="006B202C"/>
    <w:rsid w:val="006B2700"/>
    <w:rsid w:val="006E07E1"/>
    <w:rsid w:val="0070247A"/>
    <w:rsid w:val="007432E8"/>
    <w:rsid w:val="007626EB"/>
    <w:rsid w:val="00771F5A"/>
    <w:rsid w:val="007764A0"/>
    <w:rsid w:val="00792F12"/>
    <w:rsid w:val="00794B51"/>
    <w:rsid w:val="00794E2B"/>
    <w:rsid w:val="007B32B1"/>
    <w:rsid w:val="007B5967"/>
    <w:rsid w:val="0081110E"/>
    <w:rsid w:val="008431ED"/>
    <w:rsid w:val="00852AD3"/>
    <w:rsid w:val="00863405"/>
    <w:rsid w:val="00893275"/>
    <w:rsid w:val="008C1F7B"/>
    <w:rsid w:val="008E1789"/>
    <w:rsid w:val="008F1BDF"/>
    <w:rsid w:val="00923C79"/>
    <w:rsid w:val="00937E29"/>
    <w:rsid w:val="00943AD9"/>
    <w:rsid w:val="00944781"/>
    <w:rsid w:val="009660B7"/>
    <w:rsid w:val="00966982"/>
    <w:rsid w:val="00967A3B"/>
    <w:rsid w:val="009C443C"/>
    <w:rsid w:val="009C7688"/>
    <w:rsid w:val="009C7983"/>
    <w:rsid w:val="009D225A"/>
    <w:rsid w:val="00A41A09"/>
    <w:rsid w:val="00A422BB"/>
    <w:rsid w:val="00A84F81"/>
    <w:rsid w:val="00AB4155"/>
    <w:rsid w:val="00B03A6E"/>
    <w:rsid w:val="00B057FF"/>
    <w:rsid w:val="00B26509"/>
    <w:rsid w:val="00B30882"/>
    <w:rsid w:val="00B30C52"/>
    <w:rsid w:val="00B82E5D"/>
    <w:rsid w:val="00BA20F5"/>
    <w:rsid w:val="00BC0FE5"/>
    <w:rsid w:val="00BD1B1D"/>
    <w:rsid w:val="00C152D0"/>
    <w:rsid w:val="00C34FD7"/>
    <w:rsid w:val="00C36B07"/>
    <w:rsid w:val="00C435FB"/>
    <w:rsid w:val="00C6554A"/>
    <w:rsid w:val="00C763EF"/>
    <w:rsid w:val="00C83938"/>
    <w:rsid w:val="00C920AF"/>
    <w:rsid w:val="00CA493D"/>
    <w:rsid w:val="00CB2494"/>
    <w:rsid w:val="00CD057B"/>
    <w:rsid w:val="00CD1727"/>
    <w:rsid w:val="00CD247B"/>
    <w:rsid w:val="00CD7CF4"/>
    <w:rsid w:val="00CE1287"/>
    <w:rsid w:val="00CF2AA9"/>
    <w:rsid w:val="00D40517"/>
    <w:rsid w:val="00D656BB"/>
    <w:rsid w:val="00D66BC6"/>
    <w:rsid w:val="00D83A1F"/>
    <w:rsid w:val="00DA304D"/>
    <w:rsid w:val="00DA6240"/>
    <w:rsid w:val="00DC2D30"/>
    <w:rsid w:val="00DD428C"/>
    <w:rsid w:val="00DF3395"/>
    <w:rsid w:val="00DF6D82"/>
    <w:rsid w:val="00E07678"/>
    <w:rsid w:val="00E23201"/>
    <w:rsid w:val="00E35DDE"/>
    <w:rsid w:val="00E4169A"/>
    <w:rsid w:val="00E42AC9"/>
    <w:rsid w:val="00E4672E"/>
    <w:rsid w:val="00E76539"/>
    <w:rsid w:val="00E8486C"/>
    <w:rsid w:val="00EC52A2"/>
    <w:rsid w:val="00EC7DF5"/>
    <w:rsid w:val="00ED001B"/>
    <w:rsid w:val="00ED3240"/>
    <w:rsid w:val="00ED7C44"/>
    <w:rsid w:val="00F00103"/>
    <w:rsid w:val="00F0258C"/>
    <w:rsid w:val="00F0586C"/>
    <w:rsid w:val="00F163E0"/>
    <w:rsid w:val="00F51DAA"/>
    <w:rsid w:val="00F61015"/>
    <w:rsid w:val="00F66C1D"/>
    <w:rsid w:val="00F84032"/>
    <w:rsid w:val="00F9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D8954C"/>
  <w15:chartTrackingRefBased/>
  <w15:docId w15:val="{861DFD2C-B7FF-4E60-877D-1076CF78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DC2D3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76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B9BRuhqEb2Q%2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no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1292</TotalTime>
  <Pages>1</Pages>
  <Words>44857</Words>
  <Characters>242232</Characters>
  <Application>Microsoft Office Word</Application>
  <DocSecurity>0</DocSecurity>
  <Lines>2018</Lines>
  <Paragraphs>573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GAU - Gestão da Avaliação na UAL”FASE I</vt:lpstr>
    </vt:vector>
  </TitlesOfParts>
  <Company/>
  <LinksUpToDate>false</LinksUpToDate>
  <CharactersWithSpaces>286516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GAU - Gestão da Avaliação na UAL”FASE I</dc:title>
  <dc:subject/>
  <dc:creator>Bruno Saraiva</dc:creator>
  <cp:keywords/>
  <dc:description/>
  <cp:lastModifiedBy>Bruno Saraiva</cp:lastModifiedBy>
  <cp:revision>76</cp:revision>
  <dcterms:created xsi:type="dcterms:W3CDTF">2017-12-20T21:12:00Z</dcterms:created>
  <dcterms:modified xsi:type="dcterms:W3CDTF">2018-01-23T10:30:00Z</dcterms:modified>
</cp:coreProperties>
</file>